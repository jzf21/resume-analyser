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1" w:rightFromText="181" w:vertAnchor="text" w:horzAnchor="margin" w:tblpXSpec="center" w:tblpY="540"/>
        <w:tblW w:w="5009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</w:tblCellMar>
        <w:tblLook w:val="07A0" w:firstRow="1" w:lastRow="0" w:firstColumn="1" w:lastColumn="1" w:noHBand="1" w:noVBand="1"/>
      </w:tblPr>
      <w:tblGrid>
        <w:gridCol w:w="2690"/>
        <w:gridCol w:w="4821"/>
        <w:gridCol w:w="1276"/>
        <w:gridCol w:w="1280"/>
        <w:gridCol w:w="1027"/>
      </w:tblGrid>
      <w:tr w:rsidR="00491B24" w:rsidRPr="00491B24" w14:paraId="23D5AB9D" w14:textId="77777777" w:rsidTr="00491B24">
        <w:trPr>
          <w:trHeight w:val="283"/>
        </w:trPr>
        <w:tc>
          <w:tcPr>
            <w:tcW w:w="1212" w:type="pct"/>
            <w:shd w:val="clear" w:color="auto" w:fill="BFBFBF" w:themeFill="background1" w:themeFillShade="BF"/>
            <w:vAlign w:val="center"/>
          </w:tcPr>
          <w:p w14:paraId="7B87F7FF" w14:textId="372F8255" w:rsidR="002041D3" w:rsidRPr="00491B24" w:rsidRDefault="002041D3" w:rsidP="00E074FA">
            <w:pPr>
              <w:tabs>
                <w:tab w:val="left" w:pos="-116"/>
              </w:tabs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COURSES</w:t>
            </w:r>
          </w:p>
        </w:tc>
        <w:tc>
          <w:tcPr>
            <w:tcW w:w="2173" w:type="pct"/>
            <w:shd w:val="clear" w:color="auto" w:fill="BFBFBF" w:themeFill="background1" w:themeFillShade="BF"/>
            <w:vAlign w:val="center"/>
          </w:tcPr>
          <w:p w14:paraId="2A41D9B7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INSTITUTION</w:t>
            </w:r>
          </w:p>
        </w:tc>
        <w:tc>
          <w:tcPr>
            <w:tcW w:w="575" w:type="pct"/>
            <w:shd w:val="clear" w:color="auto" w:fill="BFBFBF" w:themeFill="background1" w:themeFillShade="BF"/>
            <w:vAlign w:val="center"/>
          </w:tcPr>
          <w:p w14:paraId="3B4A007F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BOARD</w:t>
            </w:r>
          </w:p>
        </w:tc>
        <w:tc>
          <w:tcPr>
            <w:tcW w:w="577" w:type="pct"/>
            <w:shd w:val="clear" w:color="auto" w:fill="BFBFBF" w:themeFill="background1" w:themeFillShade="BF"/>
            <w:vAlign w:val="center"/>
          </w:tcPr>
          <w:p w14:paraId="2101D8C3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AGGREGATE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5EE57566" w14:textId="77777777" w:rsidR="002041D3" w:rsidRPr="00491B24" w:rsidRDefault="002041D3" w:rsidP="00E074FA">
            <w:pPr>
              <w:ind w:right="-111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YEAR</w:t>
            </w:r>
          </w:p>
        </w:tc>
      </w:tr>
      <w:tr w:rsidR="00491B24" w:rsidRPr="00491B24" w14:paraId="0AD8DD46" w14:textId="77777777" w:rsidTr="00491B24">
        <w:trPr>
          <w:trHeight w:val="567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25A98026" w14:textId="77777777" w:rsidR="009A215A" w:rsidRPr="00491B24" w:rsidRDefault="009A215A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B. Tech</w:t>
            </w:r>
          </w:p>
          <w:p w14:paraId="51C1E76A" w14:textId="5D048C3E" w:rsidR="002041D3" w:rsidRPr="00491B24" w:rsidRDefault="00E074FA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&lt;Branch&gt;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16D79BF6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Govt. Model Engineering College, Kochi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6886E6A9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KTU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1A4BC760" w14:textId="3F6C280E" w:rsidR="002041D3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&lt;CGPA&gt;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682C6984" w14:textId="7DB6F72B" w:rsidR="002041D3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2025</w:t>
            </w:r>
          </w:p>
        </w:tc>
      </w:tr>
      <w:tr w:rsidR="00491B24" w:rsidRPr="00491B24" w14:paraId="244B9069" w14:textId="77777777" w:rsidTr="00491B24">
        <w:trPr>
          <w:trHeight w:val="283"/>
        </w:trPr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3CAD849F" w14:textId="77777777" w:rsidR="00186488" w:rsidRPr="00491B24" w:rsidRDefault="00186488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XII</w:t>
            </w:r>
          </w:p>
        </w:tc>
        <w:tc>
          <w:tcPr>
            <w:tcW w:w="2173" w:type="pct"/>
            <w:shd w:val="clear" w:color="auto" w:fill="D9D9D9" w:themeFill="background1" w:themeFillShade="D9"/>
            <w:vAlign w:val="center"/>
          </w:tcPr>
          <w:p w14:paraId="67C59875" w14:textId="6294E934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&lt;Institution, Location&gt;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14:paraId="2276B266" w14:textId="6A4E7B28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&lt;BOARD&gt;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3EA6AA21" w14:textId="592E961D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&lt;% Scored&gt;</w:t>
            </w:r>
          </w:p>
        </w:tc>
        <w:tc>
          <w:tcPr>
            <w:tcW w:w="463" w:type="pct"/>
            <w:shd w:val="clear" w:color="auto" w:fill="D9D9D9" w:themeFill="background1" w:themeFillShade="D9"/>
            <w:vAlign w:val="center"/>
          </w:tcPr>
          <w:p w14:paraId="1AD97ADF" w14:textId="36CF9A6C" w:rsidR="00186488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&lt;Year&gt;</w:t>
            </w:r>
          </w:p>
        </w:tc>
      </w:tr>
      <w:tr w:rsidR="00491B24" w:rsidRPr="00491B24" w14:paraId="1E8052B0" w14:textId="77777777" w:rsidTr="00491B24">
        <w:trPr>
          <w:trHeight w:val="283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01EFC5FE" w14:textId="77777777" w:rsidR="00186488" w:rsidRPr="00491B24" w:rsidRDefault="00186488" w:rsidP="00E074FA">
            <w:pPr>
              <w:ind w:right="-94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668B5D70" w14:textId="4399EAC1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&lt;Institution, Location&gt;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0B8C8C6D" w14:textId="1281478A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&lt;BOARD&gt;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29F3E9F2" w14:textId="73E622AB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&lt;% Scored&gt;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0D62B32C" w14:textId="2045729D" w:rsidR="00186488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&lt;Year&gt;</w:t>
            </w:r>
          </w:p>
        </w:tc>
      </w:tr>
    </w:tbl>
    <w:tbl>
      <w:tblPr>
        <w:tblStyle w:val="TableGrid"/>
        <w:tblpPr w:leftFromText="181" w:rightFromText="181" w:vertAnchor="text" w:horzAnchor="margin" w:tblpY="171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4"/>
      </w:tblGrid>
      <w:tr w:rsidR="009C4DCB" w:rsidRPr="00DB1ED6" w14:paraId="2453A732" w14:textId="77777777" w:rsidTr="00E66DFE">
        <w:trPr>
          <w:trHeight w:val="221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3BF0EA27" w14:textId="77777777" w:rsidR="009C4DCB" w:rsidRPr="00DB1ED6" w:rsidRDefault="009C4DCB" w:rsidP="00E66DFE">
            <w:pPr>
              <w:tabs>
                <w:tab w:val="right" w:pos="0"/>
                <w:tab w:val="left" w:pos="10815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B1ED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</w:tr>
    </w:tbl>
    <w:p w14:paraId="4A892201" w14:textId="0221187B" w:rsidR="00477813" w:rsidRPr="00DB1ED6" w:rsidRDefault="00477813" w:rsidP="00477813">
      <w:pPr>
        <w:tabs>
          <w:tab w:val="left" w:pos="357"/>
        </w:tabs>
        <w:spacing w:before="120"/>
        <w:rPr>
          <w:rFonts w:eastAsia="Malgun Gothic" w:cstheme="minorHAnsi"/>
          <w:b/>
          <w:sz w:val="16"/>
          <w:szCs w:val="16"/>
        </w:rPr>
      </w:pPr>
      <w:r w:rsidRPr="00DB1ED6">
        <w:rPr>
          <w:rFonts w:eastAsia="Malgun Gothic" w:cstheme="minorHAnsi"/>
          <w:b/>
          <w:noProof/>
          <w:sz w:val="2"/>
          <w:szCs w:val="2"/>
        </w:rPr>
        <w:t>sk</w:t>
      </w:r>
    </w:p>
    <w:p w14:paraId="4AB4CA20" w14:textId="7B944B79" w:rsidR="00477813" w:rsidRPr="00DB1ED6" w:rsidRDefault="00477813" w:rsidP="00A8503D">
      <w:pPr>
        <w:shd w:val="clear" w:color="auto" w:fill="E7E6E6" w:themeFill="background2"/>
        <w:tabs>
          <w:tab w:val="right" w:pos="10915"/>
        </w:tabs>
        <w:spacing w:before="14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SKILLS AND INTERESTS</w:t>
      </w:r>
    </w:p>
    <w:p w14:paraId="0E37BB5D" w14:textId="7062793C" w:rsidR="00477813" w:rsidRPr="00DB1ED6" w:rsidRDefault="00C22D36" w:rsidP="00410D18">
      <w:pPr>
        <w:pStyle w:val="ListParagraph"/>
        <w:numPr>
          <w:ilvl w:val="0"/>
          <w:numId w:val="1"/>
        </w:numPr>
        <w:tabs>
          <w:tab w:val="left" w:pos="357"/>
        </w:tabs>
        <w:spacing w:before="120"/>
        <w:ind w:right="169"/>
        <w:rPr>
          <w:rFonts w:eastAsia="Malgun Gothic" w:cstheme="minorHAnsi"/>
          <w:b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Technical Skills:</w:t>
      </w:r>
      <w:r>
        <w:rPr>
          <w:rFonts w:eastAsia="Malgun Gothic" w:cstheme="minorHAnsi"/>
          <w:sz w:val="16"/>
          <w:szCs w:val="16"/>
        </w:rPr>
        <w:t xml:space="preserve"> </w:t>
      </w:r>
    </w:p>
    <w:p w14:paraId="761861DA" w14:textId="42627A7A" w:rsidR="009C4DCB" w:rsidRPr="00DB1ED6" w:rsidRDefault="004633C2" w:rsidP="00410D18">
      <w:pPr>
        <w:pStyle w:val="ListParagraph"/>
        <w:numPr>
          <w:ilvl w:val="0"/>
          <w:numId w:val="1"/>
        </w:numPr>
        <w:tabs>
          <w:tab w:val="left" w:pos="1418"/>
        </w:tabs>
        <w:spacing w:before="120"/>
        <w:ind w:right="169"/>
        <w:rPr>
          <w:rFonts w:eastAsia="Malgun Gothic" w:cstheme="minorHAnsi"/>
          <w:bCs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Areas of Interest</w:t>
      </w:r>
      <w:r w:rsidR="00C22D36">
        <w:rPr>
          <w:rFonts w:eastAsia="Malgun Gothic" w:cstheme="minorHAnsi"/>
          <w:b/>
          <w:sz w:val="16"/>
          <w:szCs w:val="16"/>
        </w:rPr>
        <w:t>:</w:t>
      </w:r>
      <w:r w:rsidR="00C22D36">
        <w:rPr>
          <w:rFonts w:eastAsia="Malgun Gothic" w:cstheme="minorHAnsi"/>
          <w:sz w:val="16"/>
          <w:szCs w:val="16"/>
        </w:rPr>
        <w:t xml:space="preserve"> </w:t>
      </w:r>
    </w:p>
    <w:p w14:paraId="58E20DDE" w14:textId="69518D41" w:rsidR="00A546B2" w:rsidRDefault="009C4DCB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Cs/>
          <w:sz w:val="16"/>
          <w:szCs w:val="16"/>
        </w:rPr>
      </w:pPr>
      <w:r w:rsidRPr="00DB1ED6">
        <w:rPr>
          <w:rFonts w:eastAsia="Malgun Gothic" w:cstheme="minorHAnsi"/>
          <w:b/>
          <w:sz w:val="16"/>
          <w:szCs w:val="16"/>
        </w:rPr>
        <w:t>Operating Systems: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</w:p>
    <w:p w14:paraId="6EDB797B" w14:textId="16D192EF" w:rsidR="00B23C84" w:rsidRPr="00B23C84" w:rsidRDefault="00B23C84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b/>
          <w:bCs/>
          <w:sz w:val="16"/>
          <w:szCs w:val="16"/>
        </w:rPr>
        <w:softHyphen/>
      </w:r>
      <w:r w:rsidRPr="00B23C84">
        <w:rPr>
          <w:rFonts w:eastAsia="Malgun Gothic" w:cstheme="minorHAnsi"/>
          <w:b/>
          <w:bCs/>
          <w:sz w:val="16"/>
          <w:szCs w:val="16"/>
        </w:rPr>
        <w:t>S</w:t>
      </w:r>
      <w:r>
        <w:rPr>
          <w:rFonts w:eastAsia="Malgun Gothic" w:cstheme="minorHAnsi"/>
          <w:b/>
          <w:bCs/>
          <w:sz w:val="16"/>
          <w:szCs w:val="16"/>
        </w:rPr>
        <w:t>oft Skills: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</w:p>
    <w:p w14:paraId="01D888B9" w14:textId="7EC08A37" w:rsidR="00477813" w:rsidRPr="00DB1ED6" w:rsidRDefault="00477813" w:rsidP="009A215A">
      <w:pPr>
        <w:shd w:val="clear" w:color="auto" w:fill="E7E6E6" w:themeFill="background2"/>
        <w:tabs>
          <w:tab w:val="right" w:pos="10915"/>
        </w:tabs>
        <w:spacing w:before="120" w:after="60"/>
        <w:jc w:val="center"/>
        <w:rPr>
          <w:rFonts w:ascii="Times New Roman" w:eastAsia="Malgun Gothic" w:hAnsi="Times New Roman" w:cs="Times New Roman"/>
          <w:b/>
          <w:sz w:val="16"/>
          <w:szCs w:val="16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PROFESSIONAL</w:t>
      </w:r>
      <w:r w:rsidRPr="00DB1ED6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C7B1A27" w14:textId="27AFF5B3" w:rsidR="00B23C84" w:rsidRPr="00B23C84" w:rsidRDefault="00B23C84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4"/>
        </w:rPr>
      </w:pPr>
      <w:r w:rsidRPr="00B23C84">
        <w:rPr>
          <w:rFonts w:eastAsia="Malgun Gothic" w:cstheme="minorHAnsi"/>
          <w:b/>
          <w:sz w:val="16"/>
          <w:szCs w:val="14"/>
        </w:rPr>
        <w:t>Company</w:t>
      </w:r>
      <w:r w:rsidR="00C22D36">
        <w:rPr>
          <w:rFonts w:eastAsia="Malgun Gothic" w:cstheme="minorHAnsi"/>
          <w:b/>
          <w:sz w:val="16"/>
          <w:szCs w:val="14"/>
        </w:rPr>
        <w:t>:</w:t>
      </w:r>
      <w:r w:rsidR="00C22D36">
        <w:rPr>
          <w:rFonts w:eastAsia="Malgun Gothic" w:cstheme="minorHAnsi"/>
          <w:sz w:val="16"/>
          <w:szCs w:val="14"/>
        </w:rPr>
        <w:t xml:space="preserve"> </w:t>
      </w:r>
    </w:p>
    <w:tbl>
      <w:tblPr>
        <w:tblStyle w:val="TableGrid"/>
        <w:tblW w:w="10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B23C84" w:rsidRPr="00B23C84" w14:paraId="3560FEC6" w14:textId="77777777" w:rsidTr="008272D9">
        <w:tc>
          <w:tcPr>
            <w:tcW w:w="5849" w:type="dxa"/>
          </w:tcPr>
          <w:p w14:paraId="39A711F3" w14:textId="2D35E12D" w:rsidR="00B23C84" w:rsidRPr="00C22D36" w:rsidRDefault="00B23C84" w:rsidP="008272D9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B23C84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</w:tcPr>
          <w:p w14:paraId="59687191" w14:textId="77777777" w:rsidR="00B23C84" w:rsidRPr="00B23C84" w:rsidRDefault="00B23C84" w:rsidP="008272D9">
            <w:pPr>
              <w:spacing w:line="220" w:lineRule="exact"/>
              <w:ind w:left="792" w:right="-108" w:hanging="720"/>
              <w:rPr>
                <w:rFonts w:eastAsia="Malgun Gothic" w:cstheme="minorHAnsi"/>
                <w:b/>
                <w:sz w:val="16"/>
                <w:szCs w:val="16"/>
              </w:rPr>
            </w:pPr>
          </w:p>
        </w:tc>
        <w:tc>
          <w:tcPr>
            <w:tcW w:w="2729" w:type="dxa"/>
          </w:tcPr>
          <w:p w14:paraId="16D99CCC" w14:textId="012BE39D" w:rsidR="00B23C84" w:rsidRPr="00C22D36" w:rsidRDefault="00C22D36" w:rsidP="008272D9">
            <w:pPr>
              <w:spacing w:line="220" w:lineRule="exact"/>
              <w:ind w:right="-108" w:hanging="3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651AC267" w14:textId="0FA406D0" w:rsidR="00B23C84" w:rsidRPr="00C22D36" w:rsidRDefault="00B23C84" w:rsidP="00410D18">
      <w:pPr>
        <w:spacing w:line="220" w:lineRule="exact"/>
        <w:ind w:left="2700" w:right="169" w:hanging="1623"/>
        <w:rPr>
          <w:rFonts w:cstheme="minorHAnsi"/>
        </w:rPr>
      </w:pPr>
      <w:r w:rsidRPr="00B23C84">
        <w:rPr>
          <w:rFonts w:eastAsia="Malgun Gothic" w:cstheme="minorHAnsi"/>
          <w:b/>
          <w:sz w:val="16"/>
          <w:szCs w:val="15"/>
        </w:rPr>
        <w:t>Technology(s) Used:</w:t>
      </w:r>
      <w:r w:rsidR="00C22D36">
        <w:rPr>
          <w:rFonts w:eastAsia="Malgun Gothic" w:cstheme="minorHAnsi"/>
          <w:sz w:val="16"/>
          <w:szCs w:val="15"/>
        </w:rPr>
        <w:t xml:space="preserve"> </w:t>
      </w:r>
    </w:p>
    <w:p w14:paraId="4EA0C667" w14:textId="14D15228" w:rsidR="00B23C84" w:rsidRDefault="00B23C84" w:rsidP="004633C2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B23C84">
        <w:rPr>
          <w:rFonts w:eastAsia="Malgun Gothic" w:cstheme="minorHAnsi"/>
          <w:sz w:val="16"/>
          <w:szCs w:val="16"/>
        </w:rPr>
        <w:t>&lt;Description&gt;</w:t>
      </w:r>
    </w:p>
    <w:p w14:paraId="479FE4F7" w14:textId="77777777" w:rsidR="00410D18" w:rsidRPr="00B23C84" w:rsidRDefault="00410D18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4"/>
        </w:rPr>
      </w:pPr>
      <w:r w:rsidRPr="00B23C84">
        <w:rPr>
          <w:rFonts w:eastAsia="Malgun Gothic" w:cstheme="minorHAnsi"/>
          <w:b/>
          <w:sz w:val="16"/>
          <w:szCs w:val="14"/>
        </w:rPr>
        <w:t>Company</w:t>
      </w:r>
      <w:r>
        <w:rPr>
          <w:rFonts w:eastAsia="Malgun Gothic" w:cstheme="minorHAnsi"/>
          <w:b/>
          <w:sz w:val="16"/>
          <w:szCs w:val="14"/>
        </w:rPr>
        <w:t>:</w:t>
      </w:r>
      <w:r>
        <w:rPr>
          <w:rFonts w:eastAsia="Malgun Gothic" w:cstheme="minorHAnsi"/>
          <w:sz w:val="16"/>
          <w:szCs w:val="14"/>
        </w:rPr>
        <w:t xml:space="preserve"> </w:t>
      </w:r>
    </w:p>
    <w:tbl>
      <w:tblPr>
        <w:tblStyle w:val="TableGrid"/>
        <w:tblW w:w="10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410D18" w:rsidRPr="00B23C84" w14:paraId="3D9834ED" w14:textId="77777777" w:rsidTr="00C91918">
        <w:tc>
          <w:tcPr>
            <w:tcW w:w="5849" w:type="dxa"/>
          </w:tcPr>
          <w:p w14:paraId="5C1FC3DA" w14:textId="77777777" w:rsidR="00410D18" w:rsidRPr="00C22D36" w:rsidRDefault="00410D18" w:rsidP="00C91918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B23C84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</w:tcPr>
          <w:p w14:paraId="49A96028" w14:textId="77777777" w:rsidR="00410D18" w:rsidRPr="00B23C84" w:rsidRDefault="00410D18" w:rsidP="00C91918">
            <w:pPr>
              <w:spacing w:line="220" w:lineRule="exact"/>
              <w:ind w:left="792" w:right="-108" w:hanging="720"/>
              <w:rPr>
                <w:rFonts w:eastAsia="Malgun Gothic" w:cstheme="minorHAnsi"/>
                <w:b/>
                <w:sz w:val="16"/>
                <w:szCs w:val="16"/>
              </w:rPr>
            </w:pPr>
          </w:p>
        </w:tc>
        <w:tc>
          <w:tcPr>
            <w:tcW w:w="2729" w:type="dxa"/>
          </w:tcPr>
          <w:p w14:paraId="01DAAFD5" w14:textId="77777777" w:rsidR="00410D18" w:rsidRPr="00C22D36" w:rsidRDefault="00410D18" w:rsidP="00C91918">
            <w:pPr>
              <w:spacing w:line="220" w:lineRule="exact"/>
              <w:ind w:right="-108" w:hanging="3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13334AEF" w14:textId="77777777" w:rsidR="00410D18" w:rsidRPr="00C22D36" w:rsidRDefault="00410D18" w:rsidP="00410D18">
      <w:pPr>
        <w:spacing w:line="220" w:lineRule="exact"/>
        <w:ind w:left="2700" w:right="169" w:hanging="1623"/>
        <w:rPr>
          <w:rFonts w:cstheme="minorHAnsi"/>
        </w:rPr>
      </w:pPr>
      <w:r w:rsidRPr="00B23C84">
        <w:rPr>
          <w:rFonts w:eastAsia="Malgun Gothic" w:cstheme="minorHAnsi"/>
          <w:b/>
          <w:sz w:val="16"/>
          <w:szCs w:val="15"/>
        </w:rPr>
        <w:t>Technology(s) Used:</w:t>
      </w:r>
      <w:r>
        <w:rPr>
          <w:rFonts w:eastAsia="Malgun Gothic" w:cstheme="minorHAnsi"/>
          <w:sz w:val="16"/>
          <w:szCs w:val="15"/>
        </w:rPr>
        <w:t xml:space="preserve"> </w:t>
      </w:r>
    </w:p>
    <w:p w14:paraId="3D497F28" w14:textId="24B79A0E" w:rsidR="00410D18" w:rsidRDefault="00410D18" w:rsidP="004633C2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B23C84">
        <w:rPr>
          <w:rFonts w:eastAsia="Malgun Gothic" w:cstheme="minorHAnsi"/>
          <w:sz w:val="16"/>
          <w:szCs w:val="16"/>
        </w:rPr>
        <w:t>&lt;Description&gt;</w:t>
      </w:r>
    </w:p>
    <w:p w14:paraId="29BE9B8B" w14:textId="766A9966" w:rsidR="00917ABF" w:rsidRPr="00DB1ED6" w:rsidRDefault="00477813" w:rsidP="00B23C84">
      <w:pPr>
        <w:shd w:val="clear" w:color="auto" w:fill="E7E6E6" w:themeFill="background2"/>
        <w:tabs>
          <w:tab w:val="right" w:pos="10915"/>
        </w:tabs>
        <w:spacing w:before="120" w:after="60"/>
        <w:jc w:val="center"/>
        <w:rPr>
          <w:rFonts w:ascii="Times New Roman" w:eastAsia="Malgun Gothic" w:hAnsi="Times New Roman" w:cs="Times New Roman"/>
          <w:bCs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PROJECTS</w:t>
      </w:r>
      <w:bookmarkStart w:id="0" w:name="_Hlk127796341"/>
    </w:p>
    <w:p w14:paraId="2050949D" w14:textId="3DF4452C" w:rsidR="007B0FC2" w:rsidRPr="007B0FC2" w:rsidRDefault="007B0FC2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bookmarkStart w:id="1" w:name="_Hlk152841664"/>
      <w:r w:rsidRPr="007B0FC2">
        <w:rPr>
          <w:rFonts w:eastAsia="Malgun Gothic" w:cstheme="minorHAnsi"/>
          <w:b/>
          <w:sz w:val="16"/>
          <w:szCs w:val="16"/>
        </w:rPr>
        <w:t>Project</w:t>
      </w:r>
      <w:r w:rsidR="00C22D36">
        <w:rPr>
          <w:rFonts w:eastAsia="Malgun Gothic" w:cstheme="minorHAnsi"/>
          <w:b/>
          <w:sz w:val="16"/>
          <w:szCs w:val="16"/>
        </w:rPr>
        <w:t>:</w:t>
      </w:r>
      <w:r w:rsidR="00C22D36">
        <w:rPr>
          <w:rFonts w:eastAsia="Malgun Gothic" w:cstheme="minorHAnsi"/>
          <w:sz w:val="16"/>
          <w:szCs w:val="16"/>
        </w:rPr>
        <w:t xml:space="preserve">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7B0FC2" w:rsidRPr="007B0FC2" w14:paraId="31DF8AB5" w14:textId="77777777" w:rsidTr="008272D9">
        <w:tc>
          <w:tcPr>
            <w:tcW w:w="7560" w:type="dxa"/>
          </w:tcPr>
          <w:p w14:paraId="4E621058" w14:textId="1E68CDDF" w:rsidR="007B0FC2" w:rsidRPr="00C22D36" w:rsidRDefault="007B0FC2" w:rsidP="008272D9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</w:tcPr>
          <w:p w14:paraId="2319DA7C" w14:textId="33D161BB" w:rsidR="007B0FC2" w:rsidRPr="00C22D36" w:rsidRDefault="00C22D36" w:rsidP="008272D9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  <w:tr w:rsidR="007B0FC2" w:rsidRPr="007B0FC2" w14:paraId="7418FC03" w14:textId="77777777" w:rsidTr="00827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7D91C6A" w14:textId="2B153DA0" w:rsidR="007B0FC2" w:rsidRPr="00C22D36" w:rsidRDefault="007B0FC2" w:rsidP="008272D9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F240679" w14:textId="5A3980E5" w:rsidR="007B0FC2" w:rsidRPr="00C22D36" w:rsidRDefault="007B0FC2" w:rsidP="008272D9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 w:rsidR="00C22D36"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7D88F7CC" w14:textId="03293477" w:rsidR="007B0FC2" w:rsidRDefault="007B0FC2" w:rsidP="004633C2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7B0FC2">
        <w:rPr>
          <w:rFonts w:eastAsia="Malgun Gothic" w:cstheme="minorHAnsi"/>
          <w:sz w:val="16"/>
          <w:szCs w:val="16"/>
        </w:rPr>
        <w:t>&lt;Description&gt;</w:t>
      </w:r>
    </w:p>
    <w:p w14:paraId="02914F93" w14:textId="77777777" w:rsidR="00410D18" w:rsidRPr="007B0FC2" w:rsidRDefault="00410D18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r w:rsidRPr="007B0FC2">
        <w:rPr>
          <w:rFonts w:eastAsia="Malgun Gothic" w:cstheme="minorHAnsi"/>
          <w:b/>
          <w:sz w:val="16"/>
          <w:szCs w:val="16"/>
        </w:rPr>
        <w:t>Project</w:t>
      </w:r>
      <w:r>
        <w:rPr>
          <w:rFonts w:eastAsia="Malgun Gothic" w:cstheme="minorHAnsi"/>
          <w:b/>
          <w:sz w:val="16"/>
          <w:szCs w:val="16"/>
        </w:rPr>
        <w:t>:</w:t>
      </w:r>
      <w:r>
        <w:rPr>
          <w:rFonts w:eastAsia="Malgun Gothic" w:cstheme="minorHAnsi"/>
          <w:sz w:val="16"/>
          <w:szCs w:val="16"/>
        </w:rPr>
        <w:t xml:space="preserve">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410D18" w:rsidRPr="007B0FC2" w14:paraId="48D65CB0" w14:textId="77777777" w:rsidTr="00C91918">
        <w:tc>
          <w:tcPr>
            <w:tcW w:w="7560" w:type="dxa"/>
          </w:tcPr>
          <w:p w14:paraId="1BA66171" w14:textId="77777777" w:rsidR="00410D18" w:rsidRPr="00C22D36" w:rsidRDefault="00410D18" w:rsidP="00C91918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</w:tcPr>
          <w:p w14:paraId="58F4F7E1" w14:textId="77777777" w:rsidR="00410D18" w:rsidRPr="00C22D36" w:rsidRDefault="00410D18" w:rsidP="00C91918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  <w:tr w:rsidR="00410D18" w:rsidRPr="007B0FC2" w14:paraId="0143B617" w14:textId="77777777" w:rsidTr="00C919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2AE9FA1" w14:textId="77777777" w:rsidR="00410D18" w:rsidRPr="00C22D36" w:rsidRDefault="00410D18" w:rsidP="00C91918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02EDF91" w14:textId="77777777" w:rsidR="00410D18" w:rsidRPr="00C22D36" w:rsidRDefault="00410D18" w:rsidP="00C91918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5ECE6A9B" w14:textId="7E4A2F68" w:rsidR="00410D18" w:rsidRDefault="00410D18" w:rsidP="004633C2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7B0FC2">
        <w:rPr>
          <w:rFonts w:eastAsia="Malgun Gothic" w:cstheme="minorHAnsi"/>
          <w:sz w:val="16"/>
          <w:szCs w:val="16"/>
        </w:rPr>
        <w:t>&lt;Description&gt;</w:t>
      </w:r>
    </w:p>
    <w:bookmarkEnd w:id="1"/>
    <w:p w14:paraId="7A3F2092" w14:textId="74659A5E" w:rsidR="00477813" w:rsidRPr="00DB1ED6" w:rsidRDefault="00425335" w:rsidP="00F92C7E">
      <w:pPr>
        <w:shd w:val="clear" w:color="auto" w:fill="E7E6E6" w:themeFill="background2"/>
        <w:tabs>
          <w:tab w:val="right" w:pos="10915"/>
        </w:tabs>
        <w:spacing w:before="14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eastAsia="Malgun Gothic" w:hAnsi="Times New Roman" w:cs="Times New Roman"/>
          <w:b/>
          <w:sz w:val="20"/>
          <w:szCs w:val="20"/>
        </w:rPr>
        <w:t>COURSES AND CERTIFICATIONS</w:t>
      </w:r>
    </w:p>
    <w:p w14:paraId="5F7011A1" w14:textId="024CDA06" w:rsidR="00CA16F9" w:rsidRPr="00EF3748" w:rsidRDefault="00EF3748" w:rsidP="00410D18">
      <w:pPr>
        <w:pStyle w:val="ListParagraph"/>
        <w:numPr>
          <w:ilvl w:val="0"/>
          <w:numId w:val="14"/>
        </w:numPr>
        <w:ind w:right="169"/>
        <w:rPr>
          <w:rFonts w:eastAsia="Malgun Gothic" w:cstheme="minorHAnsi"/>
          <w:sz w:val="16"/>
          <w:szCs w:val="16"/>
        </w:rPr>
      </w:pPr>
      <w:r w:rsidRPr="00EF3748">
        <w:rPr>
          <w:rFonts w:cstheme="minorHAnsi"/>
          <w:color w:val="000000"/>
          <w:sz w:val="16"/>
          <w:szCs w:val="16"/>
        </w:rPr>
        <w:t xml:space="preserve"> &lt;</w:t>
      </w:r>
      <w:r w:rsidRPr="00EF3748">
        <w:rPr>
          <w:rFonts w:cstheme="minorHAnsi"/>
          <w:b/>
          <w:bCs/>
          <w:color w:val="000000"/>
          <w:sz w:val="16"/>
          <w:szCs w:val="16"/>
        </w:rPr>
        <w:t>Platform</w:t>
      </w:r>
      <w:r w:rsidR="00336663">
        <w:rPr>
          <w:rFonts w:cstheme="minorHAnsi"/>
          <w:color w:val="000000"/>
          <w:sz w:val="16"/>
          <w:szCs w:val="16"/>
        </w:rPr>
        <w:t xml:space="preserve">&gt;, </w:t>
      </w:r>
      <w:r w:rsidRPr="00EF3748">
        <w:rPr>
          <w:rFonts w:cstheme="minorHAnsi"/>
          <w:color w:val="000000"/>
          <w:sz w:val="16"/>
          <w:szCs w:val="16"/>
        </w:rPr>
        <w:t>&lt;</w:t>
      </w:r>
      <w:r w:rsidR="00425335">
        <w:rPr>
          <w:rFonts w:cstheme="minorHAnsi"/>
          <w:b/>
          <w:bCs/>
          <w:color w:val="000000"/>
          <w:sz w:val="16"/>
          <w:szCs w:val="16"/>
        </w:rPr>
        <w:t>Course</w:t>
      </w:r>
      <w:r w:rsidR="00336663">
        <w:rPr>
          <w:rFonts w:cstheme="minorHAnsi"/>
          <w:color w:val="000000"/>
          <w:sz w:val="16"/>
          <w:szCs w:val="16"/>
        </w:rPr>
        <w:t xml:space="preserve">&gt;, </w:t>
      </w:r>
      <w:r w:rsidRPr="00EF3748">
        <w:rPr>
          <w:rFonts w:cstheme="minorHAnsi"/>
          <w:color w:val="000000"/>
          <w:sz w:val="16"/>
          <w:szCs w:val="16"/>
        </w:rPr>
        <w:t>&lt;</w:t>
      </w:r>
      <w:r w:rsidR="00336663">
        <w:rPr>
          <w:rFonts w:cstheme="minorHAnsi"/>
          <w:color w:val="000000"/>
          <w:sz w:val="16"/>
          <w:szCs w:val="16"/>
        </w:rPr>
        <w:t xml:space="preserve">Certified by </w:t>
      </w:r>
      <w:r w:rsidR="00425335">
        <w:rPr>
          <w:rFonts w:cstheme="minorHAnsi"/>
          <w:b/>
          <w:bCs/>
          <w:color w:val="000000"/>
          <w:sz w:val="16"/>
          <w:szCs w:val="16"/>
        </w:rPr>
        <w:t>Organization</w:t>
      </w:r>
      <w:r w:rsidRPr="00EF3748">
        <w:rPr>
          <w:rFonts w:cstheme="minorHAnsi"/>
          <w:color w:val="000000"/>
          <w:sz w:val="16"/>
          <w:szCs w:val="16"/>
        </w:rPr>
        <w:t>&gt;.</w:t>
      </w:r>
    </w:p>
    <w:p w14:paraId="0014FE68" w14:textId="20F57580" w:rsidR="00E66DFE" w:rsidRPr="00DB1ED6" w:rsidRDefault="00111C88" w:rsidP="00E66DFE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POSITIONS OF RESPONSIBILITY</w:t>
      </w:r>
    </w:p>
    <w:p w14:paraId="189CDF97" w14:textId="254526D5" w:rsidR="00111C88" w:rsidRPr="00DB1ED6" w:rsidRDefault="00111C88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bookmarkStart w:id="2" w:name="_Hlk128005204"/>
      <w:bookmarkEnd w:id="0"/>
      <w:r w:rsidRPr="00111C88">
        <w:rPr>
          <w:rFonts w:cstheme="minorHAnsi"/>
          <w:color w:val="000000"/>
          <w:sz w:val="16"/>
          <w:szCs w:val="16"/>
        </w:rPr>
        <w:t>&lt;</w:t>
      </w:r>
      <w:r w:rsidRPr="00111C88">
        <w:rPr>
          <w:rFonts w:cstheme="minorHAnsi"/>
          <w:b/>
          <w:bCs/>
          <w:color w:val="000000"/>
          <w:sz w:val="16"/>
          <w:szCs w:val="16"/>
        </w:rPr>
        <w:t>Designation</w:t>
      </w:r>
      <w:r w:rsidR="00336663">
        <w:rPr>
          <w:rFonts w:cstheme="minorHAnsi"/>
          <w:color w:val="000000"/>
          <w:sz w:val="16"/>
          <w:szCs w:val="16"/>
        </w:rPr>
        <w:t>&gt;, &lt;Name of the organisation&gt;.</w:t>
      </w:r>
    </w:p>
    <w:p w14:paraId="006C52BD" w14:textId="52AA2D08" w:rsidR="00E66DFE" w:rsidRPr="00DB1ED6" w:rsidRDefault="00111C88" w:rsidP="00F67DC6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eastAsia="Malgun Gothic" w:hAnsi="Times New Roman" w:cs="Times New Roman"/>
          <w:b/>
          <w:sz w:val="20"/>
          <w:szCs w:val="20"/>
        </w:rPr>
        <w:t>ACTIVITIES AND ACHIEVEMENTS</w:t>
      </w:r>
    </w:p>
    <w:bookmarkEnd w:id="2"/>
    <w:p w14:paraId="25F82D34" w14:textId="7153A925" w:rsidR="00111C88" w:rsidRDefault="00111C88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>&lt;Activities&gt;</w:t>
      </w:r>
    </w:p>
    <w:p w14:paraId="318CD419" w14:textId="06C08D98" w:rsidR="000E2D01" w:rsidRPr="000E2D01" w:rsidRDefault="000E2D01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b/>
          <w:sz w:val="16"/>
          <w:szCs w:val="16"/>
        </w:rPr>
      </w:pPr>
      <w:r w:rsidRPr="000E2D01">
        <w:rPr>
          <w:rFonts w:eastAsia="Malgun Gothic" w:cstheme="minorHAnsi"/>
          <w:b/>
          <w:sz w:val="16"/>
          <w:szCs w:val="16"/>
        </w:rPr>
        <w:t>Extracurricular Activities:</w:t>
      </w:r>
      <w:r w:rsidR="007C7EB8">
        <w:rPr>
          <w:rFonts w:eastAsia="Malgun Gothic" w:cstheme="minorHAnsi"/>
          <w:sz w:val="16"/>
          <w:szCs w:val="16"/>
        </w:rPr>
        <w:t xml:space="preserve"> </w:t>
      </w:r>
    </w:p>
    <w:p w14:paraId="41EFAD17" w14:textId="22E9C1C1" w:rsidR="00E66DFE" w:rsidRPr="00DB1ED6" w:rsidRDefault="00E66DFE" w:rsidP="00F67DC6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REFERENCES</w:t>
      </w:r>
    </w:p>
    <w:p w14:paraId="52F13EDE" w14:textId="371336AF" w:rsidR="00111C88" w:rsidRPr="000E2D01" w:rsidRDefault="000E2D01" w:rsidP="000E2D01">
      <w:pPr>
        <w:pStyle w:val="ListParagraph"/>
        <w:numPr>
          <w:ilvl w:val="0"/>
          <w:numId w:val="22"/>
        </w:numPr>
        <w:ind w:right="169"/>
        <w:rPr>
          <w:rFonts w:eastAsia="Malgun Gothic" w:cstheme="minorHAnsi"/>
          <w:sz w:val="16"/>
          <w:szCs w:val="16"/>
        </w:rPr>
      </w:pPr>
      <w:r w:rsidRPr="000E2D01">
        <w:rPr>
          <w:rFonts w:eastAsia="Malgun Gothic" w:cstheme="minorHAnsi"/>
          <w:sz w:val="16"/>
          <w:szCs w:val="16"/>
        </w:rPr>
        <w:t>&lt;Name&gt;, &lt;Designation&gt;, &lt;Organisation/ Company&gt;, &lt;Place&gt;. Email ID: &lt;Email ID&gt;</w:t>
      </w:r>
      <w:bookmarkStart w:id="3" w:name="_GoBack"/>
      <w:bookmarkEnd w:id="3"/>
    </w:p>
    <w:p w14:paraId="54705FCD" w14:textId="77777777" w:rsidR="00A94977" w:rsidRPr="00DB1ED6" w:rsidRDefault="00A94977" w:rsidP="009C4DCB">
      <w:pPr>
        <w:rPr>
          <w:rFonts w:eastAsia="Malgun Gothic" w:cstheme="minorHAnsi"/>
          <w:b/>
          <w:sz w:val="16"/>
          <w:szCs w:val="16"/>
        </w:rPr>
      </w:pPr>
    </w:p>
    <w:p w14:paraId="76180C8B" w14:textId="77777777" w:rsidR="00A546B2" w:rsidRPr="00DB1ED6" w:rsidRDefault="00A546B2" w:rsidP="009C4DCB">
      <w:pPr>
        <w:rPr>
          <w:rFonts w:eastAsia="Malgun Gothic" w:cstheme="minorHAnsi"/>
          <w:b/>
          <w:sz w:val="16"/>
          <w:szCs w:val="16"/>
        </w:rPr>
      </w:pPr>
    </w:p>
    <w:p w14:paraId="13A61EDE" w14:textId="77777777" w:rsidR="004B6AFC" w:rsidRPr="00DB1ED6" w:rsidRDefault="004B6AFC" w:rsidP="009C4DCB">
      <w:pPr>
        <w:rPr>
          <w:rFonts w:eastAsia="Malgun Gothic" w:cstheme="minorHAnsi"/>
          <w:b/>
          <w:sz w:val="16"/>
          <w:szCs w:val="16"/>
        </w:rPr>
      </w:pPr>
    </w:p>
    <w:p w14:paraId="66FAF38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45E5E4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354E0BA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A3E2C3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E332281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ABF979C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3283953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92C167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B65DF7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E3AC015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EE7B607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A3F008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E055BD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EA23F65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166E72C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3BF68F6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212A8760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79837D3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25A2A49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B9045E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8D5EEE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23BF5C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151B56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0797AF0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0F6E286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0118BE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2F34AFA" w14:textId="2F88557B" w:rsidR="008E0712" w:rsidRPr="00DB1ED6" w:rsidRDefault="008E0712" w:rsidP="002A5E57">
      <w:pPr>
        <w:rPr>
          <w:rFonts w:eastAsia="Malgun Gothic" w:cstheme="minorHAnsi"/>
          <w:sz w:val="16"/>
          <w:szCs w:val="16"/>
        </w:rPr>
      </w:pPr>
    </w:p>
    <w:p w14:paraId="1E571BB8" w14:textId="678E5C5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B790DCE" w14:textId="4E138B6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ED6BF29" w14:textId="6F70673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6341187" w14:textId="5691479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E73C2F2" w14:textId="5A0A910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269E46C" w14:textId="136CF64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62FC81F" w14:textId="021D230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D6A91A" w14:textId="70221C3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7A07B29" w14:textId="12A1BB6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19DFF6E" w14:textId="055D099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D45852D" w14:textId="4F12E65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231B6D07" w14:textId="6E325BB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CF561D6" w14:textId="0CB70704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494E7BD" w14:textId="3F8B1BD8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6B813AB" w14:textId="6ED77E08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C0ADCDC" w14:textId="27C7C9C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6939ED2" w14:textId="5840B07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4BF68DA" w14:textId="7E264AE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E15A791" w14:textId="3FCA192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733BED7" w14:textId="272D177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7EB315E" w14:textId="64D1888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56FE21C" w14:textId="40422D0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5C7469B" w14:textId="08EC7DF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3A8C4B7" w14:textId="2C8FA0D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D19EB11" w14:textId="065B9CE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3A02151" w14:textId="312AE58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5B39832" w14:textId="65E2AC8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40276C3" w14:textId="2D92F30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98130DF" w14:textId="6C3CCE1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3BB9548" w14:textId="7E5AE34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FCD8822" w14:textId="0AEC77D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2CBF2856" w14:textId="3C7B36E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DF6C0BE" w14:textId="5E4D1E0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F85C6B0" w14:textId="5A24271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7FCF021" w14:textId="7D94FA1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74BA8A9" w14:textId="0C9246E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2B771F2" w14:textId="329B432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96D15A1" w14:textId="38E373C4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8DCFB7A" w14:textId="20A81F8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CCF792D" w14:textId="6E68B77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252733F" w14:textId="701C01D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D7F79A8" w14:textId="1E6B193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DB43911" w14:textId="55FDF6F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AF89856" w14:textId="7DF8C19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B283126" w14:textId="5FF2508D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E091194" w14:textId="6CF44B3B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2F708FF" w14:textId="0A21148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1C41B3" w14:textId="011149A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F42FBB6" w14:textId="17BF348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D4E37D5" w14:textId="5CC0A4FB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5861506" w14:textId="63E1759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B6A4AEC" w14:textId="17C92AB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B793076" w14:textId="1344E14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D82519" w14:textId="7AA9FE54" w:rsidR="0015080A" w:rsidRPr="0015080A" w:rsidRDefault="0015080A" w:rsidP="0015080A">
      <w:pPr>
        <w:tabs>
          <w:tab w:val="left" w:pos="6430"/>
        </w:tabs>
        <w:rPr>
          <w:rFonts w:eastAsia="Malgun Gothic" w:cstheme="minorHAnsi"/>
          <w:sz w:val="16"/>
          <w:szCs w:val="16"/>
        </w:rPr>
      </w:pPr>
    </w:p>
    <w:p w14:paraId="4EB080E4" w14:textId="425786B8" w:rsidR="002A5E57" w:rsidRPr="0015080A" w:rsidRDefault="002A5E57" w:rsidP="0015080A">
      <w:pPr>
        <w:rPr>
          <w:rFonts w:eastAsia="Malgun Gothic" w:cstheme="minorHAnsi"/>
          <w:sz w:val="16"/>
          <w:szCs w:val="16"/>
        </w:rPr>
      </w:pPr>
    </w:p>
    <w:sectPr w:rsidR="002A5E57" w:rsidRPr="0015080A" w:rsidSect="003D68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75" w:right="425" w:bottom="851" w:left="39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ED285" w14:textId="77777777" w:rsidR="00504B06" w:rsidRDefault="00504B06" w:rsidP="00B933D3">
      <w:r>
        <w:separator/>
      </w:r>
    </w:p>
  </w:endnote>
  <w:endnote w:type="continuationSeparator" w:id="0">
    <w:p w14:paraId="29A94EB6" w14:textId="77777777" w:rsidR="00504B06" w:rsidRDefault="00504B06" w:rsidP="00B9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D6E" w14:textId="77777777" w:rsidR="0045622B" w:rsidRDefault="003B19BE" w:rsidP="00364883">
    <w:pPr>
      <w:pStyle w:val="Footer"/>
      <w:pBdr>
        <w:top w:val="thinThickSmallGap" w:sz="12" w:space="1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89472" behindDoc="0" locked="0" layoutInCell="1" allowOverlap="1" wp14:anchorId="2987123E" wp14:editId="3BB10748">
              <wp:simplePos x="0" y="0"/>
              <wp:positionH relativeFrom="margin">
                <wp:posOffset>-11430</wp:posOffset>
              </wp:positionH>
              <wp:positionV relativeFrom="paragraph">
                <wp:posOffset>32948</wp:posOffset>
              </wp:positionV>
              <wp:extent cx="2360930" cy="250292"/>
              <wp:effectExtent l="0" t="0" r="3810" b="0"/>
              <wp:wrapNone/>
              <wp:docPr id="740684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02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AED800" w14:textId="0A062635" w:rsidR="003B19BE" w:rsidRPr="00BB1178" w:rsidRDefault="00983CD7" w:rsidP="003B19B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APJ A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 xml:space="preserve">ul </w:t>
                          </w:r>
                          <w:proofErr w:type="spellStart"/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Kalam</w:t>
                          </w:r>
                          <w:proofErr w:type="spellEnd"/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 xml:space="preserve"> Technological University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712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.9pt;margin-top:2.6pt;width:185.9pt;height:19.7pt;z-index:2516894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" filled="f" stroked="f">
              <v:textbox inset="0,0,0,0">
                <w:txbxContent>
                  <w:p w14:paraId="6DAED800" w14:textId="0A062635" w:rsidR="003B19BE" w:rsidRPr="00BB1178" w:rsidRDefault="00983CD7" w:rsidP="003B19B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APJ A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</w:rPr>
                      <w:t>d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 xml:space="preserve">ul </w:t>
                    </w:r>
                    <w:proofErr w:type="spellStart"/>
                    <w:r w:rsidR="003B19BE" w:rsidRPr="00BB1178">
                      <w:rPr>
                        <w:rFonts w:ascii="Times New Roman" w:hAnsi="Times New Roman" w:cs="Times New Roman"/>
                      </w:rPr>
                      <w:t>Kalam</w:t>
                    </w:r>
                    <w:proofErr w:type="spellEnd"/>
                    <w:r w:rsidR="003B19BE" w:rsidRPr="00BB1178">
                      <w:rPr>
                        <w:rFonts w:ascii="Times New Roman" w:hAnsi="Times New Roman" w:cs="Times New Roman"/>
                      </w:rPr>
                      <w:t xml:space="preserve">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597786810"/>
        <w:docPartObj>
          <w:docPartGallery w:val="Page Numbers (Bottom of Page)"/>
          <w:docPartUnique/>
        </w:docPartObj>
      </w:sdtPr>
      <w:sdtEndPr/>
      <w:sdtContent>
        <w:sdt>
          <w:sdtPr>
            <w:id w:val="-1473362014"/>
            <w:docPartObj>
              <w:docPartGallery w:val="Page Numbers (Top of Page)"/>
              <w:docPartUnique/>
            </w:docPartObj>
          </w:sdtPr>
          <w:sdtEndPr/>
          <w:sdtContent>
            <w:r w:rsidR="00560DD3">
              <w:t xml:space="preserve"> 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06E52" w14:textId="77777777" w:rsidR="00A33DE4" w:rsidRPr="007F239F" w:rsidRDefault="00883552" w:rsidP="00E45CAE">
    <w:pPr>
      <w:pStyle w:val="Footer"/>
      <w:pBdr>
        <w:top w:val="thinThickSmallGap" w:sz="12" w:space="0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53CBE36" wp14:editId="5A8CE989">
              <wp:simplePos x="0" y="0"/>
              <wp:positionH relativeFrom="column">
                <wp:posOffset>-15240</wp:posOffset>
              </wp:positionH>
              <wp:positionV relativeFrom="page">
                <wp:posOffset>10297867</wp:posOffset>
              </wp:positionV>
              <wp:extent cx="2815590" cy="262255"/>
              <wp:effectExtent l="0" t="0" r="0" b="0"/>
              <wp:wrapNone/>
              <wp:docPr id="740683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59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F9625" w14:textId="77777777" w:rsidR="00E45CAE" w:rsidRPr="00BB1178" w:rsidRDefault="00E45CAE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B117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APJ Abdul </w:t>
                          </w:r>
                          <w:proofErr w:type="spellStart"/>
                          <w:r w:rsidRPr="00BB117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Kalam</w:t>
                          </w:r>
                          <w:proofErr w:type="spellEnd"/>
                          <w:r w:rsidRPr="00BB117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3CBE36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-1.2pt;margin-top:810.85pt;width:221.7pt;height:20.6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PBvAIAAMg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" filled="f" stroked="f">
              <v:textbox style="mso-fit-shape-to-text:t">
                <w:txbxContent>
                  <w:p w14:paraId="5E5F9625" w14:textId="77777777" w:rsidR="00E45CAE" w:rsidRPr="00BB1178" w:rsidRDefault="00E45CAE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 xml:space="preserve">APJ Abdul </w:t>
                    </w:r>
                    <w:proofErr w:type="spellStart"/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>Kalam</w:t>
                    </w:r>
                    <w:proofErr w:type="spellEnd"/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 xml:space="preserve"> Technological University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2690CD7" wp14:editId="231E86BF">
              <wp:simplePos x="0" y="0"/>
              <wp:positionH relativeFrom="margin">
                <wp:posOffset>252095</wp:posOffset>
              </wp:positionH>
              <wp:positionV relativeFrom="paragraph">
                <wp:posOffset>10271760</wp:posOffset>
              </wp:positionV>
              <wp:extent cx="2811145" cy="262255"/>
              <wp:effectExtent l="0" t="0" r="0" b="0"/>
              <wp:wrapNone/>
              <wp:docPr id="740683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2E54E" w14:textId="77777777" w:rsidR="00E45CAE" w:rsidRDefault="00E45CAE" w:rsidP="00E45CAE">
                          <w:r>
                            <w:t xml:space="preserve">APJ </w:t>
                          </w:r>
                          <w:proofErr w:type="spellStart"/>
                          <w:r>
                            <w:t>Adbul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Kalam</w:t>
                          </w:r>
                          <w:proofErr w:type="spellEnd"/>
                          <w:r>
                            <w:t xml:space="preserve">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2690CD7" id="_x0000_s1038" type="#_x0000_t202" style="position:absolute;margin-left:19.85pt;margin-top:808.8pt;width:221.35pt;height:20.6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" filled="f" stroked="f">
              <v:textbox style="mso-fit-shape-to-text:t">
                <w:txbxContent>
                  <w:p w14:paraId="4482E54E" w14:textId="77777777" w:rsidR="00E45CAE" w:rsidRDefault="00E45CAE" w:rsidP="00E45CAE">
                    <w:r>
                      <w:t xml:space="preserve">APJ </w:t>
                    </w:r>
                    <w:proofErr w:type="spellStart"/>
                    <w:r>
                      <w:t>Adbul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Kalam</w:t>
                    </w:r>
                    <w:proofErr w:type="spellEnd"/>
                    <w:r>
                      <w:t xml:space="preserve">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14040" w14:textId="77777777" w:rsidR="00504B06" w:rsidRDefault="00504B06" w:rsidP="00B933D3">
      <w:r>
        <w:separator/>
      </w:r>
    </w:p>
  </w:footnote>
  <w:footnote w:type="continuationSeparator" w:id="0">
    <w:p w14:paraId="23C55410" w14:textId="77777777" w:rsidR="00504B06" w:rsidRDefault="00504B06" w:rsidP="00B9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31534" w14:textId="22C86A9A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734015" behindDoc="0" locked="0" layoutInCell="1" allowOverlap="1" wp14:anchorId="42F74BB8" wp14:editId="02C221ED">
          <wp:simplePos x="0" y="0"/>
          <wp:positionH relativeFrom="margin">
            <wp:posOffset>6396355</wp:posOffset>
          </wp:positionH>
          <wp:positionV relativeFrom="paragraph">
            <wp:posOffset>-203907</wp:posOffset>
          </wp:positionV>
          <wp:extent cx="670560" cy="665480"/>
          <wp:effectExtent l="0" t="0" r="0" b="1270"/>
          <wp:wrapNone/>
          <wp:docPr id="74068451" name="Picture 74068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F47481" w14:textId="4FAF4FC2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</w:p>
  <w:p w14:paraId="2FE0D92B" w14:textId="3966FC65" w:rsidR="00CE31E9" w:rsidRPr="009354A0" w:rsidRDefault="002A5E57" w:rsidP="0059454F">
    <w:pPr>
      <w:pStyle w:val="Header"/>
      <w:pBdr>
        <w:bottom w:val="thickThinSmallGap" w:sz="12" w:space="12" w:color="auto"/>
      </w:pBdr>
      <w:tabs>
        <w:tab w:val="clear" w:pos="4513"/>
        <w:tab w:val="left" w:pos="0"/>
        <w:tab w:val="center" w:pos="3544"/>
      </w:tabs>
      <w:spacing w:after="200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43231" behindDoc="0" locked="0" layoutInCell="1" allowOverlap="1" wp14:anchorId="38D1D48B" wp14:editId="350C2FF1">
              <wp:simplePos x="0" y="0"/>
              <wp:positionH relativeFrom="margin">
                <wp:posOffset>4939665</wp:posOffset>
              </wp:positionH>
              <wp:positionV relativeFrom="page">
                <wp:posOffset>842082</wp:posOffset>
              </wp:positionV>
              <wp:extent cx="2098040" cy="152400"/>
              <wp:effectExtent l="0" t="0" r="0" b="0"/>
              <wp:wrapNone/>
              <wp:docPr id="74068353" name="Text Box 74068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2472" w14:textId="77777777" w:rsidR="009354A0" w:rsidRPr="00194E0F" w:rsidRDefault="009354A0" w:rsidP="009354A0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College, Kochi</w:t>
                          </w:r>
                        </w:p>
                        <w:p w14:paraId="039EE669" w14:textId="77777777" w:rsidR="009354A0" w:rsidRPr="008D33B3" w:rsidRDefault="009354A0" w:rsidP="009354A0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1D48B" id="_x0000_t202" coordsize="21600,21600" o:spt="202" path="m,l,21600r21600,l21600,xe">
              <v:stroke joinstyle="miter"/>
              <v:path gradientshapeok="t" o:connecttype="rect"/>
            </v:shapetype>
            <v:shape id="Text Box 74068353" o:spid="_x0000_s1026" type="#_x0000_t202" style="position:absolute;margin-left:388.95pt;margin-top:66.3pt;width:165.2pt;height:12pt;z-index:2517432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" filled="f" stroked="f">
              <v:textbox inset="0,0,0,0">
                <w:txbxContent>
                  <w:p w14:paraId="05CC2472" w14:textId="77777777" w:rsidR="009354A0" w:rsidRPr="00194E0F" w:rsidRDefault="009354A0" w:rsidP="009354A0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College, Kochi</w:t>
                    </w:r>
                  </w:p>
                  <w:p w14:paraId="039EE669" w14:textId="77777777" w:rsidR="009354A0" w:rsidRPr="008D33B3" w:rsidRDefault="009354A0" w:rsidP="009354A0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59454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44255" behindDoc="0" locked="0" layoutInCell="1" allowOverlap="1" wp14:anchorId="535D0FBF" wp14:editId="3EED732D">
              <wp:simplePos x="0" y="0"/>
              <wp:positionH relativeFrom="column">
                <wp:posOffset>1905</wp:posOffset>
              </wp:positionH>
              <wp:positionV relativeFrom="page">
                <wp:posOffset>785567</wp:posOffset>
              </wp:positionV>
              <wp:extent cx="3599815" cy="213995"/>
              <wp:effectExtent l="0" t="0" r="635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2423C7" w14:textId="6AFF17AE" w:rsidR="00EB2827" w:rsidRPr="00BB0BD7" w:rsidRDefault="00491B24" w:rsidP="003D6839">
                          <w:pPr>
                            <w:pBdr>
                              <w:bottom w:val="single" w:sz="4" w:space="1" w:color="auto"/>
                            </w:pBd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5D0FBF" id="Text Box 60" o:spid="_x0000_s1027" type="#_x0000_t202" style="position:absolute;margin-left:.15pt;margin-top:61.85pt;width:283.45pt;height:16.85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" filled="f" stroked="f">
              <v:textbox inset="0,0,0,0">
                <w:txbxContent>
                  <w:p w14:paraId="652423C7" w14:textId="6AFF17AE" w:rsidR="00EB2827" w:rsidRPr="00BB0BD7" w:rsidRDefault="00491B24" w:rsidP="003D6839">
                    <w:pPr>
                      <w:pBdr>
                        <w:bottom w:val="single" w:sz="4" w:space="1" w:color="auto"/>
                      </w:pBd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4AF35" w14:textId="7FDC9DCB" w:rsidR="00ED2B8D" w:rsidRPr="00A546B2" w:rsidRDefault="00EF5891" w:rsidP="00461BDD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660800" behindDoc="0" locked="0" layoutInCell="1" allowOverlap="1" wp14:anchorId="6FE8D386" wp14:editId="0EE3AA21">
          <wp:simplePos x="0" y="0"/>
          <wp:positionH relativeFrom="margin">
            <wp:posOffset>6396990</wp:posOffset>
          </wp:positionH>
          <wp:positionV relativeFrom="paragraph">
            <wp:posOffset>-70557</wp:posOffset>
          </wp:positionV>
          <wp:extent cx="670560" cy="665480"/>
          <wp:effectExtent l="0" t="0" r="0" b="1270"/>
          <wp:wrapNone/>
          <wp:docPr id="74068452" name="Picture 74068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EC3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9BB9B26" wp14:editId="51062CF6">
              <wp:simplePos x="0" y="0"/>
              <wp:positionH relativeFrom="column">
                <wp:posOffset>930295</wp:posOffset>
              </wp:positionH>
              <wp:positionV relativeFrom="paragraph">
                <wp:posOffset>171450</wp:posOffset>
              </wp:positionV>
              <wp:extent cx="135255" cy="89535"/>
              <wp:effectExtent l="0" t="0" r="0" b="5715"/>
              <wp:wrapNone/>
              <wp:docPr id="7" name="Freeform: Shap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35255" cy="89535"/>
                      </a:xfrm>
                      <a:custGeom>
                        <a:avLst/>
                        <a:gdLst>
                          <a:gd name="T0" fmla="*/ 108 w 120"/>
                          <a:gd name="T1" fmla="*/ 21 h 80"/>
                          <a:gd name="T2" fmla="*/ 108 w 120"/>
                          <a:gd name="T3" fmla="*/ 21 h 80"/>
                          <a:gd name="T4" fmla="*/ 60 w 120"/>
                          <a:gd name="T5" fmla="*/ 58 h 80"/>
                          <a:gd name="T6" fmla="*/ 12 w 120"/>
                          <a:gd name="T7" fmla="*/ 21 h 80"/>
                          <a:gd name="T8" fmla="*/ 12 w 120"/>
                          <a:gd name="T9" fmla="*/ 18 h 80"/>
                          <a:gd name="T10" fmla="*/ 16 w 120"/>
                          <a:gd name="T11" fmla="*/ 17 h 80"/>
                          <a:gd name="T12" fmla="*/ 60 w 120"/>
                          <a:gd name="T13" fmla="*/ 51 h 80"/>
                          <a:gd name="T14" fmla="*/ 104 w 120"/>
                          <a:gd name="T15" fmla="*/ 17 h 80"/>
                          <a:gd name="T16" fmla="*/ 108 w 120"/>
                          <a:gd name="T17" fmla="*/ 18 h 80"/>
                          <a:gd name="T18" fmla="*/ 108 w 120"/>
                          <a:gd name="T19" fmla="*/ 21 h 80"/>
                          <a:gd name="T20" fmla="*/ 108 w 120"/>
                          <a:gd name="T21" fmla="*/ 21 h 80"/>
                          <a:gd name="T22" fmla="*/ 114 w 120"/>
                          <a:gd name="T23" fmla="*/ 0 h 80"/>
                          <a:gd name="T24" fmla="*/ 114 w 120"/>
                          <a:gd name="T25" fmla="*/ 0 h 80"/>
                          <a:gd name="T26" fmla="*/ 6 w 120"/>
                          <a:gd name="T27" fmla="*/ 0 h 80"/>
                          <a:gd name="T28" fmla="*/ 0 w 120"/>
                          <a:gd name="T29" fmla="*/ 6 h 80"/>
                          <a:gd name="T30" fmla="*/ 0 w 120"/>
                          <a:gd name="T31" fmla="*/ 74 h 80"/>
                          <a:gd name="T32" fmla="*/ 6 w 120"/>
                          <a:gd name="T33" fmla="*/ 80 h 80"/>
                          <a:gd name="T34" fmla="*/ 114 w 120"/>
                          <a:gd name="T35" fmla="*/ 80 h 80"/>
                          <a:gd name="T36" fmla="*/ 120 w 120"/>
                          <a:gd name="T37" fmla="*/ 74 h 80"/>
                          <a:gd name="T38" fmla="*/ 120 w 120"/>
                          <a:gd name="T39" fmla="*/ 6 h 80"/>
                          <a:gd name="T40" fmla="*/ 114 w 120"/>
                          <a:gd name="T41" fmla="*/ 0 h 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lnTo>
                              <a:pt x="108" y="21"/>
                            </a:ln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AD72F" id="Freeform: Shape 7" o:spid="_x0000_s1026" style="position:absolute;margin-left:73.25pt;margin-top:13.5pt;width:10.65pt;height:7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" path="m108,21r,l60,58,12,21v-1,-1,-1,-2,,-3c13,16,14,16,16,17l60,51,104,17v1,-1,3,-1,4,1c109,19,109,20,108,21r,xm114,r,l6,c3,,,3,,6l,74v,3,3,6,6,6l114,80v3,,6,-3,6,-6l120,6c120,3,117,,114,xe" fillcolor="black [3213]" stroked="f" strokeweight="0">
              <v:path arrowok="t" o:connecttype="custom" o:connectlocs="121730,23503;121730,23503;67628,64913;13526,23503;13526,20145;18034,19026;67628,57079;117221,19026;121730,20145;121730,23503;121730,23503;128492,0;128492,0;6763,0;0,6715;0,82820;6763,89535;128492,89535;135255,82820;135255,6715;128492,0" o:connectangles="0,0,0,0,0,0,0,0,0,0,0,0,0,0,0,0,0,0,0,0,0"/>
              <o:lock v:ext="edit" aspectratio="t" verticies="t"/>
            </v:shape>
          </w:pict>
        </mc:Fallback>
      </mc:AlternateContent>
    </w:r>
    <w:r w:rsidR="00461BD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26847" behindDoc="0" locked="0" layoutInCell="1" allowOverlap="1" wp14:anchorId="0E9CF4D2" wp14:editId="4E0EB9D6">
              <wp:simplePos x="0" y="0"/>
              <wp:positionH relativeFrom="column">
                <wp:posOffset>1162685</wp:posOffset>
              </wp:positionH>
              <wp:positionV relativeFrom="paragraph">
                <wp:posOffset>135444</wp:posOffset>
              </wp:positionV>
              <wp:extent cx="2519680" cy="153670"/>
              <wp:effectExtent l="0" t="0" r="1397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153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314FB4" w14:textId="706EEE14" w:rsidR="00162914" w:rsidRPr="00345000" w:rsidRDefault="003D49C0" w:rsidP="00162914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name</w:t>
                          </w:r>
                          <w:r w:rsidR="00162914">
                            <w:rPr>
                              <w:sz w:val="18"/>
                              <w:szCs w:val="18"/>
                            </w:rPr>
                            <w:t>.mec@gmail.com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CF4D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91.55pt;margin-top:10.65pt;width:198.4pt;height:12.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" filled="f" stroked="f" strokeweight=".5pt">
              <v:textbox inset="0,0,0,0">
                <w:txbxContent>
                  <w:p w14:paraId="38314FB4" w14:textId="706EEE14" w:rsidR="00162914" w:rsidRPr="00345000" w:rsidRDefault="003D49C0" w:rsidP="00162914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name</w:t>
                    </w:r>
                    <w:r w:rsidR="00162914">
                      <w:rPr>
                        <w:sz w:val="18"/>
                        <w:szCs w:val="18"/>
                      </w:rPr>
                      <w:t>.mec@gmail.com</w:t>
                    </w:r>
                  </w:p>
                </w:txbxContent>
              </v:textbox>
            </v:shape>
          </w:pict>
        </mc:Fallback>
      </mc:AlternateContent>
    </w:r>
    <w:r w:rsidR="0016291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6C5696A0" wp14:editId="74F7B9A6">
              <wp:simplePos x="0" y="0"/>
              <wp:positionH relativeFrom="column">
                <wp:posOffset>49530</wp:posOffset>
              </wp:positionH>
              <wp:positionV relativeFrom="paragraph">
                <wp:posOffset>-164704</wp:posOffset>
              </wp:positionV>
              <wp:extent cx="728980" cy="928370"/>
              <wp:effectExtent l="0" t="0" r="13970" b="24130"/>
              <wp:wrapNone/>
              <wp:docPr id="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8980" cy="9283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5FE0E" id="Rectangle 3" o:spid="_x0000_s1026" style="position:absolute;margin-left:3.9pt;margin-top:-12.95pt;width:57.4pt;height:73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" fillcolor="white [3212]" strokecolor="black [3213]" strokeweight=".25pt"/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03456" behindDoc="0" locked="0" layoutInCell="1" allowOverlap="1" wp14:anchorId="58DCFD07" wp14:editId="5E99FECD">
              <wp:simplePos x="0" y="0"/>
              <wp:positionH relativeFrom="column">
                <wp:posOffset>915670</wp:posOffset>
              </wp:positionH>
              <wp:positionV relativeFrom="paragraph">
                <wp:posOffset>-196850</wp:posOffset>
              </wp:positionV>
              <wp:extent cx="3482340" cy="213995"/>
              <wp:effectExtent l="0" t="0" r="3810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002A8F" w14:textId="5280A0CC" w:rsidR="00ED2B8D" w:rsidRPr="00BB0BD7" w:rsidRDefault="003D49C0" w:rsidP="00ED2B8D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DCFD07" id="Text Box 10" o:spid="_x0000_s1030" type="#_x0000_t202" style="position:absolute;margin-left:72.1pt;margin-top:-15.5pt;width:274.2pt;height:16.8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" filled="f" stroked="f">
              <v:textbox inset="0,0,0,0">
                <w:txbxContent>
                  <w:p w14:paraId="5A002A8F" w14:textId="5280A0CC" w:rsidR="00ED2B8D" w:rsidRPr="00BB0BD7" w:rsidRDefault="003D49C0" w:rsidP="00ED2B8D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2B8D" w:rsidRPr="00A546B2">
      <w:t xml:space="preserve">                            </w:t>
    </w:r>
  </w:p>
  <w:p w14:paraId="44125E05" w14:textId="332EED51" w:rsidR="00ED2B8D" w:rsidRPr="00A546B2" w:rsidRDefault="00ED2B8D" w:rsidP="00204B9D">
    <w:pPr>
      <w:pStyle w:val="Header"/>
      <w:tabs>
        <w:tab w:val="left" w:pos="1843"/>
      </w:tabs>
    </w:pPr>
    <w:r w:rsidRPr="00A546B2">
      <w:t xml:space="preserve">                                           </w:t>
    </w:r>
  </w:p>
  <w:p w14:paraId="0FADB086" w14:textId="4EDC91AA" w:rsidR="00ED2B8D" w:rsidRPr="00D8290F" w:rsidRDefault="00EF1EC3" w:rsidP="00D8290F">
    <w:pPr>
      <w:pStyle w:val="Header"/>
      <w:tabs>
        <w:tab w:val="left" w:pos="1985"/>
      </w:tabs>
      <w:rPr>
        <w:vertAlign w:val="subscript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E445806" wp14:editId="3B84A1D9">
              <wp:simplePos x="0" y="0"/>
              <wp:positionH relativeFrom="column">
                <wp:posOffset>2461895</wp:posOffset>
              </wp:positionH>
              <wp:positionV relativeFrom="paragraph">
                <wp:posOffset>43180</wp:posOffset>
              </wp:positionV>
              <wp:extent cx="900000" cy="127000"/>
              <wp:effectExtent l="0" t="0" r="14605" b="635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90566C" w14:textId="2D73C0DD" w:rsidR="00345000" w:rsidRPr="00345000" w:rsidRDefault="00E074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DD/MM/YYYY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45806" id="Text Box 36" o:spid="_x0000_s1031" type="#_x0000_t202" style="position:absolute;margin-left:193.85pt;margin-top:3.4pt;width:70.85pt;height:1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" filled="f" stroked="f" strokeweight=".5pt">
              <v:textbox inset="0,0,0,0">
                <w:txbxContent>
                  <w:p w14:paraId="2F90566C" w14:textId="2D73C0DD" w:rsidR="00345000" w:rsidRPr="00345000" w:rsidRDefault="00E074F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DD/MM/YYYY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AC5C2A2" wp14:editId="2CED868E">
              <wp:simplePos x="0" y="0"/>
              <wp:positionH relativeFrom="column">
                <wp:posOffset>942955</wp:posOffset>
              </wp:positionH>
              <wp:positionV relativeFrom="page">
                <wp:posOffset>767715</wp:posOffset>
              </wp:positionV>
              <wp:extent cx="111760" cy="104140"/>
              <wp:effectExtent l="0" t="0" r="2540" b="0"/>
              <wp:wrapNone/>
              <wp:docPr id="9" name="Freeform: Shap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11760" cy="104140"/>
                      </a:xfrm>
                      <a:custGeom>
                        <a:avLst/>
                        <a:gdLst>
                          <a:gd name="T0" fmla="*/ 477 w 2552"/>
                          <a:gd name="T1" fmla="*/ 11 h 2616"/>
                          <a:gd name="T2" fmla="*/ 580 w 2552"/>
                          <a:gd name="T3" fmla="*/ 77 h 2616"/>
                          <a:gd name="T4" fmla="*/ 742 w 2552"/>
                          <a:gd name="T5" fmla="*/ 241 h 2616"/>
                          <a:gd name="T6" fmla="*/ 854 w 2552"/>
                          <a:gd name="T7" fmla="*/ 356 h 2616"/>
                          <a:gd name="T8" fmla="*/ 900 w 2552"/>
                          <a:gd name="T9" fmla="*/ 449 h 2616"/>
                          <a:gd name="T10" fmla="*/ 892 w 2552"/>
                          <a:gd name="T11" fmla="*/ 540 h 2616"/>
                          <a:gd name="T12" fmla="*/ 830 w 2552"/>
                          <a:gd name="T13" fmla="*/ 629 h 2616"/>
                          <a:gd name="T14" fmla="*/ 727 w 2552"/>
                          <a:gd name="T15" fmla="*/ 723 h 2616"/>
                          <a:gd name="T16" fmla="*/ 669 w 2552"/>
                          <a:gd name="T17" fmla="*/ 823 h 2616"/>
                          <a:gd name="T18" fmla="*/ 663 w 2552"/>
                          <a:gd name="T19" fmla="*/ 925 h 2616"/>
                          <a:gd name="T20" fmla="*/ 707 w 2552"/>
                          <a:gd name="T21" fmla="*/ 1027 h 2616"/>
                          <a:gd name="T22" fmla="*/ 918 w 2552"/>
                          <a:gd name="T23" fmla="*/ 1253 h 2616"/>
                          <a:gd name="T24" fmla="*/ 1402 w 2552"/>
                          <a:gd name="T25" fmla="*/ 1718 h 2616"/>
                          <a:gd name="T26" fmla="*/ 1630 w 2552"/>
                          <a:gd name="T27" fmla="*/ 1918 h 2616"/>
                          <a:gd name="T28" fmla="*/ 1727 w 2552"/>
                          <a:gd name="T29" fmla="*/ 1946 h 2616"/>
                          <a:gd name="T30" fmla="*/ 1823 w 2552"/>
                          <a:gd name="T31" fmla="*/ 1921 h 2616"/>
                          <a:gd name="T32" fmla="*/ 1914 w 2552"/>
                          <a:gd name="T33" fmla="*/ 1836 h 2616"/>
                          <a:gd name="T34" fmla="*/ 2018 w 2552"/>
                          <a:gd name="T35" fmla="*/ 1737 h 2616"/>
                          <a:gd name="T36" fmla="*/ 2121 w 2552"/>
                          <a:gd name="T37" fmla="*/ 1703 h 2616"/>
                          <a:gd name="T38" fmla="*/ 2222 w 2552"/>
                          <a:gd name="T39" fmla="*/ 1728 h 2616"/>
                          <a:gd name="T40" fmla="*/ 2320 w 2552"/>
                          <a:gd name="T41" fmla="*/ 1810 h 2616"/>
                          <a:gd name="T42" fmla="*/ 2529 w 2552"/>
                          <a:gd name="T43" fmla="*/ 2061 h 2616"/>
                          <a:gd name="T44" fmla="*/ 2552 w 2552"/>
                          <a:gd name="T45" fmla="*/ 2149 h 2616"/>
                          <a:gd name="T46" fmla="*/ 2538 w 2552"/>
                          <a:gd name="T47" fmla="*/ 2228 h 2616"/>
                          <a:gd name="T48" fmla="*/ 2506 w 2552"/>
                          <a:gd name="T49" fmla="*/ 2287 h 2616"/>
                          <a:gd name="T50" fmla="*/ 2475 w 2552"/>
                          <a:gd name="T51" fmla="*/ 2321 h 2616"/>
                          <a:gd name="T52" fmla="*/ 2458 w 2552"/>
                          <a:gd name="T53" fmla="*/ 2336 h 2616"/>
                          <a:gd name="T54" fmla="*/ 2412 w 2552"/>
                          <a:gd name="T55" fmla="*/ 2374 h 2616"/>
                          <a:gd name="T56" fmla="*/ 2347 w 2552"/>
                          <a:gd name="T57" fmla="*/ 2426 h 2616"/>
                          <a:gd name="T58" fmla="*/ 2269 w 2552"/>
                          <a:gd name="T59" fmla="*/ 2482 h 2616"/>
                          <a:gd name="T60" fmla="*/ 2187 w 2552"/>
                          <a:gd name="T61" fmla="*/ 2532 h 2616"/>
                          <a:gd name="T62" fmla="*/ 2109 w 2552"/>
                          <a:gd name="T63" fmla="*/ 2567 h 2616"/>
                          <a:gd name="T64" fmla="*/ 1964 w 2552"/>
                          <a:gd name="T65" fmla="*/ 2605 h 2616"/>
                          <a:gd name="T66" fmla="*/ 1848 w 2552"/>
                          <a:gd name="T67" fmla="*/ 2616 h 2616"/>
                          <a:gd name="T68" fmla="*/ 1752 w 2552"/>
                          <a:gd name="T69" fmla="*/ 2606 h 2616"/>
                          <a:gd name="T70" fmla="*/ 1668 w 2552"/>
                          <a:gd name="T71" fmla="*/ 2581 h 2616"/>
                          <a:gd name="T72" fmla="*/ 1589 w 2552"/>
                          <a:gd name="T73" fmla="*/ 2544 h 2616"/>
                          <a:gd name="T74" fmla="*/ 1439 w 2552"/>
                          <a:gd name="T75" fmla="*/ 2469 h 2616"/>
                          <a:gd name="T76" fmla="*/ 1167 w 2552"/>
                          <a:gd name="T77" fmla="*/ 2314 h 2616"/>
                          <a:gd name="T78" fmla="*/ 916 w 2552"/>
                          <a:gd name="T79" fmla="*/ 2146 h 2616"/>
                          <a:gd name="T80" fmla="*/ 689 w 2552"/>
                          <a:gd name="T81" fmla="*/ 1959 h 2616"/>
                          <a:gd name="T82" fmla="*/ 488 w 2552"/>
                          <a:gd name="T83" fmla="*/ 1751 h 2616"/>
                          <a:gd name="T84" fmla="*/ 314 w 2552"/>
                          <a:gd name="T85" fmla="*/ 1520 h 2616"/>
                          <a:gd name="T86" fmla="*/ 170 w 2552"/>
                          <a:gd name="T87" fmla="*/ 1261 h 2616"/>
                          <a:gd name="T88" fmla="*/ 59 w 2552"/>
                          <a:gd name="T89" fmla="*/ 972 h 2616"/>
                          <a:gd name="T90" fmla="*/ 4 w 2552"/>
                          <a:gd name="T91" fmla="*/ 734 h 2616"/>
                          <a:gd name="T92" fmla="*/ 11 w 2552"/>
                          <a:gd name="T93" fmla="*/ 543 h 2616"/>
                          <a:gd name="T94" fmla="*/ 63 w 2552"/>
                          <a:gd name="T95" fmla="*/ 365 h 2616"/>
                          <a:gd name="T96" fmla="*/ 160 w 2552"/>
                          <a:gd name="T97" fmla="*/ 197 h 2616"/>
                          <a:gd name="T98" fmla="*/ 279 w 2552"/>
                          <a:gd name="T99" fmla="*/ 61 h 2616"/>
                          <a:gd name="T100" fmla="*/ 377 w 2552"/>
                          <a:gd name="T101" fmla="*/ 6 h 26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9DF82" id="Freeform: Shape 9" o:spid="_x0000_s1026" style="position:absolute;margin-left:74.25pt;margin-top:60.45pt;width:8.8pt;height:8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<v:path arrowok="t" o:connecttype="custom" o:connectlocs="20889,438;25400,3065;32494,9594;37399,14172;39414,17874;39063,21497;36348,25040;31838,28782;29298,32763;29035,36823;30962,40884;40202,49881;61398,68392;71383,76353;75631,77468;79835,76473;83820,73089;88374,69148;92885,67795;97308,68790;101600,72054;110753,82046;111760,85549;111147,88694;109746,91043;108388,92396;107643,92994;105629,94506;102782,96576;99367,98806;95776,100796;92360,102189;86010,103702;80930,104140;76726,103742;73047,102747;69587,101274;63018,98288;51107,92118;40114,85430;30173,77986;21371,69705;13751,60509;7445,50199;2584,38694;175,29220;482,21616;2759,14530;7007,7842;12218,2428;16510,239" o:connectangles="0,0,0,0,0,0,0,0,0,0,0,0,0,0,0,0,0,0,0,0,0,0,0,0,0,0,0,0,0,0,0,0,0,0,0,0,0,0,0,0,0,0,0,0,0,0,0,0,0,0,0"/>
              <o:lock v:ext="edit" aspectratio="t"/>
              <w10:wrap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F955699" wp14:editId="2F4FC3E3">
              <wp:simplePos x="0" y="0"/>
              <wp:positionH relativeFrom="column">
                <wp:posOffset>1163955</wp:posOffset>
              </wp:positionH>
              <wp:positionV relativeFrom="paragraph">
                <wp:posOffset>38735</wp:posOffset>
              </wp:positionV>
              <wp:extent cx="900000" cy="127000"/>
              <wp:effectExtent l="0" t="0" r="14605" b="635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33E78D" w14:textId="24940144" w:rsidR="00345000" w:rsidRPr="00345000" w:rsidRDefault="003D49C0" w:rsidP="008B2F1C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+91 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XXXXXXXX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55699" id="Text Box 35" o:spid="_x0000_s1032" type="#_x0000_t202" style="position:absolute;margin-left:91.65pt;margin-top:3.05pt;width:70.85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" filled="f" stroked="f" strokeweight=".5pt">
              <v:textbox inset="0,0,0,0">
                <w:txbxContent>
                  <w:p w14:paraId="5433E78D" w14:textId="24940144" w:rsidR="00345000" w:rsidRPr="00345000" w:rsidRDefault="003D49C0" w:rsidP="008B2F1C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+91 </w:t>
                    </w:r>
                    <w:r w:rsidR="00E074FA">
                      <w:rPr>
                        <w:sz w:val="18"/>
                        <w:szCs w:val="18"/>
                      </w:rPr>
                      <w:t>X</w:t>
                    </w:r>
                    <w:r>
                      <w:rPr>
                        <w:sz w:val="18"/>
                        <w:szCs w:val="18"/>
                      </w:rPr>
                      <w:t>XXXXXXXX</w:t>
                    </w:r>
                    <w:r w:rsidR="00E074FA">
                      <w:rPr>
                        <w:sz w:val="18"/>
                        <w:szCs w:val="18"/>
                      </w:rPr>
                      <w:t>X</w:t>
                    </w:r>
                  </w:p>
                </w:txbxContent>
              </v:textbox>
            </v:shape>
          </w:pict>
        </mc:Fallback>
      </mc:AlternateContent>
    </w:r>
    <w:r w:rsidR="009354A0" w:rsidRPr="00CB73E9">
      <w:rPr>
        <w:noProof/>
        <w:lang w:eastAsia="en-IN"/>
      </w:rPr>
      <w:drawing>
        <wp:anchor distT="0" distB="0" distL="114300" distR="114300" simplePos="0" relativeHeight="251646464" behindDoc="0" locked="0" layoutInCell="1" allowOverlap="1" wp14:anchorId="6865AB74" wp14:editId="4DBF7790">
          <wp:simplePos x="0" y="0"/>
          <wp:positionH relativeFrom="column">
            <wp:posOffset>2252980</wp:posOffset>
          </wp:positionH>
          <wp:positionV relativeFrom="page">
            <wp:posOffset>766445</wp:posOffset>
          </wp:positionV>
          <wp:extent cx="104400" cy="104400"/>
          <wp:effectExtent l="0" t="0" r="0" b="0"/>
          <wp:wrapNone/>
          <wp:docPr id="74068453" name="Graphic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Graphic 19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4400" cy="1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B8D" w:rsidRPr="00A546B2">
      <w:t xml:space="preserve">                     </w:t>
    </w:r>
  </w:p>
  <w:p w14:paraId="1559BBD4" w14:textId="044D5E8F" w:rsidR="00ED2B8D" w:rsidRPr="00A546B2" w:rsidRDefault="0081172F" w:rsidP="00011FF8">
    <w:pPr>
      <w:pStyle w:val="Header"/>
      <w:tabs>
        <w:tab w:val="clear" w:pos="4513"/>
        <w:tab w:val="clear" w:pos="9026"/>
        <w:tab w:val="left" w:pos="3544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79320B7" wp14:editId="0F96ACE5">
              <wp:simplePos x="0" y="0"/>
              <wp:positionH relativeFrom="column">
                <wp:posOffset>2465705</wp:posOffset>
              </wp:positionH>
              <wp:positionV relativeFrom="paragraph">
                <wp:posOffset>109220</wp:posOffset>
              </wp:positionV>
              <wp:extent cx="384810" cy="121920"/>
              <wp:effectExtent l="0" t="0" r="1524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810" cy="121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6E26C7" w14:textId="0EAD02F5" w:rsidR="00ED2B8D" w:rsidRPr="00345000" w:rsidRDefault="00ED2B8D" w:rsidP="00ED2B8D">
                          <w:pPr>
                            <w:rPr>
                              <w:rFonts w:eastAsia="Malgun Gothic" w:cstheme="min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bCs/>
                              <w:sz w:val="18"/>
                              <w:szCs w:val="18"/>
                              <w:lang w:val="en-US"/>
                            </w:rPr>
                            <w:t>GitHub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320B7" id="Text Box 4" o:spid="_x0000_s1033" type="#_x0000_t202" style="position:absolute;margin-left:194.15pt;margin-top:8.6pt;width:30.3pt;height:9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" filled="f" stroked="f" strokeweight=".5pt">
              <v:path arrowok="t"/>
              <v:textbox style="mso-fit-shape-to-text:t" inset="0,0,0,0">
                <w:txbxContent>
                  <w:p w14:paraId="176E26C7" w14:textId="0EAD02F5" w:rsidR="00ED2B8D" w:rsidRPr="00345000" w:rsidRDefault="00ED2B8D" w:rsidP="00ED2B8D">
                    <w:pPr>
                      <w:rPr>
                        <w:rFonts w:eastAsia="Malgun Gothic" w:cstheme="minorHAnsi"/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CA6FD6">
                      <w:rPr>
                        <w:rFonts w:eastAsia="Malgun Gothic" w:cstheme="minorHAnsi"/>
                        <w:bCs/>
                        <w:sz w:val="18"/>
                        <w:szCs w:val="18"/>
                        <w:lang w:val="en-US"/>
                      </w:rPr>
                      <w:t>GitHub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220B9F78" wp14:editId="1C33D015">
              <wp:simplePos x="0" y="0"/>
              <wp:positionH relativeFrom="column">
                <wp:posOffset>3683000</wp:posOffset>
              </wp:positionH>
              <wp:positionV relativeFrom="paragraph">
                <wp:posOffset>111125</wp:posOffset>
              </wp:positionV>
              <wp:extent cx="543560" cy="147320"/>
              <wp:effectExtent l="0" t="0" r="889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47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A9B979" w14:textId="17203727" w:rsidR="00ED2B8D" w:rsidRPr="0081619A" w:rsidRDefault="00ED2B8D" w:rsidP="00ED2B8D">
                          <w:pPr>
                            <w:rPr>
                              <w:rFonts w:eastAsia="Malgun Gothic" w:cstheme="minorHAnsi"/>
                              <w:bCs/>
                              <w:color w:val="000000" w:themeColor="text1"/>
                              <w:sz w:val="18"/>
                              <w:szCs w:val="18"/>
                              <w:u w:val="single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bCs/>
                              <w:sz w:val="18"/>
                              <w:szCs w:val="18"/>
                              <w:lang w:val="en-US"/>
                            </w:rPr>
                            <w:t>Portfolio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0B9F78" id="Text Box 5" o:spid="_x0000_s1034" type="#_x0000_t202" style="position:absolute;margin-left:290pt;margin-top:8.75pt;width:42.8pt;height:11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" filled="f" stroked="f" strokeweight=".5pt">
              <v:path arrowok="t"/>
              <v:textbox style="mso-fit-shape-to-text:t" inset="0,0,0,0">
                <w:txbxContent>
                  <w:p w14:paraId="53A9B979" w14:textId="17203727" w:rsidR="00ED2B8D" w:rsidRPr="0081619A" w:rsidRDefault="00ED2B8D" w:rsidP="00ED2B8D">
                    <w:pPr>
                      <w:rPr>
                        <w:rFonts w:eastAsia="Malgun Gothic" w:cstheme="minorHAnsi"/>
                        <w:bCs/>
                        <w:color w:val="000000" w:themeColor="text1"/>
                        <w:sz w:val="18"/>
                        <w:szCs w:val="18"/>
                        <w:u w:val="single"/>
                      </w:rPr>
                    </w:pPr>
                    <w:r w:rsidRPr="00CA6FD6">
                      <w:rPr>
                        <w:rFonts w:eastAsia="Malgun Gothic" w:cstheme="minorHAnsi"/>
                        <w:bCs/>
                        <w:sz w:val="18"/>
                        <w:szCs w:val="18"/>
                        <w:lang w:val="en-US"/>
                      </w:rPr>
                      <w:t>Portfolio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10976" behindDoc="0" locked="0" layoutInCell="1" allowOverlap="1" wp14:anchorId="74CBA189" wp14:editId="0AC2746C">
          <wp:simplePos x="0" y="0"/>
          <wp:positionH relativeFrom="column">
            <wp:posOffset>3461385</wp:posOffset>
          </wp:positionH>
          <wp:positionV relativeFrom="page">
            <wp:posOffset>986155</wp:posOffset>
          </wp:positionV>
          <wp:extent cx="143510" cy="143510"/>
          <wp:effectExtent l="0" t="0" r="8890" b="8890"/>
          <wp:wrapNone/>
          <wp:docPr id="74068454" name="Graphic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9" name="Graphic 1349">
                    <a:hlinkClick r:id="rId6"/>
                  </pic:cNvPr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noProof/>
        <w:lang w:eastAsia="en-IN"/>
      </w:rPr>
      <w:drawing>
        <wp:anchor distT="0" distB="0" distL="114300" distR="114300" simplePos="0" relativeHeight="251718144" behindDoc="0" locked="0" layoutInCell="1" allowOverlap="1" wp14:anchorId="160F39E7" wp14:editId="27314986">
          <wp:simplePos x="0" y="0"/>
          <wp:positionH relativeFrom="column">
            <wp:posOffset>2233295</wp:posOffset>
          </wp:positionH>
          <wp:positionV relativeFrom="page">
            <wp:posOffset>986790</wp:posOffset>
          </wp:positionV>
          <wp:extent cx="143510" cy="143510"/>
          <wp:effectExtent l="0" t="0" r="8890" b="8890"/>
          <wp:wrapNone/>
          <wp:docPr id="74068455" name="Graphic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Graphic 41">
                    <a:hlinkClick r:id="rId10"/>
                  </pic:cNvPr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290F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26336" behindDoc="0" locked="0" layoutInCell="1" allowOverlap="1" wp14:anchorId="6E564CD3" wp14:editId="14F62046">
              <wp:simplePos x="0" y="0"/>
              <wp:positionH relativeFrom="margin">
                <wp:posOffset>4940300</wp:posOffset>
              </wp:positionH>
              <wp:positionV relativeFrom="page">
                <wp:posOffset>986155</wp:posOffset>
              </wp:positionV>
              <wp:extent cx="2098040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3619A" w14:textId="77777777" w:rsidR="00ED2B8D" w:rsidRPr="00194E0F" w:rsidRDefault="00ED2B8D" w:rsidP="0020437B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</w:t>
                          </w:r>
                          <w:r w:rsidR="008D33B3"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Kochi</w:t>
                          </w:r>
                        </w:p>
                        <w:p w14:paraId="610413A1" w14:textId="77777777" w:rsidR="00ED2B8D" w:rsidRPr="008D33B3" w:rsidRDefault="00ED2B8D" w:rsidP="0020437B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564CD3" id="Text Box 6" o:spid="_x0000_s1035" type="#_x0000_t202" style="position:absolute;margin-left:389pt;margin-top:77.65pt;width:165.2pt;height:12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" filled="f" stroked="f">
              <v:textbox inset="0,0,0,0">
                <w:txbxContent>
                  <w:p w14:paraId="1143619A" w14:textId="77777777" w:rsidR="00ED2B8D" w:rsidRPr="00194E0F" w:rsidRDefault="00ED2B8D" w:rsidP="0020437B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</w:t>
                    </w:r>
                    <w:r w:rsidR="008D33B3"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 xml:space="preserve">, </w:t>
                    </w: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Kochi</w:t>
                    </w:r>
                  </w:p>
                  <w:p w14:paraId="610413A1" w14:textId="77777777" w:rsidR="00ED2B8D" w:rsidRPr="008D33B3" w:rsidRDefault="00ED2B8D" w:rsidP="0020437B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2912C5A" wp14:editId="2B2A5CEA">
              <wp:simplePos x="0" y="0"/>
              <wp:positionH relativeFrom="column">
                <wp:posOffset>1158240</wp:posOffset>
              </wp:positionH>
              <wp:positionV relativeFrom="paragraph">
                <wp:posOffset>109220</wp:posOffset>
              </wp:positionV>
              <wp:extent cx="435610" cy="130810"/>
              <wp:effectExtent l="0" t="0" r="254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0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EEAC9" w14:textId="5CAE2B4D" w:rsidR="00ED2B8D" w:rsidRPr="00E97CB5" w:rsidRDefault="000801A2" w:rsidP="00ED2B8D">
                          <w:pPr>
                            <w:rPr>
                              <w:rFonts w:eastAsia="Malgun Gothic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sz w:val="18"/>
                              <w:szCs w:val="18"/>
                              <w:lang w:val="en-US"/>
                            </w:rPr>
                            <w:t>LinkedIn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12C5A" id="Text Box 3" o:spid="_x0000_s1036" type="#_x0000_t202" style="position:absolute;margin-left:91.2pt;margin-top:8.6pt;width:34.3pt;height:10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" filled="f" stroked="f">
              <v:textbox style="mso-fit-shape-to-text:t" inset="0,0,0,0">
                <w:txbxContent>
                  <w:p w14:paraId="487EEAC9" w14:textId="5CAE2B4D" w:rsidR="00ED2B8D" w:rsidRPr="00E97CB5" w:rsidRDefault="000801A2" w:rsidP="00ED2B8D">
                    <w:pPr>
                      <w:rPr>
                        <w:rFonts w:eastAsia="Malgun Gothic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A6FD6">
                      <w:rPr>
                        <w:rFonts w:eastAsia="Malgun Gothic" w:cstheme="minorHAnsi"/>
                        <w:sz w:val="18"/>
                        <w:szCs w:val="18"/>
                        <w:lang w:val="en-US"/>
                      </w:rPr>
                      <w:t>LinkedIn</w:t>
                    </w:r>
                  </w:p>
                </w:txbxContent>
              </v:textbox>
            </v:shape>
          </w:pict>
        </mc:Fallback>
      </mc:AlternateContent>
    </w:r>
    <w:r w:rsidR="009354A0">
      <w:rPr>
        <w:rFonts w:ascii="Book Antiqua" w:hAnsi="Book Antiqua"/>
        <w:noProof/>
        <w:lang w:eastAsia="en-IN"/>
      </w:rPr>
      <w:drawing>
        <wp:anchor distT="0" distB="0" distL="114300" distR="114300" simplePos="0" relativeHeight="251725312" behindDoc="0" locked="0" layoutInCell="1" allowOverlap="1" wp14:anchorId="164FCE65" wp14:editId="39283CDF">
          <wp:simplePos x="0" y="0"/>
          <wp:positionH relativeFrom="column">
            <wp:posOffset>928080</wp:posOffset>
          </wp:positionH>
          <wp:positionV relativeFrom="page">
            <wp:posOffset>985742</wp:posOffset>
          </wp:positionV>
          <wp:extent cx="143510" cy="143510"/>
          <wp:effectExtent l="0" t="0" r="8890" b="8890"/>
          <wp:wrapNone/>
          <wp:docPr id="74068456" name="Graphic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aphic 42">
                    <a:hlinkClick r:id="rId15"/>
                  </pic:cNvPr>
                  <pic:cNvPicPr/>
                </pic:nvPicPr>
                <pic:blipFill>
                  <a:blip r:embed="r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354A0">
      <w:tab/>
    </w:r>
    <w:r w:rsidR="005F51BA">
      <w:softHyphen/>
    </w:r>
    <w:r w:rsidR="005F51BA">
      <w:softHyphen/>
    </w:r>
  </w:p>
  <w:p w14:paraId="2E8781DE" w14:textId="0DF84134" w:rsidR="00ED2B8D" w:rsidRPr="009C4018" w:rsidRDefault="00ED2B8D" w:rsidP="002111F0">
    <w:pPr>
      <w:pStyle w:val="Header"/>
      <w:pBdr>
        <w:bottom w:val="thickThinSmallGap" w:sz="12" w:space="1" w:color="auto"/>
      </w:pBdr>
      <w:rPr>
        <w:rStyle w:val="Hyperlink"/>
        <w:color w:val="auto"/>
        <w:sz w:val="16"/>
        <w:szCs w:val="16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75pt;height:75pt;visibility:visible" o:bullet="t">
        <v:imagedata r:id="rId1" o:title="" croptop="5936f" cropbottom="4698f" cropleft="5937f" cropright="3212f"/>
      </v:shape>
    </w:pict>
  </w:numPicBullet>
  <w:numPicBullet w:numPicBulletId="1">
    <w:pict>
      <v:shape id="_x0000_i1051" type="#_x0000_t75" style="width:12pt;height:11pt;visibility:visible" o:bullet="t">
        <v:imagedata r:id="rId2" o:title=""/>
      </v:shape>
    </w:pict>
  </w:numPicBullet>
  <w:numPicBullet w:numPicBulletId="2">
    <w:pict>
      <v:shape id="_x0000_i1052" type="#_x0000_t75" style="width:8pt;height:7pt;visibility:visible" o:bullet="t">
        <v:imagedata r:id="rId3" o:title=""/>
      </v:shape>
    </w:pict>
  </w:numPicBullet>
  <w:numPicBullet w:numPicBulletId="3">
    <w:pict>
      <v:shape id="_x0000_i1053" type="#_x0000_t75" alt="Receiver with solid fill" style="width:11.0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" o:bullet="t">
        <v:imagedata r:id="rId4" o:title="" cropleft="-2979f"/>
      </v:shape>
    </w:pict>
  </w:numPicBullet>
  <w:abstractNum w:abstractNumId="0" w15:restartNumberingAfterBreak="0">
    <w:nsid w:val="00EB6D85"/>
    <w:multiLevelType w:val="hybridMultilevel"/>
    <w:tmpl w:val="D16C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FCC"/>
    <w:multiLevelType w:val="hybridMultilevel"/>
    <w:tmpl w:val="8B001B5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CE721BA"/>
    <w:multiLevelType w:val="hybridMultilevel"/>
    <w:tmpl w:val="0FAA4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306"/>
    <w:multiLevelType w:val="hybridMultilevel"/>
    <w:tmpl w:val="6DDC0BA4"/>
    <w:lvl w:ilvl="0" w:tplc="D020D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0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AC0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38B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AE2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45D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C7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01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01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7F63AA"/>
    <w:multiLevelType w:val="hybridMultilevel"/>
    <w:tmpl w:val="57084768"/>
    <w:lvl w:ilvl="0" w:tplc="4009000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2" w:hanging="360"/>
      </w:pPr>
      <w:rPr>
        <w:rFonts w:ascii="Wingdings" w:hAnsi="Wingdings" w:hint="default"/>
      </w:rPr>
    </w:lvl>
  </w:abstractNum>
  <w:abstractNum w:abstractNumId="5" w15:restartNumberingAfterBreak="0">
    <w:nsid w:val="26C473B4"/>
    <w:multiLevelType w:val="hybridMultilevel"/>
    <w:tmpl w:val="00B2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3BE9"/>
    <w:multiLevelType w:val="hybridMultilevel"/>
    <w:tmpl w:val="19C86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A4C"/>
    <w:multiLevelType w:val="hybridMultilevel"/>
    <w:tmpl w:val="F68864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02705"/>
    <w:multiLevelType w:val="hybridMultilevel"/>
    <w:tmpl w:val="325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34986"/>
    <w:multiLevelType w:val="hybridMultilevel"/>
    <w:tmpl w:val="D530542E"/>
    <w:lvl w:ilvl="0" w:tplc="E962F3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E9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07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A4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88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49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A6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482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CF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291E4A"/>
    <w:multiLevelType w:val="hybridMultilevel"/>
    <w:tmpl w:val="4B381FDC"/>
    <w:lvl w:ilvl="0" w:tplc="B97433D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4D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2E5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40C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667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A05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A1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03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FEE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F1C1078"/>
    <w:multiLevelType w:val="hybridMultilevel"/>
    <w:tmpl w:val="2184272A"/>
    <w:lvl w:ilvl="0" w:tplc="CC3234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FE1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4C0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0F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CF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0DE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764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C02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3A21B28"/>
    <w:multiLevelType w:val="hybridMultilevel"/>
    <w:tmpl w:val="6742EEF0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355B2C14"/>
    <w:multiLevelType w:val="hybridMultilevel"/>
    <w:tmpl w:val="8F94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071DE"/>
    <w:multiLevelType w:val="hybridMultilevel"/>
    <w:tmpl w:val="4D16B8D0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5" w15:restartNumberingAfterBreak="0">
    <w:nsid w:val="3A865D57"/>
    <w:multiLevelType w:val="hybridMultilevel"/>
    <w:tmpl w:val="5B74F5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B14892"/>
    <w:multiLevelType w:val="hybridMultilevel"/>
    <w:tmpl w:val="6454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259B6"/>
    <w:multiLevelType w:val="hybridMultilevel"/>
    <w:tmpl w:val="B8FC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B21C5"/>
    <w:multiLevelType w:val="hybridMultilevel"/>
    <w:tmpl w:val="778A6F3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9" w15:restartNumberingAfterBreak="0">
    <w:nsid w:val="4BB22C92"/>
    <w:multiLevelType w:val="hybridMultilevel"/>
    <w:tmpl w:val="5572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2154B"/>
    <w:multiLevelType w:val="hybridMultilevel"/>
    <w:tmpl w:val="C9EE23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D97B6B"/>
    <w:multiLevelType w:val="hybridMultilevel"/>
    <w:tmpl w:val="B99E7E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AA0029"/>
    <w:multiLevelType w:val="hybridMultilevel"/>
    <w:tmpl w:val="9972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44D82"/>
    <w:multiLevelType w:val="hybridMultilevel"/>
    <w:tmpl w:val="8FCC2C78"/>
    <w:lvl w:ilvl="0" w:tplc="40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 w15:restartNumberingAfterBreak="0">
    <w:nsid w:val="5F2F4683"/>
    <w:multiLevelType w:val="hybridMultilevel"/>
    <w:tmpl w:val="AA52B0A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5" w15:restartNumberingAfterBreak="0">
    <w:nsid w:val="60B82FBE"/>
    <w:multiLevelType w:val="hybridMultilevel"/>
    <w:tmpl w:val="7E480B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1CA0"/>
    <w:multiLevelType w:val="hybridMultilevel"/>
    <w:tmpl w:val="C8E0CB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90ACE"/>
    <w:multiLevelType w:val="multilevel"/>
    <w:tmpl w:val="7D3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51088"/>
    <w:multiLevelType w:val="hybridMultilevel"/>
    <w:tmpl w:val="EA16D8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13FDE"/>
    <w:multiLevelType w:val="hybridMultilevel"/>
    <w:tmpl w:val="C5C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05C63"/>
    <w:multiLevelType w:val="hybridMultilevel"/>
    <w:tmpl w:val="2176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B140C"/>
    <w:multiLevelType w:val="hybridMultilevel"/>
    <w:tmpl w:val="8F5E6A64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2" w15:restartNumberingAfterBreak="0">
    <w:nsid w:val="76531DC8"/>
    <w:multiLevelType w:val="hybridMultilevel"/>
    <w:tmpl w:val="5AF6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E137A"/>
    <w:multiLevelType w:val="hybridMultilevel"/>
    <w:tmpl w:val="DEE0B058"/>
    <w:lvl w:ilvl="0" w:tplc="AD7295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222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D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B4F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6C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61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86A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DA2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C866E3D"/>
    <w:multiLevelType w:val="hybridMultilevel"/>
    <w:tmpl w:val="F140A40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24"/>
  </w:num>
  <w:num w:numId="5">
    <w:abstractNumId w:val="12"/>
  </w:num>
  <w:num w:numId="6">
    <w:abstractNumId w:val="3"/>
  </w:num>
  <w:num w:numId="7">
    <w:abstractNumId w:val="11"/>
  </w:num>
  <w:num w:numId="8">
    <w:abstractNumId w:val="33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30"/>
  </w:num>
  <w:num w:numId="14">
    <w:abstractNumId w:val="32"/>
  </w:num>
  <w:num w:numId="15">
    <w:abstractNumId w:val="31"/>
  </w:num>
  <w:num w:numId="16">
    <w:abstractNumId w:val="25"/>
  </w:num>
  <w:num w:numId="17">
    <w:abstractNumId w:val="7"/>
  </w:num>
  <w:num w:numId="18">
    <w:abstractNumId w:val="20"/>
  </w:num>
  <w:num w:numId="19">
    <w:abstractNumId w:val="14"/>
  </w:num>
  <w:num w:numId="20">
    <w:abstractNumId w:val="5"/>
  </w:num>
  <w:num w:numId="21">
    <w:abstractNumId w:val="4"/>
  </w:num>
  <w:num w:numId="22">
    <w:abstractNumId w:val="29"/>
  </w:num>
  <w:num w:numId="23">
    <w:abstractNumId w:val="17"/>
  </w:num>
  <w:num w:numId="24">
    <w:abstractNumId w:val="26"/>
  </w:num>
  <w:num w:numId="25">
    <w:abstractNumId w:val="34"/>
  </w:num>
  <w:num w:numId="26">
    <w:abstractNumId w:val="28"/>
  </w:num>
  <w:num w:numId="27">
    <w:abstractNumId w:val="21"/>
  </w:num>
  <w:num w:numId="28">
    <w:abstractNumId w:val="23"/>
  </w:num>
  <w:num w:numId="29">
    <w:abstractNumId w:val="8"/>
  </w:num>
  <w:num w:numId="30">
    <w:abstractNumId w:val="22"/>
  </w:num>
  <w:num w:numId="31">
    <w:abstractNumId w:val="6"/>
  </w:num>
  <w:num w:numId="32">
    <w:abstractNumId w:val="15"/>
  </w:num>
  <w:num w:numId="33">
    <w:abstractNumId w:val="13"/>
  </w:num>
  <w:num w:numId="34">
    <w:abstractNumId w:val="19"/>
  </w:num>
  <w:num w:numId="3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47"/>
    <w:rsid w:val="00011FF8"/>
    <w:rsid w:val="000150D0"/>
    <w:rsid w:val="00021E6E"/>
    <w:rsid w:val="00025C6B"/>
    <w:rsid w:val="00034715"/>
    <w:rsid w:val="00045C7E"/>
    <w:rsid w:val="00054657"/>
    <w:rsid w:val="00061C4F"/>
    <w:rsid w:val="000705FE"/>
    <w:rsid w:val="00071EEF"/>
    <w:rsid w:val="000801A2"/>
    <w:rsid w:val="00080248"/>
    <w:rsid w:val="000979EC"/>
    <w:rsid w:val="000B6E44"/>
    <w:rsid w:val="000B75B5"/>
    <w:rsid w:val="000B7722"/>
    <w:rsid w:val="000C1E6C"/>
    <w:rsid w:val="000C273D"/>
    <w:rsid w:val="000D4E57"/>
    <w:rsid w:val="000E2D01"/>
    <w:rsid w:val="000F0D73"/>
    <w:rsid w:val="000F107B"/>
    <w:rsid w:val="000F2049"/>
    <w:rsid w:val="0010594B"/>
    <w:rsid w:val="001077A0"/>
    <w:rsid w:val="00111C88"/>
    <w:rsid w:val="00116C79"/>
    <w:rsid w:val="00145DD4"/>
    <w:rsid w:val="00146711"/>
    <w:rsid w:val="0015080A"/>
    <w:rsid w:val="00150DC2"/>
    <w:rsid w:val="00150F45"/>
    <w:rsid w:val="0015389E"/>
    <w:rsid w:val="00154F8D"/>
    <w:rsid w:val="001560C6"/>
    <w:rsid w:val="00160C85"/>
    <w:rsid w:val="00161C30"/>
    <w:rsid w:val="00162914"/>
    <w:rsid w:val="00186488"/>
    <w:rsid w:val="001868D1"/>
    <w:rsid w:val="00192496"/>
    <w:rsid w:val="00194E0F"/>
    <w:rsid w:val="0019561E"/>
    <w:rsid w:val="001A7178"/>
    <w:rsid w:val="001B72CD"/>
    <w:rsid w:val="001C5A98"/>
    <w:rsid w:val="001E23D5"/>
    <w:rsid w:val="001F6C1B"/>
    <w:rsid w:val="002041D3"/>
    <w:rsid w:val="0020437B"/>
    <w:rsid w:val="00204B9D"/>
    <w:rsid w:val="002111F0"/>
    <w:rsid w:val="00220D88"/>
    <w:rsid w:val="00240952"/>
    <w:rsid w:val="002418C2"/>
    <w:rsid w:val="002426E3"/>
    <w:rsid w:val="002528D3"/>
    <w:rsid w:val="00256F5F"/>
    <w:rsid w:val="0026761A"/>
    <w:rsid w:val="00275155"/>
    <w:rsid w:val="00275DB8"/>
    <w:rsid w:val="0027603F"/>
    <w:rsid w:val="002872B7"/>
    <w:rsid w:val="002878C3"/>
    <w:rsid w:val="002977CE"/>
    <w:rsid w:val="00297A8F"/>
    <w:rsid w:val="002A1C3D"/>
    <w:rsid w:val="002A2427"/>
    <w:rsid w:val="002A5E57"/>
    <w:rsid w:val="002B0399"/>
    <w:rsid w:val="002B31FD"/>
    <w:rsid w:val="002B53B4"/>
    <w:rsid w:val="002C4E89"/>
    <w:rsid w:val="002D753C"/>
    <w:rsid w:val="002E2371"/>
    <w:rsid w:val="002E50B4"/>
    <w:rsid w:val="00321B3B"/>
    <w:rsid w:val="00323CA4"/>
    <w:rsid w:val="00336663"/>
    <w:rsid w:val="00340A2C"/>
    <w:rsid w:val="00345000"/>
    <w:rsid w:val="00346C76"/>
    <w:rsid w:val="00353FBF"/>
    <w:rsid w:val="003613B9"/>
    <w:rsid w:val="003618A2"/>
    <w:rsid w:val="00361C05"/>
    <w:rsid w:val="00362136"/>
    <w:rsid w:val="0036222B"/>
    <w:rsid w:val="00364883"/>
    <w:rsid w:val="003754FF"/>
    <w:rsid w:val="003924EB"/>
    <w:rsid w:val="00394381"/>
    <w:rsid w:val="0039636F"/>
    <w:rsid w:val="003963AF"/>
    <w:rsid w:val="003A00F3"/>
    <w:rsid w:val="003B19BE"/>
    <w:rsid w:val="003B22C4"/>
    <w:rsid w:val="003C78CA"/>
    <w:rsid w:val="003D179C"/>
    <w:rsid w:val="003D2B6E"/>
    <w:rsid w:val="003D368A"/>
    <w:rsid w:val="003D45A5"/>
    <w:rsid w:val="003D49C0"/>
    <w:rsid w:val="003D6839"/>
    <w:rsid w:val="003E1898"/>
    <w:rsid w:val="003E4211"/>
    <w:rsid w:val="003F3259"/>
    <w:rsid w:val="00402102"/>
    <w:rsid w:val="00402232"/>
    <w:rsid w:val="00406537"/>
    <w:rsid w:val="004070D6"/>
    <w:rsid w:val="00410D18"/>
    <w:rsid w:val="00412D74"/>
    <w:rsid w:val="00413152"/>
    <w:rsid w:val="00415BF9"/>
    <w:rsid w:val="0041601C"/>
    <w:rsid w:val="00425335"/>
    <w:rsid w:val="00431A03"/>
    <w:rsid w:val="0043202E"/>
    <w:rsid w:val="0043431D"/>
    <w:rsid w:val="00445DAC"/>
    <w:rsid w:val="0045622B"/>
    <w:rsid w:val="00461BDD"/>
    <w:rsid w:val="004630E6"/>
    <w:rsid w:val="004633C2"/>
    <w:rsid w:val="0047135F"/>
    <w:rsid w:val="00477813"/>
    <w:rsid w:val="0049112E"/>
    <w:rsid w:val="00491B24"/>
    <w:rsid w:val="00493C47"/>
    <w:rsid w:val="004A19FB"/>
    <w:rsid w:val="004B13F7"/>
    <w:rsid w:val="004B19FF"/>
    <w:rsid w:val="004B6AFC"/>
    <w:rsid w:val="004C3901"/>
    <w:rsid w:val="004C647C"/>
    <w:rsid w:val="004E33D3"/>
    <w:rsid w:val="004E6439"/>
    <w:rsid w:val="004F0C79"/>
    <w:rsid w:val="004F407B"/>
    <w:rsid w:val="004F57BE"/>
    <w:rsid w:val="00501459"/>
    <w:rsid w:val="00502529"/>
    <w:rsid w:val="00502702"/>
    <w:rsid w:val="005044B7"/>
    <w:rsid w:val="0050482F"/>
    <w:rsid w:val="00504B06"/>
    <w:rsid w:val="005073F4"/>
    <w:rsid w:val="0051514E"/>
    <w:rsid w:val="00522A34"/>
    <w:rsid w:val="0053157D"/>
    <w:rsid w:val="00531BF0"/>
    <w:rsid w:val="00557307"/>
    <w:rsid w:val="00560DD3"/>
    <w:rsid w:val="00567961"/>
    <w:rsid w:val="00570128"/>
    <w:rsid w:val="0059454F"/>
    <w:rsid w:val="0059543C"/>
    <w:rsid w:val="005A7075"/>
    <w:rsid w:val="005B5306"/>
    <w:rsid w:val="005B72EF"/>
    <w:rsid w:val="005D4D4A"/>
    <w:rsid w:val="005D6C53"/>
    <w:rsid w:val="005E4CB6"/>
    <w:rsid w:val="005F2852"/>
    <w:rsid w:val="005F51BA"/>
    <w:rsid w:val="00614168"/>
    <w:rsid w:val="006207E4"/>
    <w:rsid w:val="00625B4A"/>
    <w:rsid w:val="0063164E"/>
    <w:rsid w:val="00631F0B"/>
    <w:rsid w:val="00632904"/>
    <w:rsid w:val="00637B97"/>
    <w:rsid w:val="006404FA"/>
    <w:rsid w:val="006438EF"/>
    <w:rsid w:val="00654381"/>
    <w:rsid w:val="0068561E"/>
    <w:rsid w:val="0068696C"/>
    <w:rsid w:val="006A5F5F"/>
    <w:rsid w:val="006B4699"/>
    <w:rsid w:val="006C2F53"/>
    <w:rsid w:val="006C3649"/>
    <w:rsid w:val="006D177A"/>
    <w:rsid w:val="006D7DA4"/>
    <w:rsid w:val="006E7C55"/>
    <w:rsid w:val="006F06D4"/>
    <w:rsid w:val="006F1452"/>
    <w:rsid w:val="00711E05"/>
    <w:rsid w:val="007154E6"/>
    <w:rsid w:val="00722EFB"/>
    <w:rsid w:val="00722FBF"/>
    <w:rsid w:val="007315BB"/>
    <w:rsid w:val="00736AC5"/>
    <w:rsid w:val="00736C8E"/>
    <w:rsid w:val="00743907"/>
    <w:rsid w:val="00744C1F"/>
    <w:rsid w:val="00747B22"/>
    <w:rsid w:val="00753DC4"/>
    <w:rsid w:val="00757B42"/>
    <w:rsid w:val="00761E4C"/>
    <w:rsid w:val="00771681"/>
    <w:rsid w:val="00774ECD"/>
    <w:rsid w:val="0077551E"/>
    <w:rsid w:val="007B01A4"/>
    <w:rsid w:val="007B0FC2"/>
    <w:rsid w:val="007B31BE"/>
    <w:rsid w:val="007B3C2D"/>
    <w:rsid w:val="007C1586"/>
    <w:rsid w:val="007C7EB8"/>
    <w:rsid w:val="007D7D6D"/>
    <w:rsid w:val="007E2B9A"/>
    <w:rsid w:val="007E5D9A"/>
    <w:rsid w:val="007F239F"/>
    <w:rsid w:val="007F4C5B"/>
    <w:rsid w:val="007F5A3F"/>
    <w:rsid w:val="00800AAB"/>
    <w:rsid w:val="0081172F"/>
    <w:rsid w:val="0081619A"/>
    <w:rsid w:val="00817DFB"/>
    <w:rsid w:val="00826316"/>
    <w:rsid w:val="00827C3E"/>
    <w:rsid w:val="00833518"/>
    <w:rsid w:val="00836C9E"/>
    <w:rsid w:val="008579CA"/>
    <w:rsid w:val="00876BD5"/>
    <w:rsid w:val="00883552"/>
    <w:rsid w:val="00887C36"/>
    <w:rsid w:val="0089662F"/>
    <w:rsid w:val="008B2F1C"/>
    <w:rsid w:val="008B3BD2"/>
    <w:rsid w:val="008B70B9"/>
    <w:rsid w:val="008C0608"/>
    <w:rsid w:val="008C0BA7"/>
    <w:rsid w:val="008C1F9A"/>
    <w:rsid w:val="008C267E"/>
    <w:rsid w:val="008C5D87"/>
    <w:rsid w:val="008D0E06"/>
    <w:rsid w:val="008D33B3"/>
    <w:rsid w:val="008E0157"/>
    <w:rsid w:val="008E0712"/>
    <w:rsid w:val="008E1889"/>
    <w:rsid w:val="008E2D91"/>
    <w:rsid w:val="008F289A"/>
    <w:rsid w:val="00902EF4"/>
    <w:rsid w:val="0090560D"/>
    <w:rsid w:val="0090671F"/>
    <w:rsid w:val="009160A0"/>
    <w:rsid w:val="00917ABF"/>
    <w:rsid w:val="009230FE"/>
    <w:rsid w:val="00927123"/>
    <w:rsid w:val="00930891"/>
    <w:rsid w:val="00930EEC"/>
    <w:rsid w:val="009354A0"/>
    <w:rsid w:val="0094159C"/>
    <w:rsid w:val="00941F17"/>
    <w:rsid w:val="00952735"/>
    <w:rsid w:val="00952C17"/>
    <w:rsid w:val="00956105"/>
    <w:rsid w:val="0097090B"/>
    <w:rsid w:val="009709A2"/>
    <w:rsid w:val="00976E64"/>
    <w:rsid w:val="00983CD7"/>
    <w:rsid w:val="00984262"/>
    <w:rsid w:val="00991866"/>
    <w:rsid w:val="00994EB4"/>
    <w:rsid w:val="00997E85"/>
    <w:rsid w:val="009A092F"/>
    <w:rsid w:val="009A215A"/>
    <w:rsid w:val="009B4202"/>
    <w:rsid w:val="009B63FB"/>
    <w:rsid w:val="009C4018"/>
    <w:rsid w:val="009C4DCB"/>
    <w:rsid w:val="009C642B"/>
    <w:rsid w:val="009D23E1"/>
    <w:rsid w:val="009E39C2"/>
    <w:rsid w:val="009F132E"/>
    <w:rsid w:val="009F172B"/>
    <w:rsid w:val="009F6E7F"/>
    <w:rsid w:val="009F73F7"/>
    <w:rsid w:val="009F768B"/>
    <w:rsid w:val="00A0289E"/>
    <w:rsid w:val="00A030A9"/>
    <w:rsid w:val="00A33DE4"/>
    <w:rsid w:val="00A364E2"/>
    <w:rsid w:val="00A37D5A"/>
    <w:rsid w:val="00A4156D"/>
    <w:rsid w:val="00A4325A"/>
    <w:rsid w:val="00A45CBB"/>
    <w:rsid w:val="00A528AD"/>
    <w:rsid w:val="00A546B2"/>
    <w:rsid w:val="00A62C2C"/>
    <w:rsid w:val="00A71011"/>
    <w:rsid w:val="00A77188"/>
    <w:rsid w:val="00A77AF2"/>
    <w:rsid w:val="00A80EA2"/>
    <w:rsid w:val="00A8310D"/>
    <w:rsid w:val="00A8503D"/>
    <w:rsid w:val="00A8581D"/>
    <w:rsid w:val="00A94977"/>
    <w:rsid w:val="00A94F04"/>
    <w:rsid w:val="00A95603"/>
    <w:rsid w:val="00A97D78"/>
    <w:rsid w:val="00AB5A9B"/>
    <w:rsid w:val="00AD4A67"/>
    <w:rsid w:val="00AF1548"/>
    <w:rsid w:val="00AF2718"/>
    <w:rsid w:val="00B2319C"/>
    <w:rsid w:val="00B23A6E"/>
    <w:rsid w:val="00B23C84"/>
    <w:rsid w:val="00B30656"/>
    <w:rsid w:val="00B35C23"/>
    <w:rsid w:val="00B44C40"/>
    <w:rsid w:val="00B54351"/>
    <w:rsid w:val="00B55E96"/>
    <w:rsid w:val="00B61C53"/>
    <w:rsid w:val="00B6706D"/>
    <w:rsid w:val="00B933D3"/>
    <w:rsid w:val="00BA0FBE"/>
    <w:rsid w:val="00BA1AFE"/>
    <w:rsid w:val="00BA22B6"/>
    <w:rsid w:val="00BA2A69"/>
    <w:rsid w:val="00BA2CB9"/>
    <w:rsid w:val="00BA4D95"/>
    <w:rsid w:val="00BA7834"/>
    <w:rsid w:val="00BB0BD7"/>
    <w:rsid w:val="00BB1178"/>
    <w:rsid w:val="00BD4554"/>
    <w:rsid w:val="00BD6338"/>
    <w:rsid w:val="00BF32A1"/>
    <w:rsid w:val="00BF6A8E"/>
    <w:rsid w:val="00BF7491"/>
    <w:rsid w:val="00C206C0"/>
    <w:rsid w:val="00C22D36"/>
    <w:rsid w:val="00C668F5"/>
    <w:rsid w:val="00C75543"/>
    <w:rsid w:val="00C76D11"/>
    <w:rsid w:val="00C83DAF"/>
    <w:rsid w:val="00C914C4"/>
    <w:rsid w:val="00C95A5C"/>
    <w:rsid w:val="00CA16F9"/>
    <w:rsid w:val="00CA639E"/>
    <w:rsid w:val="00CA6541"/>
    <w:rsid w:val="00CA6FD6"/>
    <w:rsid w:val="00CA6FDC"/>
    <w:rsid w:val="00CB0B82"/>
    <w:rsid w:val="00CB2557"/>
    <w:rsid w:val="00CE31E9"/>
    <w:rsid w:val="00CE54DE"/>
    <w:rsid w:val="00CE556E"/>
    <w:rsid w:val="00CE65FF"/>
    <w:rsid w:val="00CF195E"/>
    <w:rsid w:val="00CF2B10"/>
    <w:rsid w:val="00CF4E01"/>
    <w:rsid w:val="00D00955"/>
    <w:rsid w:val="00D1320A"/>
    <w:rsid w:val="00D13F99"/>
    <w:rsid w:val="00D1452D"/>
    <w:rsid w:val="00D14A7D"/>
    <w:rsid w:val="00D16CE0"/>
    <w:rsid w:val="00D179C5"/>
    <w:rsid w:val="00D236EC"/>
    <w:rsid w:val="00D239D8"/>
    <w:rsid w:val="00D27AF5"/>
    <w:rsid w:val="00D31E64"/>
    <w:rsid w:val="00D3790A"/>
    <w:rsid w:val="00D379AD"/>
    <w:rsid w:val="00D44E62"/>
    <w:rsid w:val="00D57DCA"/>
    <w:rsid w:val="00D61944"/>
    <w:rsid w:val="00D62322"/>
    <w:rsid w:val="00D62CC8"/>
    <w:rsid w:val="00D660D2"/>
    <w:rsid w:val="00D66198"/>
    <w:rsid w:val="00D67BAA"/>
    <w:rsid w:val="00D723C7"/>
    <w:rsid w:val="00D741DE"/>
    <w:rsid w:val="00D757F4"/>
    <w:rsid w:val="00D75A2F"/>
    <w:rsid w:val="00D80576"/>
    <w:rsid w:val="00D8290F"/>
    <w:rsid w:val="00D854F7"/>
    <w:rsid w:val="00D9453C"/>
    <w:rsid w:val="00DB1ED6"/>
    <w:rsid w:val="00DB44E8"/>
    <w:rsid w:val="00DC1E77"/>
    <w:rsid w:val="00DC52A1"/>
    <w:rsid w:val="00DD27C3"/>
    <w:rsid w:val="00DD59E7"/>
    <w:rsid w:val="00DD6A64"/>
    <w:rsid w:val="00DF1E5B"/>
    <w:rsid w:val="00DF6485"/>
    <w:rsid w:val="00E00F60"/>
    <w:rsid w:val="00E06876"/>
    <w:rsid w:val="00E074FA"/>
    <w:rsid w:val="00E14FBB"/>
    <w:rsid w:val="00E30E20"/>
    <w:rsid w:val="00E32674"/>
    <w:rsid w:val="00E3524F"/>
    <w:rsid w:val="00E45CAE"/>
    <w:rsid w:val="00E66DFE"/>
    <w:rsid w:val="00E75A95"/>
    <w:rsid w:val="00E7664E"/>
    <w:rsid w:val="00E77C30"/>
    <w:rsid w:val="00E82523"/>
    <w:rsid w:val="00E87354"/>
    <w:rsid w:val="00E962A8"/>
    <w:rsid w:val="00E97CB5"/>
    <w:rsid w:val="00EA1424"/>
    <w:rsid w:val="00EA6067"/>
    <w:rsid w:val="00EB2328"/>
    <w:rsid w:val="00EB2827"/>
    <w:rsid w:val="00EC630E"/>
    <w:rsid w:val="00EC6C12"/>
    <w:rsid w:val="00ED2B8D"/>
    <w:rsid w:val="00EE3A6E"/>
    <w:rsid w:val="00EE78CC"/>
    <w:rsid w:val="00EE7DA9"/>
    <w:rsid w:val="00EF1EC3"/>
    <w:rsid w:val="00EF3748"/>
    <w:rsid w:val="00EF5891"/>
    <w:rsid w:val="00EF5E3E"/>
    <w:rsid w:val="00F0450D"/>
    <w:rsid w:val="00F060EB"/>
    <w:rsid w:val="00F1066A"/>
    <w:rsid w:val="00F12960"/>
    <w:rsid w:val="00F4167F"/>
    <w:rsid w:val="00F47E74"/>
    <w:rsid w:val="00F52065"/>
    <w:rsid w:val="00F67DC6"/>
    <w:rsid w:val="00F74D72"/>
    <w:rsid w:val="00F752C4"/>
    <w:rsid w:val="00F82F83"/>
    <w:rsid w:val="00F868CE"/>
    <w:rsid w:val="00F929E1"/>
    <w:rsid w:val="00F92C7E"/>
    <w:rsid w:val="00F92D1E"/>
    <w:rsid w:val="00FA1F25"/>
    <w:rsid w:val="00FA400B"/>
    <w:rsid w:val="00FB3EC0"/>
    <w:rsid w:val="00FC07D4"/>
    <w:rsid w:val="00FD3432"/>
    <w:rsid w:val="00FE5679"/>
    <w:rsid w:val="00FF0885"/>
    <w:rsid w:val="00FF210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63DBA"/>
  <w15:docId w15:val="{126F926A-4538-4B17-83AA-ADB2A499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3D3"/>
  </w:style>
  <w:style w:type="paragraph" w:styleId="Footer">
    <w:name w:val="footer"/>
    <w:basedOn w:val="Normal"/>
    <w:link w:val="Foot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3D3"/>
  </w:style>
  <w:style w:type="table" w:styleId="TableGrid">
    <w:name w:val="Table Grid"/>
    <w:basedOn w:val="TableNormal"/>
    <w:uiPriority w:val="39"/>
    <w:rsid w:val="00654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7CE"/>
    <w:rPr>
      <w:rFonts w:eastAsiaTheme="minorEastAsia"/>
      <w:kern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801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6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150D0"/>
    <w:rPr>
      <w:rFonts w:eastAsiaTheme="minorEastAsia"/>
      <w:kern w:val="0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5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54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075"/>
    <w:rPr>
      <w:color w:val="605E5C"/>
      <w:shd w:val="clear" w:color="auto" w:fill="E1DFDD"/>
    </w:rPr>
  </w:style>
  <w:style w:type="paragraph" w:customStyle="1" w:styleId="Style1">
    <w:name w:val="Style1"/>
    <w:basedOn w:val="Header"/>
    <w:link w:val="Style1Char"/>
    <w:rsid w:val="00F67DC6"/>
    <w:pPr>
      <w:pBdr>
        <w:bottom w:val="thickThinSmallGap" w:sz="12" w:space="1" w:color="auto"/>
      </w:pBdr>
      <w:tabs>
        <w:tab w:val="clear" w:pos="4513"/>
        <w:tab w:val="clear" w:pos="9026"/>
        <w:tab w:val="left" w:pos="2999"/>
      </w:tabs>
      <w:spacing w:before="120" w:after="120"/>
    </w:pPr>
  </w:style>
  <w:style w:type="character" w:customStyle="1" w:styleId="Style1Char">
    <w:name w:val="Style1 Char"/>
    <w:basedOn w:val="HeaderChar"/>
    <w:link w:val="Style1"/>
    <w:rsid w:val="00F67DC6"/>
  </w:style>
  <w:style w:type="paragraph" w:styleId="NormalWeb">
    <w:name w:val="Normal (Web)"/>
    <w:basedOn w:val="Normal"/>
    <w:uiPriority w:val="99"/>
    <w:semiHidden/>
    <w:unhideWhenUsed/>
    <w:rsid w:val="00111C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7.png"/><Relationship Id="rId17" Type="http://schemas.openxmlformats.org/officeDocument/2006/relationships/image" Target="media/image15.svg"/><Relationship Id="rId2" Type="http://schemas.openxmlformats.org/officeDocument/2006/relationships/image" Target="media/image6.png"/><Relationship Id="rId16" Type="http://schemas.openxmlformats.org/officeDocument/2006/relationships/image" Target="media/image9.png"/><Relationship Id="rId1" Type="http://schemas.openxmlformats.org/officeDocument/2006/relationships/image" Target="media/image5.png"/><Relationship Id="rId6" Type="http://schemas.openxmlformats.org/officeDocument/2006/relationships/hyperlink" Target="http://www.mec.ac.in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9.svg"/><Relationship Id="rId15" Type="http://schemas.openxmlformats.org/officeDocument/2006/relationships/hyperlink" Target="http://www.linkedin.com" TargetMode="External"/><Relationship Id="rId10" Type="http://schemas.openxmlformats.org/officeDocument/2006/relationships/hyperlink" Target="http://www.github.com" TargetMode="External"/><Relationship Id="rId9" Type="http://schemas.openxmlformats.org/officeDocument/2006/relationships/image" Target="media/image11.svg"/><Relationship Id="rId14" Type="http://schemas.openxmlformats.org/officeDocument/2006/relationships/image" Target="media/image1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\Documents\Custom%20Office%20Templates\Resume%2025th%20Dec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D549-F197-4585-A278-AF478A68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25th Dec 2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cp:lastPrinted>2024-01-28T09:21:00Z</cp:lastPrinted>
  <dcterms:created xsi:type="dcterms:W3CDTF">2024-02-04T10:02:00Z</dcterms:created>
  <dcterms:modified xsi:type="dcterms:W3CDTF">2024-02-04T10:02:00Z</dcterms:modified>
</cp:coreProperties>
</file>