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1" w:rightFromText="181" w:vertAnchor="text" w:horzAnchor="margin" w:tblpXSpec="center" w:tblpY="540"/>
        <w:tblW w:w="5009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</w:tblCellMar>
        <w:tblLook w:val="07A0" w:firstRow="1" w:lastRow="0" w:firstColumn="1" w:lastColumn="1" w:noHBand="1" w:noVBand="1"/>
      </w:tblPr>
      <w:tblGrid>
        <w:gridCol w:w="2690"/>
        <w:gridCol w:w="4821"/>
        <w:gridCol w:w="1276"/>
        <w:gridCol w:w="1280"/>
        <w:gridCol w:w="1027"/>
      </w:tblGrid>
      <w:tr w:rsidR="00491B24" w:rsidRPr="00491B24" w14:paraId="23D5AB9D" w14:textId="77777777" w:rsidTr="00491B24">
        <w:trPr>
          <w:trHeight w:val="283"/>
        </w:trPr>
        <w:tc>
          <w:tcPr>
            <w:tcW w:w="1212" w:type="pct"/>
            <w:shd w:val="clear" w:color="auto" w:fill="BFBFBF" w:themeFill="background1" w:themeFillShade="BF"/>
            <w:vAlign w:val="center"/>
          </w:tcPr>
          <w:p w14:paraId="7B87F7FF" w14:textId="372F8255" w:rsidR="002041D3" w:rsidRPr="00491B24" w:rsidRDefault="002041D3" w:rsidP="00E074FA">
            <w:pPr>
              <w:tabs>
                <w:tab w:val="left" w:pos="-116"/>
              </w:tabs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COURSES</w:t>
            </w:r>
          </w:p>
        </w:tc>
        <w:tc>
          <w:tcPr>
            <w:tcW w:w="2173" w:type="pct"/>
            <w:shd w:val="clear" w:color="auto" w:fill="BFBFBF" w:themeFill="background1" w:themeFillShade="BF"/>
            <w:vAlign w:val="center"/>
          </w:tcPr>
          <w:p w14:paraId="2A41D9B7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INSTITUTION</w:t>
            </w:r>
          </w:p>
        </w:tc>
        <w:tc>
          <w:tcPr>
            <w:tcW w:w="575" w:type="pct"/>
            <w:shd w:val="clear" w:color="auto" w:fill="BFBFBF" w:themeFill="background1" w:themeFillShade="BF"/>
            <w:vAlign w:val="center"/>
          </w:tcPr>
          <w:p w14:paraId="3B4A007F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BOARD</w:t>
            </w:r>
          </w:p>
        </w:tc>
        <w:tc>
          <w:tcPr>
            <w:tcW w:w="577" w:type="pct"/>
            <w:shd w:val="clear" w:color="auto" w:fill="BFBFBF" w:themeFill="background1" w:themeFillShade="BF"/>
            <w:vAlign w:val="center"/>
          </w:tcPr>
          <w:p w14:paraId="2101D8C3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AGGREGATE</w:t>
            </w:r>
          </w:p>
        </w:tc>
        <w:tc>
          <w:tcPr>
            <w:tcW w:w="463" w:type="pct"/>
            <w:shd w:val="clear" w:color="auto" w:fill="BFBFBF" w:themeFill="background1" w:themeFillShade="BF"/>
            <w:vAlign w:val="center"/>
          </w:tcPr>
          <w:p w14:paraId="5EE57566" w14:textId="77777777" w:rsidR="002041D3" w:rsidRPr="00491B24" w:rsidRDefault="002041D3" w:rsidP="00E074FA">
            <w:pPr>
              <w:ind w:right="-111"/>
              <w:jc w:val="center"/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b/>
                <w:color w:val="000000" w:themeColor="text1"/>
                <w:sz w:val="16"/>
                <w:szCs w:val="16"/>
              </w:rPr>
              <w:t>YEAR</w:t>
            </w:r>
          </w:p>
        </w:tc>
      </w:tr>
      <w:tr w:rsidR="00491B24" w:rsidRPr="00491B24" w14:paraId="0AD8DD46" w14:textId="77777777" w:rsidTr="00491B24">
        <w:trPr>
          <w:trHeight w:val="567"/>
        </w:trPr>
        <w:tc>
          <w:tcPr>
            <w:tcW w:w="1212" w:type="pct"/>
            <w:shd w:val="clear" w:color="auto" w:fill="F2F2F2" w:themeFill="background1" w:themeFillShade="F2"/>
            <w:vAlign w:val="center"/>
          </w:tcPr>
          <w:p w14:paraId="25A98026" w14:textId="77777777" w:rsidR="009A215A" w:rsidRPr="00491B24" w:rsidRDefault="009A215A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B. Tech</w:t>
            </w:r>
          </w:p>
          <w:p w14:paraId="51C1E76A" w14:textId="074671A6" w:rsidR="002041D3" w:rsidRPr="00491B24" w:rsidRDefault="002D6476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 xml:space="preserve">Computer Science </w:t>
            </w:r>
            <w:r w:rsidR="00BC54A2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Engineering</w:t>
            </w:r>
          </w:p>
        </w:tc>
        <w:tc>
          <w:tcPr>
            <w:tcW w:w="2173" w:type="pct"/>
            <w:shd w:val="clear" w:color="auto" w:fill="F2F2F2" w:themeFill="background1" w:themeFillShade="F2"/>
            <w:vAlign w:val="center"/>
          </w:tcPr>
          <w:p w14:paraId="16D79BF6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Govt. Model Engineering College, Kochi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14:paraId="6886E6A9" w14:textId="77777777" w:rsidR="002041D3" w:rsidRPr="00491B24" w:rsidRDefault="002041D3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KTU</w:t>
            </w: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14:paraId="1A4BC760" w14:textId="04A98933" w:rsidR="002041D3" w:rsidRPr="00491B24" w:rsidRDefault="002D6476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7.85</w:t>
            </w:r>
          </w:p>
        </w:tc>
        <w:tc>
          <w:tcPr>
            <w:tcW w:w="463" w:type="pct"/>
            <w:shd w:val="clear" w:color="auto" w:fill="F2F2F2" w:themeFill="background1" w:themeFillShade="F2"/>
            <w:vAlign w:val="center"/>
          </w:tcPr>
          <w:p w14:paraId="682C6984" w14:textId="7DB6F72B" w:rsidR="002041D3" w:rsidRPr="00491B24" w:rsidRDefault="00EF3748" w:rsidP="00E074FA">
            <w:pPr>
              <w:ind w:right="-111"/>
              <w:jc w:val="center"/>
              <w:rPr>
                <w:rFonts w:eastAsia="Malgun Gothic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2025</w:t>
            </w:r>
          </w:p>
        </w:tc>
      </w:tr>
      <w:tr w:rsidR="00491B24" w:rsidRPr="00491B24" w14:paraId="244B9069" w14:textId="77777777" w:rsidTr="00491B24">
        <w:trPr>
          <w:trHeight w:val="283"/>
        </w:trPr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3CAD849F" w14:textId="77777777" w:rsidR="00186488" w:rsidRPr="00491B24" w:rsidRDefault="00186488" w:rsidP="00E074FA">
            <w:pPr>
              <w:ind w:right="-96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Class XII</w:t>
            </w:r>
          </w:p>
        </w:tc>
        <w:tc>
          <w:tcPr>
            <w:tcW w:w="2173" w:type="pct"/>
            <w:shd w:val="clear" w:color="auto" w:fill="D9D9D9" w:themeFill="background1" w:themeFillShade="D9"/>
            <w:vAlign w:val="center"/>
          </w:tcPr>
          <w:p w14:paraId="67C59875" w14:textId="106764FC" w:rsidR="00186488" w:rsidRPr="00491B24" w:rsidRDefault="002D6476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Rajagiri Public School, Kalamaserry</w:t>
            </w:r>
          </w:p>
        </w:tc>
        <w:tc>
          <w:tcPr>
            <w:tcW w:w="575" w:type="pct"/>
            <w:shd w:val="clear" w:color="auto" w:fill="D9D9D9" w:themeFill="background1" w:themeFillShade="D9"/>
            <w:vAlign w:val="center"/>
          </w:tcPr>
          <w:p w14:paraId="2276B266" w14:textId="548E47C1" w:rsidR="00186488" w:rsidRPr="00491B24" w:rsidRDefault="002D6476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CBSE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3EA6AA21" w14:textId="04F88328" w:rsidR="00186488" w:rsidRPr="00491B24" w:rsidRDefault="002D6476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97.2%</w:t>
            </w:r>
          </w:p>
        </w:tc>
        <w:tc>
          <w:tcPr>
            <w:tcW w:w="463" w:type="pct"/>
            <w:shd w:val="clear" w:color="auto" w:fill="D9D9D9" w:themeFill="background1" w:themeFillShade="D9"/>
            <w:vAlign w:val="center"/>
          </w:tcPr>
          <w:p w14:paraId="1AD97ADF" w14:textId="1154CFB0" w:rsidR="00186488" w:rsidRPr="00491B24" w:rsidRDefault="002D6476" w:rsidP="00E074FA">
            <w:pPr>
              <w:ind w:right="-111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2021</w:t>
            </w:r>
          </w:p>
        </w:tc>
      </w:tr>
      <w:tr w:rsidR="00491B24" w:rsidRPr="00491B24" w14:paraId="1E8052B0" w14:textId="77777777" w:rsidTr="00491B24">
        <w:trPr>
          <w:trHeight w:val="283"/>
        </w:trPr>
        <w:tc>
          <w:tcPr>
            <w:tcW w:w="1212" w:type="pct"/>
            <w:shd w:val="clear" w:color="auto" w:fill="F2F2F2" w:themeFill="background1" w:themeFillShade="F2"/>
            <w:vAlign w:val="center"/>
          </w:tcPr>
          <w:p w14:paraId="01EFC5FE" w14:textId="77777777" w:rsidR="00186488" w:rsidRPr="00491B24" w:rsidRDefault="00186488" w:rsidP="00E074FA">
            <w:pPr>
              <w:ind w:right="-94"/>
              <w:jc w:val="center"/>
              <w:rPr>
                <w:rFonts w:eastAsia="Malgun Gothic"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491B24">
              <w:rPr>
                <w:rFonts w:eastAsia="Malgun Gothic" w:cstheme="minorHAnsi"/>
                <w:color w:val="000000" w:themeColor="text1"/>
                <w:sz w:val="16"/>
                <w:szCs w:val="16"/>
              </w:rPr>
              <w:t>Class X</w:t>
            </w:r>
          </w:p>
        </w:tc>
        <w:tc>
          <w:tcPr>
            <w:tcW w:w="2173" w:type="pct"/>
            <w:shd w:val="clear" w:color="auto" w:fill="F2F2F2" w:themeFill="background1" w:themeFillShade="F2"/>
            <w:vAlign w:val="center"/>
          </w:tcPr>
          <w:p w14:paraId="668B5D70" w14:textId="780EEB40" w:rsidR="00186488" w:rsidRPr="00491B24" w:rsidRDefault="002D6476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Rajagiri Public School, Kalamaserry</w:t>
            </w:r>
          </w:p>
        </w:tc>
        <w:tc>
          <w:tcPr>
            <w:tcW w:w="575" w:type="pct"/>
            <w:shd w:val="clear" w:color="auto" w:fill="F2F2F2" w:themeFill="background1" w:themeFillShade="F2"/>
            <w:vAlign w:val="center"/>
          </w:tcPr>
          <w:p w14:paraId="0B8C8C6D" w14:textId="31FBD793" w:rsidR="00186488" w:rsidRPr="00491B24" w:rsidRDefault="002D6476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CBSE</w:t>
            </w: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14:paraId="29F3E9F2" w14:textId="2E299822" w:rsidR="00186488" w:rsidRPr="00491B24" w:rsidRDefault="002D6476" w:rsidP="00E074FA">
            <w:pPr>
              <w:ind w:right="-94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96.4%</w:t>
            </w:r>
          </w:p>
        </w:tc>
        <w:tc>
          <w:tcPr>
            <w:tcW w:w="463" w:type="pct"/>
            <w:shd w:val="clear" w:color="auto" w:fill="F2F2F2" w:themeFill="background1" w:themeFillShade="F2"/>
            <w:vAlign w:val="center"/>
          </w:tcPr>
          <w:p w14:paraId="0D62B32C" w14:textId="5C23A31B" w:rsidR="00186488" w:rsidRPr="00491B24" w:rsidRDefault="002D6476" w:rsidP="00E074FA">
            <w:pPr>
              <w:ind w:right="-111"/>
              <w:jc w:val="center"/>
              <w:rPr>
                <w:rFonts w:eastAsia="Malgun Gothic" w:cstheme="minorHAnsi"/>
                <w:color w:val="000000" w:themeColor="text1"/>
                <w:sz w:val="16"/>
                <w:szCs w:val="16"/>
              </w:rPr>
            </w:pPr>
            <w:r>
              <w:rPr>
                <w:rFonts w:eastAsia="Malgun Gothic" w:cstheme="minorHAnsi"/>
                <w:color w:val="000000" w:themeColor="text1"/>
                <w:sz w:val="16"/>
                <w:szCs w:val="16"/>
              </w:rPr>
              <w:t>2019</w:t>
            </w:r>
          </w:p>
        </w:tc>
      </w:tr>
    </w:tbl>
    <w:tbl>
      <w:tblPr>
        <w:tblStyle w:val="TableGrid"/>
        <w:tblpPr w:leftFromText="181" w:rightFromText="181" w:vertAnchor="text" w:horzAnchor="margin" w:tblpY="171"/>
        <w:tblW w:w="5000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4"/>
      </w:tblGrid>
      <w:tr w:rsidR="009C4DCB" w:rsidRPr="00DB1ED6" w14:paraId="2453A732" w14:textId="77777777" w:rsidTr="00E66DFE">
        <w:trPr>
          <w:trHeight w:val="221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14:paraId="3BF0EA27" w14:textId="77777777" w:rsidR="009C4DCB" w:rsidRPr="00DB1ED6" w:rsidRDefault="009C4DCB" w:rsidP="00E66DFE">
            <w:pPr>
              <w:tabs>
                <w:tab w:val="right" w:pos="0"/>
                <w:tab w:val="left" w:pos="10815"/>
              </w:tabs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DB1ED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EDUCATION</w:t>
            </w:r>
          </w:p>
        </w:tc>
      </w:tr>
    </w:tbl>
    <w:p w14:paraId="4A892201" w14:textId="0221187B" w:rsidR="00477813" w:rsidRPr="00DB1ED6" w:rsidRDefault="00477813" w:rsidP="00477813">
      <w:pPr>
        <w:tabs>
          <w:tab w:val="left" w:pos="357"/>
        </w:tabs>
        <w:spacing w:before="120"/>
        <w:rPr>
          <w:rFonts w:eastAsia="Malgun Gothic" w:cstheme="minorHAnsi"/>
          <w:b/>
          <w:sz w:val="16"/>
          <w:szCs w:val="16"/>
        </w:rPr>
      </w:pPr>
      <w:r w:rsidRPr="00DB1ED6">
        <w:rPr>
          <w:rFonts w:eastAsia="Malgun Gothic" w:cstheme="minorHAnsi"/>
          <w:b/>
          <w:noProof/>
          <w:sz w:val="2"/>
          <w:szCs w:val="2"/>
        </w:rPr>
        <w:t>sk</w:t>
      </w:r>
    </w:p>
    <w:p w14:paraId="4AB4CA20" w14:textId="7B944B79" w:rsidR="00477813" w:rsidRPr="00DB1ED6" w:rsidRDefault="00477813" w:rsidP="00A8503D">
      <w:pPr>
        <w:shd w:val="clear" w:color="auto" w:fill="E7E6E6" w:themeFill="background2"/>
        <w:tabs>
          <w:tab w:val="right" w:pos="10915"/>
        </w:tabs>
        <w:spacing w:before="14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SKILLS AND INTERESTS</w:t>
      </w:r>
    </w:p>
    <w:p w14:paraId="0E37BB5D" w14:textId="3BEF5419" w:rsidR="00477813" w:rsidRPr="00DB1ED6" w:rsidRDefault="00C22D36" w:rsidP="00410D18">
      <w:pPr>
        <w:pStyle w:val="ListParagraph"/>
        <w:numPr>
          <w:ilvl w:val="0"/>
          <w:numId w:val="1"/>
        </w:numPr>
        <w:tabs>
          <w:tab w:val="left" w:pos="357"/>
        </w:tabs>
        <w:spacing w:before="120"/>
        <w:ind w:right="169"/>
        <w:rPr>
          <w:rFonts w:eastAsia="Malgun Gothic" w:cstheme="minorHAnsi"/>
          <w:b/>
          <w:sz w:val="16"/>
          <w:szCs w:val="16"/>
        </w:rPr>
      </w:pPr>
      <w:r>
        <w:rPr>
          <w:rFonts w:eastAsia="Malgun Gothic" w:cstheme="minorHAnsi"/>
          <w:b/>
          <w:sz w:val="16"/>
          <w:szCs w:val="16"/>
        </w:rPr>
        <w:t>Technical Skills:</w:t>
      </w:r>
      <w:r>
        <w:rPr>
          <w:rFonts w:eastAsia="Malgun Gothic" w:cstheme="minorHAnsi"/>
          <w:sz w:val="16"/>
          <w:szCs w:val="16"/>
        </w:rPr>
        <w:t xml:space="preserve"> </w:t>
      </w:r>
      <w:r w:rsidR="002D6476">
        <w:rPr>
          <w:rFonts w:eastAsia="Malgun Gothic" w:cstheme="minorHAnsi"/>
          <w:sz w:val="16"/>
          <w:szCs w:val="16"/>
        </w:rPr>
        <w:t>Python,</w:t>
      </w:r>
      <w:r w:rsidR="001B2F78">
        <w:rPr>
          <w:rFonts w:eastAsia="Malgun Gothic" w:cstheme="minorHAnsi"/>
          <w:sz w:val="16"/>
          <w:szCs w:val="16"/>
        </w:rPr>
        <w:t xml:space="preserve"> React, Next</w:t>
      </w:r>
      <w:r w:rsidR="002D6476">
        <w:rPr>
          <w:rFonts w:eastAsia="Malgun Gothic" w:cstheme="minorHAnsi"/>
          <w:sz w:val="16"/>
          <w:szCs w:val="16"/>
        </w:rPr>
        <w:t>,</w:t>
      </w:r>
      <w:r w:rsidR="001B2F78">
        <w:rPr>
          <w:rFonts w:eastAsia="Malgun Gothic" w:cstheme="minorHAnsi"/>
          <w:sz w:val="16"/>
          <w:szCs w:val="16"/>
        </w:rPr>
        <w:t xml:space="preserve"> </w:t>
      </w:r>
      <w:r w:rsidR="002D6476">
        <w:rPr>
          <w:rFonts w:eastAsia="Malgun Gothic" w:cstheme="minorHAnsi"/>
          <w:sz w:val="16"/>
          <w:szCs w:val="16"/>
        </w:rPr>
        <w:t>Express</w:t>
      </w:r>
      <w:r w:rsidR="003176A4">
        <w:rPr>
          <w:rFonts w:eastAsia="Malgun Gothic" w:cstheme="minorHAnsi"/>
          <w:sz w:val="16"/>
          <w:szCs w:val="16"/>
        </w:rPr>
        <w:t>, C,</w:t>
      </w:r>
      <w:r w:rsidR="0068247A">
        <w:rPr>
          <w:rFonts w:eastAsia="Malgun Gothic" w:cstheme="minorHAnsi"/>
          <w:sz w:val="16"/>
          <w:szCs w:val="16"/>
        </w:rPr>
        <w:t xml:space="preserve"> </w:t>
      </w:r>
      <w:r w:rsidR="00E127A1">
        <w:rPr>
          <w:rFonts w:eastAsia="Malgun Gothic" w:cstheme="minorHAnsi"/>
          <w:sz w:val="16"/>
          <w:szCs w:val="16"/>
        </w:rPr>
        <w:t>C#,</w:t>
      </w:r>
      <w:r w:rsidR="003176A4">
        <w:rPr>
          <w:rFonts w:eastAsia="Malgun Gothic" w:cstheme="minorHAnsi"/>
          <w:sz w:val="16"/>
          <w:szCs w:val="16"/>
        </w:rPr>
        <w:t xml:space="preserve"> Java</w:t>
      </w:r>
    </w:p>
    <w:p w14:paraId="761861DA" w14:textId="3B7DBA8A" w:rsidR="009C4DCB" w:rsidRPr="001B2F78" w:rsidRDefault="004633C2" w:rsidP="00410D18">
      <w:pPr>
        <w:pStyle w:val="ListParagraph"/>
        <w:numPr>
          <w:ilvl w:val="0"/>
          <w:numId w:val="1"/>
        </w:numPr>
        <w:tabs>
          <w:tab w:val="left" w:pos="1418"/>
        </w:tabs>
        <w:spacing w:before="120"/>
        <w:ind w:right="169"/>
        <w:rPr>
          <w:rFonts w:eastAsia="Malgun Gothic" w:cstheme="minorHAnsi"/>
          <w:bCs/>
          <w:sz w:val="16"/>
          <w:szCs w:val="16"/>
        </w:rPr>
      </w:pPr>
      <w:r>
        <w:rPr>
          <w:rFonts w:eastAsia="Malgun Gothic" w:cstheme="minorHAnsi"/>
          <w:b/>
          <w:sz w:val="16"/>
          <w:szCs w:val="16"/>
        </w:rPr>
        <w:t>Areas of Interest</w:t>
      </w:r>
      <w:r w:rsidR="00C22D36" w:rsidRPr="001B2F78">
        <w:rPr>
          <w:rFonts w:eastAsia="Malgun Gothic" w:cstheme="minorHAnsi"/>
          <w:b/>
          <w:sz w:val="16"/>
          <w:szCs w:val="16"/>
        </w:rPr>
        <w:t>:</w:t>
      </w:r>
      <w:r w:rsidR="00C22D36" w:rsidRPr="001B2F78">
        <w:rPr>
          <w:rFonts w:eastAsia="Malgun Gothic" w:cstheme="minorHAnsi"/>
          <w:sz w:val="16"/>
          <w:szCs w:val="16"/>
        </w:rPr>
        <w:t xml:space="preserve"> </w:t>
      </w:r>
      <w:r w:rsidR="001B2F78" w:rsidRPr="001B2F78">
        <w:rPr>
          <w:sz w:val="16"/>
          <w:szCs w:val="16"/>
        </w:rPr>
        <w:t>A</w:t>
      </w:r>
      <w:r w:rsidR="00381BAE">
        <w:rPr>
          <w:sz w:val="16"/>
          <w:szCs w:val="16"/>
        </w:rPr>
        <w:t>I, Machine Learning</w:t>
      </w:r>
      <w:r w:rsidR="001B2F78" w:rsidRPr="001B2F78">
        <w:rPr>
          <w:sz w:val="16"/>
          <w:szCs w:val="16"/>
        </w:rPr>
        <w:t xml:space="preserve">, </w:t>
      </w:r>
      <w:r w:rsidR="00E127A1">
        <w:rPr>
          <w:sz w:val="16"/>
          <w:szCs w:val="16"/>
        </w:rPr>
        <w:t>DevOps, Cloud</w:t>
      </w:r>
      <w:r w:rsidR="001B2F78" w:rsidRPr="001B2F78">
        <w:rPr>
          <w:sz w:val="16"/>
          <w:szCs w:val="16"/>
        </w:rPr>
        <w:t xml:space="preserve"> Computing</w:t>
      </w:r>
      <w:r w:rsidR="001B2F78">
        <w:rPr>
          <w:sz w:val="16"/>
          <w:szCs w:val="16"/>
        </w:rPr>
        <w:t xml:space="preserve">, </w:t>
      </w:r>
      <w:r w:rsidR="00381BAE">
        <w:rPr>
          <w:sz w:val="16"/>
          <w:szCs w:val="16"/>
        </w:rPr>
        <w:t>Cyber Security</w:t>
      </w:r>
      <w:r w:rsidR="001B2F78">
        <w:rPr>
          <w:sz w:val="16"/>
          <w:szCs w:val="16"/>
        </w:rPr>
        <w:t>, Data Science</w:t>
      </w:r>
      <w:r w:rsidR="00381BAE">
        <w:rPr>
          <w:sz w:val="16"/>
          <w:szCs w:val="16"/>
        </w:rPr>
        <w:t>, Web Development</w:t>
      </w:r>
    </w:p>
    <w:p w14:paraId="58E20DDE" w14:textId="005A1184" w:rsidR="00A546B2" w:rsidRDefault="009C4DCB" w:rsidP="00410D18">
      <w:pPr>
        <w:pStyle w:val="ListParagraph"/>
        <w:numPr>
          <w:ilvl w:val="0"/>
          <w:numId w:val="1"/>
        </w:numPr>
        <w:spacing w:before="120"/>
        <w:ind w:right="169"/>
        <w:rPr>
          <w:rFonts w:eastAsia="Malgun Gothic" w:cstheme="minorHAnsi"/>
          <w:bCs/>
          <w:sz w:val="16"/>
          <w:szCs w:val="16"/>
        </w:rPr>
      </w:pPr>
      <w:r w:rsidRPr="00DB1ED6">
        <w:rPr>
          <w:rFonts w:eastAsia="Malgun Gothic" w:cstheme="minorHAnsi"/>
          <w:b/>
          <w:sz w:val="16"/>
          <w:szCs w:val="16"/>
        </w:rPr>
        <w:t>Operating Systems:</w:t>
      </w:r>
      <w:r w:rsidR="00C22D36">
        <w:rPr>
          <w:rFonts w:eastAsia="Malgun Gothic" w:cstheme="minorHAnsi"/>
          <w:bCs/>
          <w:sz w:val="16"/>
          <w:szCs w:val="16"/>
        </w:rPr>
        <w:t xml:space="preserve"> </w:t>
      </w:r>
      <w:r w:rsidR="002D6476">
        <w:rPr>
          <w:rFonts w:eastAsia="Malgun Gothic" w:cstheme="minorHAnsi"/>
          <w:bCs/>
          <w:sz w:val="16"/>
          <w:szCs w:val="16"/>
        </w:rPr>
        <w:t>Windows,</w:t>
      </w:r>
      <w:r w:rsidR="001B2F78">
        <w:rPr>
          <w:rFonts w:eastAsia="Malgun Gothic" w:cstheme="minorHAnsi"/>
          <w:bCs/>
          <w:sz w:val="16"/>
          <w:szCs w:val="16"/>
        </w:rPr>
        <w:t xml:space="preserve"> </w:t>
      </w:r>
      <w:r w:rsidR="002D6476">
        <w:rPr>
          <w:rFonts w:eastAsia="Malgun Gothic" w:cstheme="minorHAnsi"/>
          <w:bCs/>
          <w:sz w:val="16"/>
          <w:szCs w:val="16"/>
        </w:rPr>
        <w:t>Debian</w:t>
      </w:r>
    </w:p>
    <w:p w14:paraId="6EDB797B" w14:textId="74E7736E" w:rsidR="00B23C84" w:rsidRPr="00B23C84" w:rsidRDefault="00B23C84" w:rsidP="00410D18">
      <w:pPr>
        <w:pStyle w:val="ListParagraph"/>
        <w:numPr>
          <w:ilvl w:val="0"/>
          <w:numId w:val="1"/>
        </w:numPr>
        <w:spacing w:before="120"/>
        <w:ind w:right="169"/>
        <w:rPr>
          <w:rFonts w:eastAsia="Malgun Gothic" w:cstheme="minorHAnsi"/>
          <w:b/>
          <w:bCs/>
          <w:sz w:val="16"/>
          <w:szCs w:val="16"/>
        </w:rPr>
      </w:pPr>
      <w:r>
        <w:rPr>
          <w:rFonts w:eastAsia="Malgun Gothic" w:cstheme="minorHAnsi"/>
          <w:b/>
          <w:bCs/>
          <w:sz w:val="16"/>
          <w:szCs w:val="16"/>
        </w:rPr>
        <w:softHyphen/>
      </w:r>
      <w:r w:rsidRPr="00B23C84">
        <w:rPr>
          <w:rFonts w:eastAsia="Malgun Gothic" w:cstheme="minorHAnsi"/>
          <w:b/>
          <w:bCs/>
          <w:sz w:val="16"/>
          <w:szCs w:val="16"/>
        </w:rPr>
        <w:t>S</w:t>
      </w:r>
      <w:r>
        <w:rPr>
          <w:rFonts w:eastAsia="Malgun Gothic" w:cstheme="minorHAnsi"/>
          <w:b/>
          <w:bCs/>
          <w:sz w:val="16"/>
          <w:szCs w:val="16"/>
        </w:rPr>
        <w:t>oft Skills:</w:t>
      </w:r>
      <w:r w:rsidR="00C22D36">
        <w:rPr>
          <w:rFonts w:eastAsia="Malgun Gothic" w:cstheme="minorHAnsi"/>
          <w:bCs/>
          <w:sz w:val="16"/>
          <w:szCs w:val="16"/>
        </w:rPr>
        <w:t xml:space="preserve"> </w:t>
      </w:r>
      <w:r w:rsidR="00C461BB">
        <w:rPr>
          <w:rFonts w:eastAsia="Malgun Gothic" w:cstheme="minorHAnsi"/>
          <w:bCs/>
          <w:sz w:val="16"/>
          <w:szCs w:val="16"/>
        </w:rPr>
        <w:t xml:space="preserve">Leadership, Communication, </w:t>
      </w:r>
      <w:r w:rsidR="00C47728">
        <w:rPr>
          <w:rFonts w:eastAsia="Malgun Gothic" w:cstheme="minorHAnsi"/>
          <w:bCs/>
          <w:sz w:val="16"/>
          <w:szCs w:val="16"/>
        </w:rPr>
        <w:t>Creativity, Critical Thinking, Problem Solving</w:t>
      </w:r>
    </w:p>
    <w:p w14:paraId="29BE9B8B" w14:textId="766A9966" w:rsidR="00917ABF" w:rsidRPr="00DB1ED6" w:rsidRDefault="00477813" w:rsidP="00B23C84">
      <w:pPr>
        <w:shd w:val="clear" w:color="auto" w:fill="E7E6E6" w:themeFill="background2"/>
        <w:tabs>
          <w:tab w:val="right" w:pos="10915"/>
        </w:tabs>
        <w:spacing w:before="120" w:after="60"/>
        <w:jc w:val="center"/>
        <w:rPr>
          <w:rFonts w:ascii="Times New Roman" w:eastAsia="Malgun Gothic" w:hAnsi="Times New Roman" w:cs="Times New Roman"/>
          <w:bCs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PROJECTS</w:t>
      </w:r>
      <w:bookmarkStart w:id="0" w:name="_Hlk127796341"/>
    </w:p>
    <w:p w14:paraId="2050949D" w14:textId="68C32990" w:rsidR="007B0FC2" w:rsidRPr="007B0FC2" w:rsidRDefault="007B0FC2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6"/>
        </w:rPr>
      </w:pPr>
      <w:bookmarkStart w:id="1" w:name="_Hlk152841664"/>
      <w:r w:rsidRPr="007B0FC2">
        <w:rPr>
          <w:rFonts w:eastAsia="Malgun Gothic" w:cstheme="minorHAnsi"/>
          <w:b/>
          <w:sz w:val="16"/>
          <w:szCs w:val="16"/>
        </w:rPr>
        <w:t>Project</w:t>
      </w:r>
      <w:r w:rsidR="00C22D36">
        <w:rPr>
          <w:rFonts w:eastAsia="Malgun Gothic" w:cstheme="minorHAnsi"/>
          <w:b/>
          <w:sz w:val="16"/>
          <w:szCs w:val="16"/>
        </w:rPr>
        <w:t>:</w:t>
      </w:r>
      <w:r w:rsidR="00C22D36">
        <w:rPr>
          <w:rFonts w:eastAsia="Malgun Gothic" w:cstheme="minorHAnsi"/>
          <w:sz w:val="16"/>
          <w:szCs w:val="16"/>
        </w:rPr>
        <w:t xml:space="preserve"> </w:t>
      </w:r>
      <w:r w:rsidR="00786F9B">
        <w:rPr>
          <w:rFonts w:eastAsia="Malgun Gothic" w:cstheme="minorHAnsi"/>
          <w:sz w:val="16"/>
          <w:szCs w:val="16"/>
        </w:rPr>
        <w:t xml:space="preserve">Xpense 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7B0FC2" w:rsidRPr="007B0FC2" w14:paraId="31DF8AB5" w14:textId="77777777" w:rsidTr="008272D9">
        <w:tc>
          <w:tcPr>
            <w:tcW w:w="7560" w:type="dxa"/>
          </w:tcPr>
          <w:p w14:paraId="4E621058" w14:textId="34235B0E" w:rsidR="007B0FC2" w:rsidRPr="00C22D36" w:rsidRDefault="007B0FC2" w:rsidP="008272D9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786F9B">
              <w:rPr>
                <w:rFonts w:eastAsia="Malgun Gothic" w:cstheme="minorHAnsi"/>
                <w:sz w:val="16"/>
                <w:szCs w:val="16"/>
              </w:rPr>
              <w:t>Full-Stack Developer</w:t>
            </w:r>
          </w:p>
        </w:tc>
        <w:tc>
          <w:tcPr>
            <w:tcW w:w="3420" w:type="dxa"/>
          </w:tcPr>
          <w:p w14:paraId="2319DA7C" w14:textId="09934932" w:rsidR="007B0FC2" w:rsidRPr="00C22D36" w:rsidRDefault="00C22D36" w:rsidP="008272D9">
            <w:pPr>
              <w:spacing w:line="220" w:lineRule="exact"/>
              <w:ind w:left="792" w:right="-108" w:hanging="72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3176A4">
              <w:rPr>
                <w:rFonts w:eastAsia="Malgun Gothic" w:cstheme="minorHAnsi"/>
                <w:sz w:val="16"/>
                <w:szCs w:val="16"/>
              </w:rPr>
              <w:t>3 months</w:t>
            </w:r>
          </w:p>
        </w:tc>
      </w:tr>
      <w:tr w:rsidR="007B0FC2" w:rsidRPr="007B0FC2" w14:paraId="7418FC03" w14:textId="77777777" w:rsidTr="008272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7D91C6A" w14:textId="6838FF6A" w:rsidR="007B0FC2" w:rsidRPr="00C22D36" w:rsidRDefault="007B0FC2" w:rsidP="008272D9">
            <w:pPr>
              <w:spacing w:line="220" w:lineRule="exact"/>
              <w:ind w:left="2592" w:right="-108" w:hanging="162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Technology(s) Used: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786F9B">
              <w:rPr>
                <w:rFonts w:eastAsia="Malgun Gothic" w:cstheme="minorHAnsi"/>
                <w:sz w:val="16"/>
                <w:szCs w:val="16"/>
              </w:rPr>
              <w:t>Nextjs, Express, Tailwindcss</w:t>
            </w:r>
            <w:r w:rsidR="00EA248A">
              <w:rPr>
                <w:rFonts w:eastAsia="Malgun Gothic" w:cstheme="minorHAnsi"/>
                <w:sz w:val="16"/>
                <w:szCs w:val="16"/>
              </w:rPr>
              <w:t>,</w:t>
            </w:r>
            <w:r w:rsidR="003176A4"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EA248A">
              <w:rPr>
                <w:rFonts w:eastAsia="Malgun Gothic" w:cstheme="minorHAnsi"/>
                <w:sz w:val="16"/>
                <w:szCs w:val="16"/>
              </w:rPr>
              <w:t>Prisma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F240679" w14:textId="0E4BB379" w:rsidR="007B0FC2" w:rsidRPr="00C22D36" w:rsidRDefault="007B0FC2" w:rsidP="008272D9">
            <w:pPr>
              <w:spacing w:line="220" w:lineRule="exact"/>
              <w:ind w:left="972" w:right="-108" w:hanging="90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Team Size</w:t>
            </w:r>
            <w:r w:rsidR="00C22D36">
              <w:rPr>
                <w:rFonts w:eastAsia="Malgun Gothic" w:cstheme="minorHAnsi"/>
                <w:b/>
                <w:sz w:val="16"/>
                <w:szCs w:val="16"/>
              </w:rPr>
              <w:t>:</w:t>
            </w:r>
            <w:r w:rsidR="00C22D36"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381BAE">
              <w:rPr>
                <w:rFonts w:eastAsia="Malgun Gothic" w:cstheme="minorHAnsi"/>
                <w:sz w:val="16"/>
                <w:szCs w:val="16"/>
              </w:rPr>
              <w:t>4</w:t>
            </w:r>
          </w:p>
        </w:tc>
      </w:tr>
    </w:tbl>
    <w:p w14:paraId="78EA2F83" w14:textId="0A4A819F" w:rsidR="009D6C9B" w:rsidRPr="00FB198C" w:rsidRDefault="00027930" w:rsidP="00FB198C">
      <w:pPr>
        <w:spacing w:line="220" w:lineRule="exact"/>
        <w:ind w:left="1080" w:right="878" w:hanging="3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 xml:space="preserve">Worked on the </w:t>
      </w:r>
      <w:r w:rsidR="009D6C9B">
        <w:rPr>
          <w:rFonts w:eastAsia="Malgun Gothic" w:cstheme="minorHAnsi"/>
          <w:sz w:val="16"/>
          <w:szCs w:val="16"/>
        </w:rPr>
        <w:t>d</w:t>
      </w:r>
      <w:r>
        <w:rPr>
          <w:rFonts w:eastAsia="Malgun Gothic" w:cstheme="minorHAnsi"/>
          <w:sz w:val="16"/>
          <w:szCs w:val="16"/>
        </w:rPr>
        <w:t>evelopment of</w:t>
      </w:r>
      <w:r w:rsidR="009D6C9B">
        <w:rPr>
          <w:rFonts w:eastAsia="Malgun Gothic" w:cstheme="minorHAnsi"/>
          <w:sz w:val="16"/>
          <w:szCs w:val="16"/>
        </w:rPr>
        <w:t xml:space="preserve"> </w:t>
      </w:r>
      <w:r w:rsidR="00FF2E96">
        <w:rPr>
          <w:rFonts w:eastAsia="Malgun Gothic" w:cstheme="minorHAnsi"/>
          <w:sz w:val="16"/>
          <w:szCs w:val="16"/>
        </w:rPr>
        <w:t xml:space="preserve">an </w:t>
      </w:r>
      <w:r w:rsidR="00FF2E96" w:rsidRPr="008F2BB4">
        <w:rPr>
          <w:rFonts w:eastAsia="Malgun Gothic" w:cstheme="minorHAnsi"/>
          <w:b/>
          <w:bCs/>
          <w:sz w:val="16"/>
          <w:szCs w:val="16"/>
        </w:rPr>
        <w:t>Expense Tracker</w:t>
      </w:r>
      <w:r w:rsidR="00FF2E96">
        <w:rPr>
          <w:rFonts w:eastAsia="Malgun Gothic" w:cstheme="minorHAnsi"/>
          <w:sz w:val="16"/>
          <w:szCs w:val="16"/>
        </w:rPr>
        <w:t xml:space="preserve"> using </w:t>
      </w:r>
      <w:r w:rsidR="00FF2E96">
        <w:rPr>
          <w:rFonts w:eastAsia="Malgun Gothic" w:cstheme="minorHAnsi"/>
          <w:b/>
          <w:bCs/>
          <w:sz w:val="16"/>
          <w:szCs w:val="16"/>
        </w:rPr>
        <w:t xml:space="preserve">Nextjs, Tailwindcss </w:t>
      </w:r>
      <w:r w:rsidR="00FF2E96" w:rsidRPr="00027930">
        <w:rPr>
          <w:rFonts w:eastAsia="Malgun Gothic" w:cstheme="minorHAnsi"/>
          <w:sz w:val="16"/>
          <w:szCs w:val="16"/>
        </w:rPr>
        <w:t>and</w:t>
      </w:r>
      <w:r w:rsidR="00FF2E96">
        <w:rPr>
          <w:rFonts w:eastAsia="Malgun Gothic" w:cstheme="minorHAnsi"/>
          <w:b/>
          <w:bCs/>
          <w:sz w:val="16"/>
          <w:szCs w:val="16"/>
        </w:rPr>
        <w:t xml:space="preserve"> Express</w:t>
      </w:r>
      <w:r w:rsidR="008F2BB4">
        <w:rPr>
          <w:rFonts w:eastAsia="Malgun Gothic" w:cstheme="minorHAnsi"/>
          <w:b/>
          <w:bCs/>
          <w:sz w:val="16"/>
          <w:szCs w:val="16"/>
        </w:rPr>
        <w:t xml:space="preserve"> </w:t>
      </w:r>
      <w:r w:rsidR="008F2BB4" w:rsidRPr="009416B4">
        <w:rPr>
          <w:rFonts w:eastAsia="Malgun Gothic" w:cstheme="minorHAnsi"/>
          <w:sz w:val="16"/>
          <w:szCs w:val="16"/>
        </w:rPr>
        <w:t>to</w:t>
      </w:r>
      <w:r w:rsidR="009D6C9B">
        <w:rPr>
          <w:rFonts w:eastAsia="Malgun Gothic" w:cstheme="minorHAnsi"/>
          <w:sz w:val="16"/>
          <w:szCs w:val="16"/>
        </w:rPr>
        <w:t xml:space="preserve"> </w:t>
      </w:r>
      <w:r w:rsidR="003176A4">
        <w:rPr>
          <w:rFonts w:eastAsia="Malgun Gothic" w:cstheme="minorHAnsi"/>
          <w:sz w:val="16"/>
          <w:szCs w:val="16"/>
        </w:rPr>
        <w:t>track expenses and settle expenses with friends along with budget visualization tools</w:t>
      </w:r>
      <w:r w:rsidR="00200D91">
        <w:rPr>
          <w:rFonts w:eastAsia="Malgun Gothic" w:cstheme="minorHAnsi"/>
          <w:sz w:val="16"/>
          <w:szCs w:val="16"/>
        </w:rPr>
        <w:t>.</w:t>
      </w:r>
    </w:p>
    <w:p w14:paraId="02914F93" w14:textId="4C8C8887" w:rsidR="00410D18" w:rsidRPr="007B0FC2" w:rsidRDefault="00410D18" w:rsidP="00410D18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6"/>
        </w:rPr>
      </w:pPr>
      <w:r w:rsidRPr="007B0FC2">
        <w:rPr>
          <w:rFonts w:eastAsia="Malgun Gothic" w:cstheme="minorHAnsi"/>
          <w:b/>
          <w:sz w:val="16"/>
          <w:szCs w:val="16"/>
        </w:rPr>
        <w:t>Project</w:t>
      </w:r>
      <w:r>
        <w:rPr>
          <w:rFonts w:eastAsia="Malgun Gothic" w:cstheme="minorHAnsi"/>
          <w:b/>
          <w:sz w:val="16"/>
          <w:szCs w:val="16"/>
        </w:rPr>
        <w:t>:</w:t>
      </w:r>
      <w:r>
        <w:rPr>
          <w:rFonts w:eastAsia="Malgun Gothic" w:cstheme="minorHAnsi"/>
          <w:sz w:val="16"/>
          <w:szCs w:val="16"/>
        </w:rPr>
        <w:t xml:space="preserve"> </w:t>
      </w:r>
      <w:r w:rsidR="00EA248A">
        <w:rPr>
          <w:rFonts w:eastAsia="Malgun Gothic" w:cstheme="minorHAnsi"/>
          <w:sz w:val="16"/>
          <w:szCs w:val="16"/>
        </w:rPr>
        <w:t>Techno-Event-Management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410D18" w:rsidRPr="007B0FC2" w14:paraId="48D65CB0" w14:textId="77777777" w:rsidTr="00C91918">
        <w:tc>
          <w:tcPr>
            <w:tcW w:w="7560" w:type="dxa"/>
          </w:tcPr>
          <w:p w14:paraId="1BA66171" w14:textId="47F5704D" w:rsidR="00410D18" w:rsidRPr="00C22D36" w:rsidRDefault="00410D18" w:rsidP="00C91918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EA248A">
              <w:rPr>
                <w:rFonts w:eastAsia="Malgun Gothic" w:cstheme="minorHAnsi"/>
                <w:sz w:val="16"/>
                <w:szCs w:val="16"/>
              </w:rPr>
              <w:t>Full-Stack Developer</w:t>
            </w:r>
          </w:p>
        </w:tc>
        <w:tc>
          <w:tcPr>
            <w:tcW w:w="3420" w:type="dxa"/>
          </w:tcPr>
          <w:p w14:paraId="58F4F7E1" w14:textId="34A80304" w:rsidR="00410D18" w:rsidRPr="00C22D36" w:rsidRDefault="00410D18" w:rsidP="00C91918">
            <w:pPr>
              <w:spacing w:line="220" w:lineRule="exact"/>
              <w:ind w:left="792" w:right="-108" w:hanging="72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3176A4">
              <w:rPr>
                <w:rFonts w:eastAsia="Malgun Gothic" w:cstheme="minorHAnsi"/>
                <w:sz w:val="16"/>
                <w:szCs w:val="16"/>
              </w:rPr>
              <w:t>Ongoing</w:t>
            </w:r>
          </w:p>
        </w:tc>
      </w:tr>
      <w:tr w:rsidR="00410D18" w:rsidRPr="007B0FC2" w14:paraId="0143B617" w14:textId="77777777" w:rsidTr="00C919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2AE9FA1" w14:textId="6716DBA1" w:rsidR="00410D18" w:rsidRPr="00C22D36" w:rsidRDefault="00410D18" w:rsidP="00C91918">
            <w:pPr>
              <w:spacing w:line="220" w:lineRule="exact"/>
              <w:ind w:left="2592" w:right="-108" w:hanging="162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Technology(s) Used: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EA248A">
              <w:rPr>
                <w:rFonts w:eastAsia="Malgun Gothic" w:cstheme="minorHAnsi"/>
                <w:sz w:val="16"/>
                <w:szCs w:val="16"/>
              </w:rPr>
              <w:t>Nextjs, Express , Prisma, Chakra UI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02EDF91" w14:textId="2E6E13E6" w:rsidR="00410D18" w:rsidRPr="00C22D36" w:rsidRDefault="00410D18" w:rsidP="00C91918">
            <w:pPr>
              <w:spacing w:line="220" w:lineRule="exact"/>
              <w:ind w:left="972" w:right="-108" w:hanging="90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Team Size</w:t>
            </w:r>
            <w:r>
              <w:rPr>
                <w:rFonts w:eastAsia="Malgun Gothic" w:cstheme="minorHAnsi"/>
                <w:b/>
                <w:sz w:val="16"/>
                <w:szCs w:val="16"/>
              </w:rPr>
              <w:t>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3176A4">
              <w:rPr>
                <w:rFonts w:eastAsia="Malgun Gothic" w:cstheme="minorHAnsi"/>
                <w:sz w:val="16"/>
                <w:szCs w:val="16"/>
              </w:rPr>
              <w:t>13</w:t>
            </w:r>
          </w:p>
        </w:tc>
      </w:tr>
    </w:tbl>
    <w:p w14:paraId="71877B4F" w14:textId="2A7D901E" w:rsidR="001E4DDD" w:rsidRPr="00AF2BB8" w:rsidRDefault="00F7741C" w:rsidP="001E4DDD">
      <w:pPr>
        <w:spacing w:line="220" w:lineRule="exact"/>
        <w:ind w:left="1080" w:right="878" w:hanging="3"/>
        <w:rPr>
          <w:rFonts w:eastAsia="Malgun Gothic" w:cstheme="minorHAnsi"/>
          <w:b/>
          <w:bCs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>C</w:t>
      </w:r>
      <w:r w:rsidR="00AF2BB8">
        <w:rPr>
          <w:rFonts w:eastAsia="Malgun Gothic" w:cstheme="minorHAnsi"/>
          <w:sz w:val="16"/>
          <w:szCs w:val="16"/>
        </w:rPr>
        <w:t xml:space="preserve">urrently involved in the creation of </w:t>
      </w:r>
      <w:r w:rsidR="00FF2E96">
        <w:rPr>
          <w:rFonts w:eastAsia="Malgun Gothic" w:cstheme="minorHAnsi"/>
          <w:sz w:val="16"/>
          <w:szCs w:val="16"/>
        </w:rPr>
        <w:t xml:space="preserve">an </w:t>
      </w:r>
      <w:r w:rsidR="00FF2E96" w:rsidRPr="00FF2E96">
        <w:rPr>
          <w:rFonts w:eastAsia="Malgun Gothic" w:cstheme="minorHAnsi"/>
          <w:b/>
          <w:bCs/>
          <w:sz w:val="16"/>
          <w:szCs w:val="16"/>
        </w:rPr>
        <w:t>Event Management Suite</w:t>
      </w:r>
      <w:r w:rsidR="00FF2E96">
        <w:rPr>
          <w:rFonts w:eastAsia="Malgun Gothic" w:cstheme="minorHAnsi"/>
          <w:sz w:val="16"/>
          <w:szCs w:val="16"/>
        </w:rPr>
        <w:t xml:space="preserve"> u</w:t>
      </w:r>
      <w:r w:rsidR="00200D91">
        <w:rPr>
          <w:rFonts w:eastAsia="Malgun Gothic" w:cstheme="minorHAnsi"/>
          <w:sz w:val="16"/>
          <w:szCs w:val="16"/>
        </w:rPr>
        <w:t>tilizing</w:t>
      </w:r>
      <w:r w:rsidR="00FF2E96">
        <w:rPr>
          <w:rFonts w:eastAsia="Malgun Gothic" w:cstheme="minorHAnsi"/>
          <w:sz w:val="16"/>
          <w:szCs w:val="16"/>
        </w:rPr>
        <w:t xml:space="preserve"> </w:t>
      </w:r>
      <w:r w:rsidR="00FF2E96">
        <w:rPr>
          <w:rFonts w:eastAsia="Malgun Gothic" w:cstheme="minorHAnsi"/>
          <w:b/>
          <w:bCs/>
          <w:sz w:val="16"/>
          <w:szCs w:val="16"/>
        </w:rPr>
        <w:t xml:space="preserve">Nextjs, Express </w:t>
      </w:r>
      <w:r w:rsidR="00FF2E96">
        <w:rPr>
          <w:rFonts w:eastAsia="Malgun Gothic" w:cstheme="minorHAnsi"/>
          <w:sz w:val="16"/>
          <w:szCs w:val="16"/>
        </w:rPr>
        <w:t xml:space="preserve">and </w:t>
      </w:r>
      <w:r w:rsidR="00FF2E96">
        <w:rPr>
          <w:rFonts w:eastAsia="Malgun Gothic" w:cstheme="minorHAnsi"/>
          <w:b/>
          <w:bCs/>
          <w:sz w:val="16"/>
          <w:szCs w:val="16"/>
        </w:rPr>
        <w:t>ChakraUI</w:t>
      </w:r>
      <w:r w:rsidR="00FF2E96">
        <w:rPr>
          <w:rFonts w:eastAsia="Malgun Gothic" w:cstheme="minorHAnsi"/>
          <w:sz w:val="16"/>
          <w:szCs w:val="16"/>
        </w:rPr>
        <w:t xml:space="preserve"> </w:t>
      </w:r>
      <w:r w:rsidR="00200D91">
        <w:rPr>
          <w:rFonts w:eastAsia="Malgun Gothic" w:cstheme="minorHAnsi"/>
          <w:sz w:val="16"/>
          <w:szCs w:val="16"/>
        </w:rPr>
        <w:t xml:space="preserve">for the </w:t>
      </w:r>
      <w:r w:rsidR="003A40B6">
        <w:rPr>
          <w:rFonts w:eastAsia="Malgun Gothic" w:cstheme="minorHAnsi"/>
          <w:sz w:val="16"/>
          <w:szCs w:val="16"/>
        </w:rPr>
        <w:t>simplif</w:t>
      </w:r>
      <w:r w:rsidR="00200D91">
        <w:rPr>
          <w:rFonts w:eastAsia="Malgun Gothic" w:cstheme="minorHAnsi"/>
          <w:sz w:val="16"/>
          <w:szCs w:val="16"/>
        </w:rPr>
        <w:t xml:space="preserve">ication of </w:t>
      </w:r>
      <w:r w:rsidR="00215ED2">
        <w:rPr>
          <w:rFonts w:eastAsia="Malgun Gothic" w:cstheme="minorHAnsi"/>
          <w:sz w:val="16"/>
          <w:szCs w:val="16"/>
        </w:rPr>
        <w:t xml:space="preserve">managing </w:t>
      </w:r>
      <w:r w:rsidR="00200D91">
        <w:rPr>
          <w:rFonts w:eastAsia="Malgun Gothic" w:cstheme="minorHAnsi"/>
          <w:sz w:val="16"/>
          <w:szCs w:val="16"/>
        </w:rPr>
        <w:t xml:space="preserve">and tracking </w:t>
      </w:r>
      <w:r w:rsidR="00215ED2">
        <w:rPr>
          <w:rFonts w:eastAsia="Malgun Gothic" w:cstheme="minorHAnsi"/>
          <w:sz w:val="16"/>
          <w:szCs w:val="16"/>
        </w:rPr>
        <w:t>participants by using a QR code based check-</w:t>
      </w:r>
      <w:r w:rsidR="00FF2E96">
        <w:rPr>
          <w:rFonts w:eastAsia="Malgun Gothic" w:cstheme="minorHAnsi"/>
          <w:sz w:val="16"/>
          <w:szCs w:val="16"/>
        </w:rPr>
        <w:t>in.</w:t>
      </w:r>
    </w:p>
    <w:p w14:paraId="499215BA" w14:textId="290E4F33" w:rsidR="001E4DDD" w:rsidRPr="007B0FC2" w:rsidRDefault="001E4DDD" w:rsidP="001E4DDD">
      <w:pPr>
        <w:numPr>
          <w:ilvl w:val="0"/>
          <w:numId w:val="1"/>
        </w:numPr>
        <w:spacing w:line="220" w:lineRule="exact"/>
        <w:ind w:right="169"/>
        <w:rPr>
          <w:rFonts w:eastAsia="Malgun Gothic" w:cstheme="minorHAnsi"/>
          <w:b/>
          <w:sz w:val="16"/>
          <w:szCs w:val="16"/>
        </w:rPr>
      </w:pPr>
      <w:r w:rsidRPr="007B0FC2">
        <w:rPr>
          <w:rFonts w:eastAsia="Malgun Gothic" w:cstheme="minorHAnsi"/>
          <w:b/>
          <w:sz w:val="16"/>
          <w:szCs w:val="16"/>
        </w:rPr>
        <w:t>Project</w:t>
      </w:r>
      <w:r>
        <w:rPr>
          <w:rFonts w:eastAsia="Malgun Gothic" w:cstheme="minorHAnsi"/>
          <w:b/>
          <w:sz w:val="16"/>
          <w:szCs w:val="16"/>
        </w:rPr>
        <w:t>:</w:t>
      </w:r>
      <w:r>
        <w:rPr>
          <w:rFonts w:eastAsia="Malgun Gothic" w:cstheme="minorHAnsi"/>
          <w:sz w:val="16"/>
          <w:szCs w:val="16"/>
        </w:rPr>
        <w:t xml:space="preserve"> </w:t>
      </w:r>
      <w:r w:rsidR="003176A4">
        <w:rPr>
          <w:rFonts w:eastAsia="Malgun Gothic" w:cstheme="minorHAnsi"/>
          <w:sz w:val="16"/>
          <w:szCs w:val="16"/>
        </w:rPr>
        <w:t>Collaber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  <w:gridCol w:w="3420"/>
      </w:tblGrid>
      <w:tr w:rsidR="001E4DDD" w:rsidRPr="007B0FC2" w14:paraId="1927AB74" w14:textId="77777777" w:rsidTr="00994E91">
        <w:tc>
          <w:tcPr>
            <w:tcW w:w="7560" w:type="dxa"/>
          </w:tcPr>
          <w:p w14:paraId="04584D4D" w14:textId="77777777" w:rsidR="001E4DDD" w:rsidRPr="00C22D36" w:rsidRDefault="001E4DDD" w:rsidP="00994E91">
            <w:pPr>
              <w:spacing w:line="220" w:lineRule="exact"/>
              <w:ind w:left="1332" w:right="-108" w:hanging="36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Role: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Full-Stack Developer</w:t>
            </w:r>
          </w:p>
        </w:tc>
        <w:tc>
          <w:tcPr>
            <w:tcW w:w="3420" w:type="dxa"/>
          </w:tcPr>
          <w:p w14:paraId="4A9A3673" w14:textId="0BEE66F7" w:rsidR="001E4DDD" w:rsidRPr="00C22D36" w:rsidRDefault="001E4DDD" w:rsidP="00994E91">
            <w:pPr>
              <w:spacing w:line="220" w:lineRule="exact"/>
              <w:ind w:left="792" w:right="-108" w:hanging="720"/>
              <w:rPr>
                <w:rFonts w:eastAsia="Malgun Gothic" w:cstheme="minorHAnsi"/>
                <w:sz w:val="16"/>
                <w:szCs w:val="16"/>
              </w:rPr>
            </w:pPr>
            <w:r>
              <w:rPr>
                <w:rFonts w:eastAsia="Malgun Gothic" w:cstheme="minorHAnsi"/>
                <w:b/>
                <w:sz w:val="16"/>
                <w:szCs w:val="16"/>
              </w:rPr>
              <w:t>Duration: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3176A4">
              <w:rPr>
                <w:rFonts w:eastAsia="Malgun Gothic" w:cstheme="minorHAnsi"/>
                <w:sz w:val="16"/>
                <w:szCs w:val="16"/>
              </w:rPr>
              <w:t>3 months</w:t>
            </w:r>
          </w:p>
        </w:tc>
      </w:tr>
      <w:tr w:rsidR="001E4DDD" w:rsidRPr="007B0FC2" w14:paraId="64030795" w14:textId="77777777" w:rsidTr="00994E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1E9342B" w14:textId="7683CDE1" w:rsidR="001E4DDD" w:rsidRPr="00C22D36" w:rsidRDefault="001E4DDD" w:rsidP="00994E91">
            <w:pPr>
              <w:spacing w:line="220" w:lineRule="exact"/>
              <w:ind w:left="2592" w:right="-108" w:hanging="162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Technology(s) Used: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3176A4">
              <w:rPr>
                <w:rFonts w:eastAsia="Malgun Gothic" w:cstheme="minorHAnsi"/>
                <w:sz w:val="16"/>
                <w:szCs w:val="16"/>
              </w:rPr>
              <w:t>React</w:t>
            </w:r>
            <w:r>
              <w:rPr>
                <w:rFonts w:eastAsia="Malgun Gothic" w:cstheme="minorHAnsi"/>
                <w:sz w:val="16"/>
                <w:szCs w:val="16"/>
              </w:rPr>
              <w:t xml:space="preserve">js, Express, </w:t>
            </w:r>
            <w:r w:rsidR="003176A4">
              <w:rPr>
                <w:rFonts w:eastAsia="Malgun Gothic" w:cstheme="minorHAnsi"/>
                <w:sz w:val="16"/>
                <w:szCs w:val="16"/>
              </w:rPr>
              <w:t>Socket.io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A8323DA" w14:textId="7C812D58" w:rsidR="001E4DDD" w:rsidRPr="00C22D36" w:rsidRDefault="001E4DDD" w:rsidP="00994E91">
            <w:pPr>
              <w:spacing w:line="220" w:lineRule="exact"/>
              <w:ind w:left="972" w:right="-108" w:hanging="900"/>
              <w:rPr>
                <w:rFonts w:eastAsia="Malgun Gothic" w:cstheme="minorHAnsi"/>
                <w:sz w:val="16"/>
                <w:szCs w:val="16"/>
              </w:rPr>
            </w:pPr>
            <w:r w:rsidRPr="007B0FC2">
              <w:rPr>
                <w:rFonts w:eastAsia="Malgun Gothic" w:cstheme="minorHAnsi"/>
                <w:b/>
                <w:sz w:val="16"/>
                <w:szCs w:val="16"/>
              </w:rPr>
              <w:t>Team Size</w:t>
            </w:r>
            <w:r>
              <w:rPr>
                <w:rFonts w:eastAsia="Malgun Gothic" w:cstheme="minorHAnsi"/>
                <w:b/>
                <w:sz w:val="16"/>
                <w:szCs w:val="16"/>
              </w:rPr>
              <w:t>:</w:t>
            </w:r>
            <w:r>
              <w:rPr>
                <w:rFonts w:eastAsia="Malgun Gothic" w:cstheme="minorHAnsi"/>
                <w:sz w:val="16"/>
                <w:szCs w:val="16"/>
              </w:rPr>
              <w:t xml:space="preserve"> </w:t>
            </w:r>
            <w:r w:rsidR="00C461BB">
              <w:rPr>
                <w:rFonts w:eastAsia="Malgun Gothic" w:cstheme="minorHAnsi"/>
                <w:sz w:val="16"/>
                <w:szCs w:val="16"/>
              </w:rPr>
              <w:t>13</w:t>
            </w:r>
          </w:p>
        </w:tc>
      </w:tr>
    </w:tbl>
    <w:p w14:paraId="09E65FEE" w14:textId="77E4D640" w:rsidR="001E4DDD" w:rsidRPr="00780A2C" w:rsidRDefault="00CD44BA" w:rsidP="00CD44BA">
      <w:pPr>
        <w:spacing w:line="220" w:lineRule="exact"/>
        <w:ind w:left="1080" w:right="878" w:hanging="3"/>
        <w:rPr>
          <w:rFonts w:eastAsia="Malgun Gothic" w:cstheme="minorHAnsi"/>
          <w:b/>
          <w:bCs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 xml:space="preserve">An open-source collaborative platform with a whiteboard, </w:t>
      </w:r>
      <w:r w:rsidRPr="00CD44BA">
        <w:rPr>
          <w:rFonts w:eastAsia="Malgun Gothic" w:cstheme="minorHAnsi"/>
          <w:b/>
          <w:bCs/>
          <w:sz w:val="16"/>
          <w:szCs w:val="16"/>
        </w:rPr>
        <w:t>Collaber</w:t>
      </w:r>
      <w:r w:rsidR="00780A2C">
        <w:rPr>
          <w:rFonts w:eastAsia="Malgun Gothic" w:cstheme="minorHAnsi"/>
          <w:b/>
          <w:bCs/>
          <w:sz w:val="16"/>
          <w:szCs w:val="16"/>
        </w:rPr>
        <w:t xml:space="preserve"> </w:t>
      </w:r>
      <w:r w:rsidR="00780A2C">
        <w:rPr>
          <w:rFonts w:eastAsia="Malgun Gothic" w:cstheme="minorHAnsi"/>
          <w:sz w:val="16"/>
          <w:szCs w:val="16"/>
        </w:rPr>
        <w:t xml:space="preserve">was developed using </w:t>
      </w:r>
      <w:r w:rsidR="00780A2C">
        <w:rPr>
          <w:rFonts w:eastAsia="Malgun Gothic" w:cstheme="minorHAnsi"/>
          <w:b/>
          <w:bCs/>
          <w:sz w:val="16"/>
          <w:szCs w:val="16"/>
        </w:rPr>
        <w:t xml:space="preserve">Reactjs, Express </w:t>
      </w:r>
      <w:r w:rsidR="00780A2C">
        <w:rPr>
          <w:rFonts w:eastAsia="Malgun Gothic" w:cstheme="minorHAnsi"/>
          <w:sz w:val="16"/>
          <w:szCs w:val="16"/>
        </w:rPr>
        <w:t xml:space="preserve">and </w:t>
      </w:r>
      <w:r w:rsidR="00780A2C">
        <w:rPr>
          <w:rFonts w:eastAsia="Malgun Gothic" w:cstheme="minorHAnsi"/>
          <w:b/>
          <w:bCs/>
          <w:sz w:val="16"/>
          <w:szCs w:val="16"/>
        </w:rPr>
        <w:t>Socketio.</w:t>
      </w:r>
    </w:p>
    <w:bookmarkEnd w:id="1"/>
    <w:p w14:paraId="0014FE68" w14:textId="20F57580" w:rsidR="00E66DFE" w:rsidRPr="00DB1ED6" w:rsidRDefault="00111C88" w:rsidP="00E66DFE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POSITIONS OF RESPONSIBILITY</w:t>
      </w:r>
    </w:p>
    <w:p w14:paraId="189CDF97" w14:textId="09597D70" w:rsidR="00111C88" w:rsidRPr="00381BAE" w:rsidRDefault="00786F9B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bookmarkStart w:id="2" w:name="_Hlk128005204"/>
      <w:bookmarkEnd w:id="0"/>
      <w:r>
        <w:rPr>
          <w:rFonts w:cstheme="minorHAnsi"/>
          <w:color w:val="000000"/>
          <w:sz w:val="16"/>
          <w:szCs w:val="16"/>
        </w:rPr>
        <w:t>T</w:t>
      </w:r>
      <w:r>
        <w:rPr>
          <w:rFonts w:cstheme="minorHAnsi"/>
          <w:b/>
          <w:bCs/>
          <w:color w:val="000000"/>
          <w:sz w:val="16"/>
          <w:szCs w:val="16"/>
        </w:rPr>
        <w:t>ech Lead</w:t>
      </w:r>
      <w:r w:rsidR="00336663">
        <w:rPr>
          <w:rFonts w:cstheme="minorHAnsi"/>
          <w:color w:val="000000"/>
          <w:sz w:val="16"/>
          <w:szCs w:val="16"/>
        </w:rPr>
        <w:t xml:space="preserve">, </w:t>
      </w:r>
      <w:r w:rsidRPr="00786F9B">
        <w:rPr>
          <w:rFonts w:cstheme="minorHAnsi"/>
          <w:b/>
          <w:bCs/>
          <w:color w:val="000000"/>
          <w:sz w:val="16"/>
          <w:szCs w:val="16"/>
        </w:rPr>
        <w:t>FOSS</w:t>
      </w:r>
      <w:r w:rsidR="00102F1D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786F9B">
        <w:rPr>
          <w:rFonts w:cstheme="minorHAnsi"/>
          <w:b/>
          <w:bCs/>
          <w:color w:val="000000"/>
          <w:sz w:val="16"/>
          <w:szCs w:val="16"/>
        </w:rPr>
        <w:t>MEC</w:t>
      </w:r>
      <w:r w:rsidR="000A43F3">
        <w:rPr>
          <w:rFonts w:cstheme="minorHAnsi"/>
          <w:b/>
          <w:bCs/>
          <w:color w:val="000000"/>
          <w:sz w:val="16"/>
          <w:szCs w:val="16"/>
        </w:rPr>
        <w:t xml:space="preserve"> </w:t>
      </w:r>
      <w:r w:rsidRPr="00786F9B">
        <w:rPr>
          <w:rFonts w:cstheme="minorHAnsi"/>
          <w:b/>
          <w:bCs/>
          <w:color w:val="000000"/>
          <w:sz w:val="16"/>
          <w:szCs w:val="16"/>
        </w:rPr>
        <w:t>2023</w:t>
      </w:r>
      <w:r>
        <w:rPr>
          <w:rFonts w:cstheme="minorHAnsi"/>
          <w:color w:val="000000"/>
          <w:sz w:val="16"/>
          <w:szCs w:val="16"/>
        </w:rPr>
        <w:t xml:space="preserve">, </w:t>
      </w:r>
      <w:r w:rsidR="00102F1D">
        <w:rPr>
          <w:rFonts w:cstheme="minorHAnsi"/>
          <w:color w:val="000000"/>
          <w:sz w:val="16"/>
          <w:szCs w:val="16"/>
        </w:rPr>
        <w:t xml:space="preserve">the free and open source software cell </w:t>
      </w:r>
      <w:r>
        <w:rPr>
          <w:rFonts w:cstheme="minorHAnsi"/>
          <w:color w:val="000000"/>
          <w:sz w:val="16"/>
          <w:szCs w:val="16"/>
        </w:rPr>
        <w:t>of Govt. Model Engineering College.</w:t>
      </w:r>
    </w:p>
    <w:p w14:paraId="30B0D514" w14:textId="60AA30C8" w:rsidR="00381BAE" w:rsidRPr="00381BAE" w:rsidRDefault="00381BAE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>
        <w:rPr>
          <w:rFonts w:cstheme="minorHAnsi"/>
          <w:b/>
          <w:bCs/>
          <w:color w:val="000000"/>
          <w:sz w:val="16"/>
          <w:szCs w:val="16"/>
        </w:rPr>
        <w:t>Tech Lead, TEDXMEC 2022</w:t>
      </w:r>
      <w:r w:rsidR="00027930">
        <w:rPr>
          <w:rFonts w:cstheme="minorHAnsi"/>
          <w:b/>
          <w:bCs/>
          <w:color w:val="000000"/>
          <w:sz w:val="16"/>
          <w:szCs w:val="16"/>
        </w:rPr>
        <w:t>.</w:t>
      </w:r>
    </w:p>
    <w:p w14:paraId="54B115D3" w14:textId="4E4B5A77" w:rsidR="00381BAE" w:rsidRPr="00C461BB" w:rsidRDefault="008374B3" w:rsidP="00C461BB">
      <w:pPr>
        <w:ind w:left="360" w:right="169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 xml:space="preserve"> </w:t>
      </w:r>
    </w:p>
    <w:p w14:paraId="006C52BD" w14:textId="52AA2D08" w:rsidR="00E66DFE" w:rsidRPr="00DB1ED6" w:rsidRDefault="00111C88" w:rsidP="00F67DC6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>
        <w:rPr>
          <w:rFonts w:ascii="Times New Roman" w:eastAsia="Malgun Gothic" w:hAnsi="Times New Roman" w:cs="Times New Roman"/>
          <w:b/>
          <w:sz w:val="20"/>
          <w:szCs w:val="20"/>
        </w:rPr>
        <w:t>ACTIVITIES AND ACHIEVEMENTS</w:t>
      </w:r>
    </w:p>
    <w:bookmarkEnd w:id="2"/>
    <w:p w14:paraId="25F82D34" w14:textId="229F2271" w:rsidR="00111C88" w:rsidRDefault="00102F1D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>A</w:t>
      </w:r>
      <w:r w:rsidR="00645536">
        <w:rPr>
          <w:rFonts w:eastAsia="Malgun Gothic" w:cstheme="minorHAnsi"/>
          <w:sz w:val="16"/>
          <w:szCs w:val="16"/>
        </w:rPr>
        <w:t>warded</w:t>
      </w:r>
      <w:r w:rsidR="00DC5430">
        <w:rPr>
          <w:rFonts w:eastAsia="Malgun Gothic" w:cstheme="minorHAnsi"/>
          <w:sz w:val="16"/>
          <w:szCs w:val="16"/>
        </w:rPr>
        <w:t xml:space="preserve"> </w:t>
      </w:r>
      <w:r w:rsidR="00DC5430" w:rsidRPr="00DC5430">
        <w:rPr>
          <w:rFonts w:eastAsia="Malgun Gothic" w:cstheme="minorHAnsi"/>
          <w:b/>
          <w:bCs/>
          <w:sz w:val="16"/>
          <w:szCs w:val="16"/>
        </w:rPr>
        <w:t>Best Software Hack</w:t>
      </w:r>
      <w:r w:rsidR="00DC5430">
        <w:rPr>
          <w:rFonts w:eastAsia="Malgun Gothic" w:cstheme="minorHAnsi"/>
          <w:sz w:val="16"/>
          <w:szCs w:val="16"/>
        </w:rPr>
        <w:t xml:space="preserve"> in </w:t>
      </w:r>
      <w:r w:rsidR="00DC5430" w:rsidRPr="00102F1D">
        <w:rPr>
          <w:rFonts w:eastAsia="Malgun Gothic" w:cstheme="minorHAnsi"/>
          <w:b/>
          <w:bCs/>
          <w:sz w:val="16"/>
          <w:szCs w:val="16"/>
        </w:rPr>
        <w:t>Define Hack 2022</w:t>
      </w:r>
      <w:r w:rsidR="00DC5430">
        <w:rPr>
          <w:rFonts w:eastAsia="Malgun Gothic" w:cstheme="minorHAnsi"/>
          <w:sz w:val="16"/>
          <w:szCs w:val="16"/>
        </w:rPr>
        <w:t xml:space="preserve">, a </w:t>
      </w:r>
      <w:r w:rsidR="00027930">
        <w:rPr>
          <w:rFonts w:eastAsia="Malgun Gothic" w:cstheme="minorHAnsi"/>
          <w:sz w:val="16"/>
          <w:szCs w:val="16"/>
        </w:rPr>
        <w:t xml:space="preserve"> 24-hour h</w:t>
      </w:r>
      <w:r w:rsidR="00DC5430">
        <w:rPr>
          <w:rFonts w:eastAsia="Malgun Gothic" w:cstheme="minorHAnsi"/>
          <w:sz w:val="16"/>
          <w:szCs w:val="16"/>
        </w:rPr>
        <w:t xml:space="preserve">ackathon conducted by </w:t>
      </w:r>
      <w:r w:rsidR="00DC5430" w:rsidRPr="00092B44">
        <w:rPr>
          <w:rFonts w:eastAsia="Malgun Gothic" w:cstheme="minorHAnsi"/>
          <w:b/>
          <w:bCs/>
          <w:sz w:val="16"/>
          <w:szCs w:val="16"/>
        </w:rPr>
        <w:t>Mar Baselious College,</w:t>
      </w:r>
      <w:r w:rsidR="00092B44" w:rsidRPr="00092B44">
        <w:rPr>
          <w:rFonts w:eastAsia="Malgun Gothic" w:cstheme="minorHAnsi"/>
          <w:b/>
          <w:bCs/>
          <w:sz w:val="16"/>
          <w:szCs w:val="16"/>
        </w:rPr>
        <w:t xml:space="preserve"> </w:t>
      </w:r>
      <w:r w:rsidR="00DC5430" w:rsidRPr="00092B44">
        <w:rPr>
          <w:rFonts w:eastAsia="Malgun Gothic" w:cstheme="minorHAnsi"/>
          <w:b/>
          <w:bCs/>
          <w:sz w:val="16"/>
          <w:szCs w:val="16"/>
        </w:rPr>
        <w:t>Trivandrum</w:t>
      </w:r>
      <w:r w:rsidR="00DC5430">
        <w:rPr>
          <w:rFonts w:eastAsia="Malgun Gothic" w:cstheme="minorHAnsi"/>
          <w:sz w:val="16"/>
          <w:szCs w:val="16"/>
        </w:rPr>
        <w:t>.</w:t>
      </w:r>
    </w:p>
    <w:p w14:paraId="1BEDD873" w14:textId="14CC23BD" w:rsidR="00DC5430" w:rsidRPr="00434677" w:rsidRDefault="00DC5430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 xml:space="preserve">Secured </w:t>
      </w:r>
      <w:r w:rsidRPr="00434677">
        <w:rPr>
          <w:rFonts w:eastAsia="Malgun Gothic" w:cstheme="minorHAnsi"/>
          <w:b/>
          <w:bCs/>
          <w:sz w:val="16"/>
          <w:szCs w:val="16"/>
        </w:rPr>
        <w:t>1</w:t>
      </w:r>
      <w:r w:rsidRPr="00434677">
        <w:rPr>
          <w:rFonts w:eastAsia="Malgun Gothic" w:cstheme="minorHAnsi"/>
          <w:b/>
          <w:bCs/>
          <w:sz w:val="16"/>
          <w:szCs w:val="16"/>
          <w:vertAlign w:val="superscript"/>
        </w:rPr>
        <w:t>st</w:t>
      </w:r>
      <w:r w:rsidRPr="00434677">
        <w:rPr>
          <w:rFonts w:eastAsia="Malgun Gothic" w:cstheme="minorHAnsi"/>
          <w:b/>
          <w:bCs/>
          <w:sz w:val="16"/>
          <w:szCs w:val="16"/>
        </w:rPr>
        <w:t xml:space="preserve"> Prize</w:t>
      </w:r>
      <w:r>
        <w:rPr>
          <w:rFonts w:eastAsia="Malgun Gothic" w:cstheme="minorHAnsi"/>
          <w:sz w:val="16"/>
          <w:szCs w:val="16"/>
        </w:rPr>
        <w:t xml:space="preserve"> at </w:t>
      </w:r>
      <w:r w:rsidRPr="00027930">
        <w:rPr>
          <w:rFonts w:eastAsia="Malgun Gothic" w:cstheme="minorHAnsi"/>
          <w:b/>
          <w:bCs/>
          <w:sz w:val="16"/>
          <w:szCs w:val="16"/>
        </w:rPr>
        <w:t>Saturday Hack Night</w:t>
      </w:r>
      <w:r w:rsidR="009416B4">
        <w:rPr>
          <w:rFonts w:eastAsia="Malgun Gothic" w:cstheme="minorHAnsi"/>
          <w:sz w:val="16"/>
          <w:szCs w:val="16"/>
        </w:rPr>
        <w:t xml:space="preserve">, a </w:t>
      </w:r>
      <w:r w:rsidR="00E127A1">
        <w:rPr>
          <w:rFonts w:eastAsia="Malgun Gothic" w:cstheme="minorHAnsi"/>
          <w:sz w:val="16"/>
          <w:szCs w:val="16"/>
        </w:rPr>
        <w:t>24-hour</w:t>
      </w:r>
      <w:r w:rsidR="009416B4">
        <w:rPr>
          <w:rFonts w:eastAsia="Malgun Gothic" w:cstheme="minorHAnsi"/>
          <w:sz w:val="16"/>
          <w:szCs w:val="16"/>
        </w:rPr>
        <w:t xml:space="preserve"> hackathon </w:t>
      </w:r>
      <w:r>
        <w:rPr>
          <w:rFonts w:eastAsia="Malgun Gothic" w:cstheme="minorHAnsi"/>
          <w:sz w:val="16"/>
          <w:szCs w:val="16"/>
        </w:rPr>
        <w:t xml:space="preserve">conducted by </w:t>
      </w:r>
      <w:r w:rsidR="0093223C" w:rsidRPr="00434677">
        <w:rPr>
          <w:rFonts w:eastAsia="Malgun Gothic" w:cstheme="minorHAnsi"/>
          <w:b/>
          <w:bCs/>
          <w:sz w:val="16"/>
          <w:szCs w:val="16"/>
        </w:rPr>
        <w:t xml:space="preserve">TinkerHub </w:t>
      </w:r>
      <w:r w:rsidR="00434677" w:rsidRPr="00434677">
        <w:rPr>
          <w:rFonts w:eastAsia="Malgun Gothic" w:cstheme="minorHAnsi"/>
          <w:b/>
          <w:bCs/>
          <w:sz w:val="16"/>
          <w:szCs w:val="16"/>
        </w:rPr>
        <w:t>Foundation</w:t>
      </w:r>
      <w:r w:rsidR="00434677">
        <w:rPr>
          <w:rFonts w:eastAsia="Malgun Gothic" w:cstheme="minorHAnsi"/>
          <w:b/>
          <w:bCs/>
          <w:sz w:val="16"/>
          <w:szCs w:val="16"/>
        </w:rPr>
        <w:t>.</w:t>
      </w:r>
    </w:p>
    <w:p w14:paraId="5CF2EFE3" w14:textId="762F22DD" w:rsidR="00434677" w:rsidRPr="0091266A" w:rsidRDefault="00027930" w:rsidP="0091266A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b/>
          <w:bCs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>A</w:t>
      </w:r>
      <w:r w:rsidR="009416B4">
        <w:rPr>
          <w:rFonts w:eastAsia="Malgun Gothic" w:cstheme="minorHAnsi"/>
          <w:sz w:val="16"/>
          <w:szCs w:val="16"/>
        </w:rPr>
        <w:t>chieved</w:t>
      </w:r>
      <w:r w:rsidR="00434677">
        <w:rPr>
          <w:rFonts w:eastAsia="Malgun Gothic" w:cstheme="minorHAnsi"/>
          <w:sz w:val="16"/>
          <w:szCs w:val="16"/>
        </w:rPr>
        <w:t xml:space="preserve"> </w:t>
      </w:r>
      <w:r w:rsidR="00434677" w:rsidRPr="00DA2C0A">
        <w:rPr>
          <w:rFonts w:eastAsia="Malgun Gothic" w:cstheme="minorHAnsi"/>
          <w:b/>
          <w:bCs/>
          <w:sz w:val="16"/>
          <w:szCs w:val="16"/>
        </w:rPr>
        <w:t>2nd Prize</w:t>
      </w:r>
      <w:r w:rsidR="00DA2C0A">
        <w:rPr>
          <w:rFonts w:eastAsia="Malgun Gothic" w:cstheme="minorHAnsi"/>
          <w:b/>
          <w:bCs/>
          <w:sz w:val="16"/>
          <w:szCs w:val="16"/>
        </w:rPr>
        <w:t xml:space="preserve"> </w:t>
      </w:r>
      <w:r w:rsidR="00DA2C0A">
        <w:rPr>
          <w:rFonts w:eastAsia="Malgun Gothic" w:cstheme="minorHAnsi"/>
          <w:sz w:val="16"/>
          <w:szCs w:val="16"/>
        </w:rPr>
        <w:t xml:space="preserve">for </w:t>
      </w:r>
      <w:r w:rsidR="00DA2C0A" w:rsidRPr="00DA2C0A">
        <w:rPr>
          <w:rFonts w:eastAsia="Malgun Gothic" w:cstheme="minorHAnsi"/>
          <w:b/>
          <w:bCs/>
          <w:sz w:val="16"/>
          <w:szCs w:val="16"/>
        </w:rPr>
        <w:t>MECLABS 2022</w:t>
      </w:r>
      <w:r w:rsidR="0091266A">
        <w:rPr>
          <w:rFonts w:eastAsia="Malgun Gothic" w:cstheme="minorHAnsi"/>
          <w:b/>
          <w:bCs/>
          <w:sz w:val="16"/>
          <w:szCs w:val="16"/>
        </w:rPr>
        <w:t xml:space="preserve">, </w:t>
      </w:r>
      <w:r w:rsidR="0091266A">
        <w:rPr>
          <w:rFonts w:eastAsia="Malgun Gothic" w:cstheme="minorHAnsi"/>
          <w:sz w:val="16"/>
          <w:szCs w:val="16"/>
        </w:rPr>
        <w:t>a project presentation</w:t>
      </w:r>
      <w:r w:rsidR="00DA2C0A">
        <w:rPr>
          <w:rFonts w:eastAsia="Malgun Gothic" w:cstheme="minorHAnsi"/>
          <w:sz w:val="16"/>
          <w:szCs w:val="16"/>
        </w:rPr>
        <w:t xml:space="preserve"> conducted as a part of </w:t>
      </w:r>
      <w:r w:rsidR="00DA2C0A" w:rsidRPr="00DA2C0A">
        <w:rPr>
          <w:rFonts w:eastAsia="Malgun Gothic" w:cstheme="minorHAnsi"/>
          <w:b/>
          <w:bCs/>
          <w:sz w:val="16"/>
          <w:szCs w:val="16"/>
        </w:rPr>
        <w:t>Excel 202</w:t>
      </w:r>
      <w:r w:rsidR="0091266A" w:rsidRPr="0091266A">
        <w:rPr>
          <w:rFonts w:eastAsia="Malgun Gothic" w:cstheme="minorHAnsi"/>
          <w:b/>
          <w:bCs/>
          <w:sz w:val="16"/>
          <w:szCs w:val="16"/>
        </w:rPr>
        <w:t xml:space="preserve">3, </w:t>
      </w:r>
      <w:r w:rsidR="0091266A" w:rsidRPr="0091266A">
        <w:rPr>
          <w:rFonts w:eastAsia="Malgun Gothic" w:cstheme="minorHAnsi"/>
          <w:sz w:val="16"/>
          <w:szCs w:val="16"/>
        </w:rPr>
        <w:t>the annual techno-managerial fest of Govt. Model Engineering College</w:t>
      </w:r>
      <w:r w:rsidR="00645536">
        <w:rPr>
          <w:rFonts w:eastAsia="Malgun Gothic" w:cstheme="minorHAnsi"/>
          <w:sz w:val="16"/>
          <w:szCs w:val="16"/>
        </w:rPr>
        <w:t>.</w:t>
      </w:r>
    </w:p>
    <w:p w14:paraId="4371833B" w14:textId="74C44918" w:rsidR="009416B4" w:rsidRDefault="00434677" w:rsidP="004D7357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 w:rsidRPr="009416B4">
        <w:rPr>
          <w:rFonts w:eastAsia="Malgun Gothic" w:cstheme="minorHAnsi"/>
          <w:sz w:val="16"/>
          <w:szCs w:val="16"/>
        </w:rPr>
        <w:t xml:space="preserve">Volunteer </w:t>
      </w:r>
      <w:r w:rsidR="00182603" w:rsidRPr="009416B4">
        <w:rPr>
          <w:rFonts w:eastAsia="Malgun Gothic" w:cstheme="minorHAnsi"/>
          <w:sz w:val="16"/>
          <w:szCs w:val="16"/>
        </w:rPr>
        <w:t>of</w:t>
      </w:r>
      <w:r w:rsidRPr="009416B4">
        <w:rPr>
          <w:rFonts w:eastAsia="Malgun Gothic" w:cstheme="minorHAnsi"/>
          <w:sz w:val="16"/>
          <w:szCs w:val="16"/>
        </w:rPr>
        <w:t xml:space="preserve"> </w:t>
      </w:r>
      <w:r w:rsidRPr="009416B4">
        <w:rPr>
          <w:rFonts w:eastAsia="Malgun Gothic" w:cstheme="minorHAnsi"/>
          <w:b/>
          <w:bCs/>
          <w:sz w:val="16"/>
          <w:szCs w:val="16"/>
        </w:rPr>
        <w:t xml:space="preserve">Debutsav </w:t>
      </w:r>
      <w:r w:rsidR="001E4DDD" w:rsidRPr="009416B4">
        <w:rPr>
          <w:rFonts w:eastAsia="Malgun Gothic" w:cstheme="minorHAnsi"/>
          <w:b/>
          <w:bCs/>
          <w:sz w:val="16"/>
          <w:szCs w:val="16"/>
        </w:rPr>
        <w:t>2023</w:t>
      </w:r>
      <w:r w:rsidR="00C461BB" w:rsidRPr="009416B4">
        <w:rPr>
          <w:rFonts w:eastAsia="Malgun Gothic" w:cstheme="minorHAnsi"/>
          <w:b/>
          <w:bCs/>
          <w:sz w:val="16"/>
          <w:szCs w:val="16"/>
        </w:rPr>
        <w:t>,</w:t>
      </w:r>
      <w:r w:rsidR="00C461BB" w:rsidRPr="009416B4">
        <w:rPr>
          <w:rFonts w:eastAsia="Malgun Gothic" w:cstheme="minorHAnsi"/>
          <w:sz w:val="16"/>
          <w:szCs w:val="16"/>
        </w:rPr>
        <w:t xml:space="preserve"> a celebration of </w:t>
      </w:r>
      <w:r w:rsidR="000A43F3" w:rsidRPr="009416B4">
        <w:rPr>
          <w:rFonts w:eastAsia="Malgun Gothic" w:cstheme="minorHAnsi"/>
          <w:sz w:val="16"/>
          <w:szCs w:val="16"/>
        </w:rPr>
        <w:t>f</w:t>
      </w:r>
      <w:r w:rsidR="00C461BB" w:rsidRPr="009416B4">
        <w:rPr>
          <w:rFonts w:eastAsia="Malgun Gothic" w:cstheme="minorHAnsi"/>
          <w:sz w:val="16"/>
          <w:szCs w:val="16"/>
        </w:rPr>
        <w:t>ree software by the Debian Community,</w:t>
      </w:r>
      <w:r w:rsidR="001E4DDD" w:rsidRPr="009416B4">
        <w:rPr>
          <w:rFonts w:eastAsia="Malgun Gothic" w:cstheme="minorHAnsi"/>
          <w:b/>
          <w:bCs/>
          <w:sz w:val="16"/>
          <w:szCs w:val="16"/>
        </w:rPr>
        <w:t xml:space="preserve"> </w:t>
      </w:r>
      <w:r w:rsidR="001E4DDD" w:rsidRPr="009416B4">
        <w:rPr>
          <w:rFonts w:eastAsia="Malgun Gothic" w:cstheme="minorHAnsi"/>
          <w:sz w:val="16"/>
          <w:szCs w:val="16"/>
        </w:rPr>
        <w:t xml:space="preserve">conducted in collaboration with </w:t>
      </w:r>
      <w:r w:rsidR="001E4DDD" w:rsidRPr="009416B4">
        <w:rPr>
          <w:rFonts w:eastAsia="Malgun Gothic" w:cstheme="minorHAnsi"/>
          <w:b/>
          <w:bCs/>
          <w:sz w:val="16"/>
          <w:szCs w:val="16"/>
        </w:rPr>
        <w:t>FOSS MEC</w:t>
      </w:r>
      <w:r w:rsidR="001E4DDD" w:rsidRPr="009416B4">
        <w:rPr>
          <w:rFonts w:eastAsia="Malgun Gothic" w:cstheme="minorHAnsi"/>
          <w:sz w:val="16"/>
          <w:szCs w:val="16"/>
        </w:rPr>
        <w:t xml:space="preserve">, the free and open source cell of </w:t>
      </w:r>
      <w:r w:rsidR="009416B4" w:rsidRPr="0091266A">
        <w:rPr>
          <w:rFonts w:eastAsia="Malgun Gothic" w:cstheme="minorHAnsi"/>
          <w:sz w:val="16"/>
          <w:szCs w:val="16"/>
        </w:rPr>
        <w:t>Govt. Model Engineering College</w:t>
      </w:r>
      <w:r w:rsidR="009416B4">
        <w:rPr>
          <w:rFonts w:eastAsia="Malgun Gothic" w:cstheme="minorHAnsi"/>
          <w:sz w:val="16"/>
          <w:szCs w:val="16"/>
        </w:rPr>
        <w:t>.</w:t>
      </w:r>
      <w:r w:rsidR="009416B4" w:rsidRPr="009416B4">
        <w:rPr>
          <w:rFonts w:eastAsia="Malgun Gothic" w:cstheme="minorHAnsi"/>
          <w:sz w:val="16"/>
          <w:szCs w:val="16"/>
        </w:rPr>
        <w:t xml:space="preserve"> </w:t>
      </w:r>
    </w:p>
    <w:p w14:paraId="422BC7D7" w14:textId="4EADA210" w:rsidR="001E4DDD" w:rsidRPr="009416B4" w:rsidRDefault="00D06510" w:rsidP="004D7357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 w:rsidRPr="009416B4">
        <w:rPr>
          <w:rFonts w:eastAsia="Malgun Gothic" w:cstheme="minorHAnsi"/>
          <w:sz w:val="16"/>
          <w:szCs w:val="16"/>
        </w:rPr>
        <w:t>Took part</w:t>
      </w:r>
      <w:r w:rsidR="001E4DDD" w:rsidRPr="009416B4">
        <w:rPr>
          <w:rFonts w:eastAsia="Malgun Gothic" w:cstheme="minorHAnsi"/>
          <w:sz w:val="16"/>
          <w:szCs w:val="16"/>
        </w:rPr>
        <w:t xml:space="preserve"> in </w:t>
      </w:r>
      <w:r w:rsidR="00C461BB" w:rsidRPr="009416B4">
        <w:rPr>
          <w:rFonts w:eastAsia="Malgun Gothic" w:cstheme="minorHAnsi"/>
          <w:b/>
          <w:bCs/>
          <w:sz w:val="16"/>
          <w:szCs w:val="16"/>
        </w:rPr>
        <w:t>Android App development</w:t>
      </w:r>
      <w:r w:rsidRPr="009416B4">
        <w:rPr>
          <w:rFonts w:eastAsia="Malgun Gothic" w:cstheme="minorHAnsi"/>
          <w:sz w:val="16"/>
          <w:szCs w:val="16"/>
        </w:rPr>
        <w:t>,</w:t>
      </w:r>
      <w:r w:rsidR="00645536">
        <w:rPr>
          <w:rFonts w:eastAsia="Malgun Gothic" w:cstheme="minorHAnsi"/>
          <w:sz w:val="16"/>
          <w:szCs w:val="16"/>
        </w:rPr>
        <w:t xml:space="preserve"> a</w:t>
      </w:r>
      <w:r w:rsidRPr="009416B4">
        <w:rPr>
          <w:rFonts w:eastAsia="Malgun Gothic" w:cstheme="minorHAnsi"/>
          <w:sz w:val="16"/>
          <w:szCs w:val="16"/>
        </w:rPr>
        <w:t xml:space="preserve"> workshop on </w:t>
      </w:r>
      <w:r w:rsidR="009416B4" w:rsidRPr="009416B4">
        <w:rPr>
          <w:rFonts w:eastAsia="Malgun Gothic" w:cstheme="minorHAnsi"/>
          <w:b/>
          <w:bCs/>
          <w:sz w:val="16"/>
          <w:szCs w:val="16"/>
        </w:rPr>
        <w:t>a</w:t>
      </w:r>
      <w:r w:rsidR="00E205C7" w:rsidRPr="009416B4">
        <w:rPr>
          <w:rFonts w:eastAsia="Malgun Gothic" w:cstheme="minorHAnsi"/>
          <w:b/>
          <w:bCs/>
          <w:sz w:val="16"/>
          <w:szCs w:val="16"/>
        </w:rPr>
        <w:t xml:space="preserve">ndroid </w:t>
      </w:r>
      <w:r w:rsidR="009416B4" w:rsidRPr="009416B4">
        <w:rPr>
          <w:rFonts w:eastAsia="Malgun Gothic" w:cstheme="minorHAnsi"/>
          <w:b/>
          <w:bCs/>
          <w:sz w:val="16"/>
          <w:szCs w:val="16"/>
        </w:rPr>
        <w:t>a</w:t>
      </w:r>
      <w:r w:rsidR="00E205C7" w:rsidRPr="009416B4">
        <w:rPr>
          <w:rFonts w:eastAsia="Malgun Gothic" w:cstheme="minorHAnsi"/>
          <w:b/>
          <w:bCs/>
          <w:sz w:val="16"/>
          <w:szCs w:val="16"/>
        </w:rPr>
        <w:t xml:space="preserve">pp </w:t>
      </w:r>
      <w:r w:rsidR="009416B4" w:rsidRPr="009416B4">
        <w:rPr>
          <w:rFonts w:eastAsia="Malgun Gothic" w:cstheme="minorHAnsi"/>
          <w:b/>
          <w:bCs/>
          <w:sz w:val="16"/>
          <w:szCs w:val="16"/>
        </w:rPr>
        <w:t>d</w:t>
      </w:r>
      <w:r w:rsidR="00E205C7" w:rsidRPr="009416B4">
        <w:rPr>
          <w:rFonts w:eastAsia="Malgun Gothic" w:cstheme="minorHAnsi"/>
          <w:b/>
          <w:bCs/>
          <w:sz w:val="16"/>
          <w:szCs w:val="16"/>
        </w:rPr>
        <w:t>evelopment</w:t>
      </w:r>
      <w:r w:rsidR="00645536">
        <w:rPr>
          <w:rFonts w:eastAsia="Malgun Gothic" w:cstheme="minorHAnsi"/>
          <w:b/>
          <w:bCs/>
          <w:sz w:val="16"/>
          <w:szCs w:val="16"/>
        </w:rPr>
        <w:t xml:space="preserve"> </w:t>
      </w:r>
      <w:r w:rsidR="00C461BB" w:rsidRPr="009416B4">
        <w:rPr>
          <w:rFonts w:eastAsia="Malgun Gothic" w:cstheme="minorHAnsi"/>
          <w:sz w:val="16"/>
          <w:szCs w:val="16"/>
        </w:rPr>
        <w:t xml:space="preserve">conducted as part of </w:t>
      </w:r>
      <w:r w:rsidR="00C461BB" w:rsidRPr="009416B4">
        <w:rPr>
          <w:rFonts w:eastAsia="Malgun Gothic" w:cstheme="minorHAnsi"/>
          <w:b/>
          <w:bCs/>
          <w:sz w:val="16"/>
          <w:szCs w:val="16"/>
        </w:rPr>
        <w:t xml:space="preserve">Tathva </w:t>
      </w:r>
      <w:r w:rsidR="009416B4" w:rsidRPr="009416B4">
        <w:rPr>
          <w:rFonts w:eastAsia="Malgun Gothic" w:cstheme="minorHAnsi"/>
          <w:b/>
          <w:bCs/>
          <w:sz w:val="16"/>
          <w:szCs w:val="16"/>
        </w:rPr>
        <w:t>20</w:t>
      </w:r>
      <w:r w:rsidR="00C461BB" w:rsidRPr="009416B4">
        <w:rPr>
          <w:rFonts w:eastAsia="Malgun Gothic" w:cstheme="minorHAnsi"/>
          <w:b/>
          <w:bCs/>
          <w:sz w:val="16"/>
          <w:szCs w:val="16"/>
        </w:rPr>
        <w:t>22</w:t>
      </w:r>
      <w:r w:rsidR="00102F1D" w:rsidRPr="009416B4">
        <w:rPr>
          <w:rFonts w:eastAsia="Malgun Gothic" w:cstheme="minorHAnsi"/>
          <w:sz w:val="16"/>
          <w:szCs w:val="16"/>
        </w:rPr>
        <w:t xml:space="preserve">, the annual techno-managerial fest of </w:t>
      </w:r>
      <w:r w:rsidR="00102F1D" w:rsidRPr="009416B4">
        <w:rPr>
          <w:rFonts w:eastAsia="Malgun Gothic" w:cstheme="minorHAnsi"/>
          <w:b/>
          <w:bCs/>
          <w:sz w:val="16"/>
          <w:szCs w:val="16"/>
        </w:rPr>
        <w:t>NIT Calicut</w:t>
      </w:r>
      <w:r w:rsidR="00102F1D" w:rsidRPr="009416B4">
        <w:rPr>
          <w:rFonts w:eastAsia="Malgun Gothic" w:cstheme="minorHAnsi"/>
          <w:sz w:val="16"/>
          <w:szCs w:val="16"/>
        </w:rPr>
        <w:t>.</w:t>
      </w:r>
    </w:p>
    <w:p w14:paraId="38B532B6" w14:textId="15636ED2" w:rsidR="003176A4" w:rsidRDefault="003176A4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 xml:space="preserve">Mentor </w:t>
      </w:r>
      <w:r w:rsidR="00200D91">
        <w:rPr>
          <w:rFonts w:eastAsia="Malgun Gothic" w:cstheme="minorHAnsi"/>
          <w:sz w:val="16"/>
          <w:szCs w:val="16"/>
        </w:rPr>
        <w:t>of</w:t>
      </w:r>
      <w:r>
        <w:rPr>
          <w:rFonts w:eastAsia="Malgun Gothic" w:cstheme="minorHAnsi"/>
          <w:sz w:val="16"/>
          <w:szCs w:val="16"/>
        </w:rPr>
        <w:t xml:space="preserve"> </w:t>
      </w:r>
      <w:r w:rsidRPr="00215ED2">
        <w:rPr>
          <w:rFonts w:eastAsia="Malgun Gothic" w:cstheme="minorHAnsi"/>
          <w:b/>
          <w:bCs/>
          <w:sz w:val="16"/>
          <w:szCs w:val="16"/>
        </w:rPr>
        <w:t>Mec.Hack</w:t>
      </w:r>
      <w:r>
        <w:rPr>
          <w:rFonts w:eastAsia="Malgun Gothic" w:cstheme="minorHAnsi"/>
          <w:sz w:val="16"/>
          <w:szCs w:val="16"/>
        </w:rPr>
        <w:t xml:space="preserve"> </w:t>
      </w:r>
      <w:r w:rsidRPr="00215ED2">
        <w:rPr>
          <w:rFonts w:eastAsia="Malgun Gothic" w:cstheme="minorHAnsi"/>
          <w:b/>
          <w:bCs/>
          <w:sz w:val="16"/>
          <w:szCs w:val="16"/>
        </w:rPr>
        <w:t>2023</w:t>
      </w:r>
      <w:r>
        <w:rPr>
          <w:rFonts w:eastAsia="Malgun Gothic" w:cstheme="minorHAnsi"/>
          <w:sz w:val="16"/>
          <w:szCs w:val="16"/>
        </w:rPr>
        <w:t xml:space="preserve">, a Hackathon conducted by </w:t>
      </w:r>
      <w:r w:rsidRPr="00215ED2">
        <w:rPr>
          <w:rFonts w:eastAsia="Malgun Gothic" w:cstheme="minorHAnsi"/>
          <w:b/>
          <w:bCs/>
          <w:sz w:val="16"/>
          <w:szCs w:val="16"/>
        </w:rPr>
        <w:t>IEEE MEC SB</w:t>
      </w:r>
      <w:r>
        <w:rPr>
          <w:rFonts w:eastAsia="Malgun Gothic" w:cstheme="minorHAnsi"/>
          <w:sz w:val="16"/>
          <w:szCs w:val="16"/>
        </w:rPr>
        <w:t xml:space="preserve"> and </w:t>
      </w:r>
      <w:r w:rsidRPr="00215ED2">
        <w:rPr>
          <w:rFonts w:eastAsia="Malgun Gothic" w:cstheme="minorHAnsi"/>
          <w:b/>
          <w:bCs/>
          <w:sz w:val="16"/>
          <w:szCs w:val="16"/>
        </w:rPr>
        <w:t>FOSS MEC</w:t>
      </w:r>
      <w:r w:rsidR="00102F1D">
        <w:rPr>
          <w:rFonts w:eastAsia="Malgun Gothic" w:cstheme="minorHAnsi"/>
          <w:sz w:val="16"/>
          <w:szCs w:val="16"/>
        </w:rPr>
        <w:t>,</w:t>
      </w:r>
      <w:r w:rsidR="00102F1D" w:rsidRPr="00102F1D">
        <w:rPr>
          <w:rFonts w:cstheme="minorHAnsi"/>
          <w:color w:val="000000"/>
          <w:sz w:val="16"/>
          <w:szCs w:val="16"/>
        </w:rPr>
        <w:t xml:space="preserve"> </w:t>
      </w:r>
      <w:r w:rsidR="00102F1D">
        <w:rPr>
          <w:rFonts w:cstheme="minorHAnsi"/>
          <w:color w:val="000000"/>
          <w:sz w:val="16"/>
          <w:szCs w:val="16"/>
        </w:rPr>
        <w:t>the free and open source software cell of Govt. Model Engineering College.</w:t>
      </w:r>
    </w:p>
    <w:p w14:paraId="4C52B152" w14:textId="08D42C21" w:rsidR="00E205C7" w:rsidRPr="00E205C7" w:rsidRDefault="00E205C7" w:rsidP="00E205C7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 xml:space="preserve">Took part in </w:t>
      </w:r>
      <w:r>
        <w:rPr>
          <w:rFonts w:eastAsia="Malgun Gothic" w:cstheme="minorHAnsi"/>
          <w:b/>
          <w:bCs/>
          <w:sz w:val="16"/>
          <w:szCs w:val="16"/>
        </w:rPr>
        <w:t>Intro to Data Science</w:t>
      </w:r>
      <w:r>
        <w:rPr>
          <w:rFonts w:eastAsia="Malgun Gothic" w:cstheme="minorHAnsi"/>
          <w:sz w:val="16"/>
          <w:szCs w:val="16"/>
        </w:rPr>
        <w:t>,</w:t>
      </w:r>
      <w:r w:rsidR="009416B4">
        <w:rPr>
          <w:rFonts w:eastAsia="Malgun Gothic" w:cstheme="minorHAnsi"/>
          <w:sz w:val="16"/>
          <w:szCs w:val="16"/>
        </w:rPr>
        <w:t xml:space="preserve"> a</w:t>
      </w:r>
      <w:r>
        <w:rPr>
          <w:rFonts w:eastAsia="Malgun Gothic" w:cstheme="minorHAnsi"/>
          <w:sz w:val="16"/>
          <w:szCs w:val="16"/>
        </w:rPr>
        <w:t xml:space="preserve"> workshop on </w:t>
      </w:r>
      <w:r>
        <w:rPr>
          <w:rFonts w:eastAsia="Malgun Gothic" w:cstheme="minorHAnsi"/>
          <w:b/>
          <w:bCs/>
          <w:sz w:val="16"/>
          <w:szCs w:val="16"/>
        </w:rPr>
        <w:t xml:space="preserve">Data Science </w:t>
      </w:r>
      <w:r>
        <w:rPr>
          <w:rFonts w:eastAsia="Malgun Gothic" w:cstheme="minorHAnsi"/>
          <w:sz w:val="16"/>
          <w:szCs w:val="16"/>
        </w:rPr>
        <w:t xml:space="preserve">conducted as part of </w:t>
      </w:r>
      <w:r w:rsidRPr="00C43BC5">
        <w:rPr>
          <w:rFonts w:eastAsia="Malgun Gothic" w:cstheme="minorHAnsi"/>
          <w:b/>
          <w:bCs/>
          <w:sz w:val="16"/>
          <w:szCs w:val="16"/>
        </w:rPr>
        <w:t xml:space="preserve">Tathva </w:t>
      </w:r>
      <w:r w:rsidR="009416B4">
        <w:rPr>
          <w:rFonts w:eastAsia="Malgun Gothic" w:cstheme="minorHAnsi"/>
          <w:b/>
          <w:bCs/>
          <w:sz w:val="16"/>
          <w:szCs w:val="16"/>
        </w:rPr>
        <w:t>20</w:t>
      </w:r>
      <w:r w:rsidRPr="00C43BC5">
        <w:rPr>
          <w:rFonts w:eastAsia="Malgun Gothic" w:cstheme="minorHAnsi"/>
          <w:b/>
          <w:bCs/>
          <w:sz w:val="16"/>
          <w:szCs w:val="16"/>
        </w:rPr>
        <w:t>22</w:t>
      </w:r>
      <w:r>
        <w:rPr>
          <w:rFonts w:eastAsia="Malgun Gothic" w:cstheme="minorHAnsi"/>
          <w:sz w:val="16"/>
          <w:szCs w:val="16"/>
        </w:rPr>
        <w:t xml:space="preserve">, the annual techno-managerial fest of </w:t>
      </w:r>
      <w:r w:rsidRPr="00102F1D">
        <w:rPr>
          <w:rFonts w:eastAsia="Malgun Gothic" w:cstheme="minorHAnsi"/>
          <w:b/>
          <w:bCs/>
          <w:sz w:val="16"/>
          <w:szCs w:val="16"/>
        </w:rPr>
        <w:t>NIT Calicut</w:t>
      </w:r>
      <w:r>
        <w:rPr>
          <w:rFonts w:eastAsia="Malgun Gothic" w:cstheme="minorHAnsi"/>
          <w:sz w:val="16"/>
          <w:szCs w:val="16"/>
        </w:rPr>
        <w:t>.</w:t>
      </w:r>
    </w:p>
    <w:p w14:paraId="5CBB1552" w14:textId="5A6059BC" w:rsidR="00092B44" w:rsidRDefault="00092B44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sz w:val="16"/>
          <w:szCs w:val="16"/>
        </w:rPr>
      </w:pPr>
      <w:r>
        <w:rPr>
          <w:rFonts w:eastAsia="Malgun Gothic" w:cstheme="minorHAnsi"/>
          <w:sz w:val="16"/>
          <w:szCs w:val="16"/>
        </w:rPr>
        <w:t xml:space="preserve">Secured </w:t>
      </w:r>
      <w:r w:rsidRPr="00182603">
        <w:rPr>
          <w:rFonts w:eastAsia="Malgun Gothic" w:cstheme="minorHAnsi"/>
          <w:b/>
          <w:bCs/>
          <w:sz w:val="16"/>
          <w:szCs w:val="16"/>
        </w:rPr>
        <w:t>3</w:t>
      </w:r>
      <w:r w:rsidRPr="00182603">
        <w:rPr>
          <w:rFonts w:eastAsia="Malgun Gothic" w:cstheme="minorHAnsi"/>
          <w:b/>
          <w:bCs/>
          <w:sz w:val="16"/>
          <w:szCs w:val="16"/>
          <w:vertAlign w:val="superscript"/>
        </w:rPr>
        <w:t>rd</w:t>
      </w:r>
      <w:r w:rsidRPr="00182603">
        <w:rPr>
          <w:rFonts w:eastAsia="Malgun Gothic" w:cstheme="minorHAnsi"/>
          <w:b/>
          <w:bCs/>
          <w:sz w:val="16"/>
          <w:szCs w:val="16"/>
        </w:rPr>
        <w:t xml:space="preserve"> Place</w:t>
      </w:r>
      <w:r>
        <w:rPr>
          <w:rFonts w:eastAsia="Malgun Gothic" w:cstheme="minorHAnsi"/>
          <w:sz w:val="16"/>
          <w:szCs w:val="16"/>
        </w:rPr>
        <w:t xml:space="preserve"> for </w:t>
      </w:r>
      <w:r w:rsidRPr="00182603">
        <w:rPr>
          <w:rFonts w:eastAsia="Malgun Gothic" w:cstheme="minorHAnsi"/>
          <w:b/>
          <w:bCs/>
          <w:sz w:val="16"/>
          <w:szCs w:val="16"/>
        </w:rPr>
        <w:t>KTU Basketball Championship 2023</w:t>
      </w:r>
      <w:r w:rsidR="00182603">
        <w:rPr>
          <w:rFonts w:eastAsia="Malgun Gothic" w:cstheme="minorHAnsi"/>
          <w:b/>
          <w:bCs/>
          <w:sz w:val="16"/>
          <w:szCs w:val="16"/>
        </w:rPr>
        <w:t xml:space="preserve"> </w:t>
      </w:r>
      <w:r w:rsidR="00182603">
        <w:rPr>
          <w:rFonts w:eastAsia="Malgun Gothic" w:cstheme="minorHAnsi"/>
          <w:sz w:val="16"/>
          <w:szCs w:val="16"/>
        </w:rPr>
        <w:t xml:space="preserve">held at </w:t>
      </w:r>
      <w:r w:rsidR="00182603" w:rsidRPr="00645536">
        <w:rPr>
          <w:rFonts w:eastAsia="Malgun Gothic" w:cstheme="minorHAnsi"/>
          <w:b/>
          <w:bCs/>
          <w:sz w:val="16"/>
          <w:szCs w:val="16"/>
        </w:rPr>
        <w:t>San</w:t>
      </w:r>
      <w:r w:rsidR="00645536">
        <w:rPr>
          <w:rFonts w:eastAsia="Malgun Gothic" w:cstheme="minorHAnsi"/>
          <w:b/>
          <w:bCs/>
          <w:sz w:val="16"/>
          <w:szCs w:val="16"/>
        </w:rPr>
        <w:t>s</w:t>
      </w:r>
      <w:r w:rsidR="00182603" w:rsidRPr="00645536">
        <w:rPr>
          <w:rFonts w:eastAsia="Malgun Gothic" w:cstheme="minorHAnsi"/>
          <w:b/>
          <w:bCs/>
          <w:sz w:val="16"/>
          <w:szCs w:val="16"/>
        </w:rPr>
        <w:t>kara School, Infopark</w:t>
      </w:r>
      <w:r>
        <w:rPr>
          <w:rFonts w:eastAsia="Malgun Gothic" w:cstheme="minorHAnsi"/>
          <w:sz w:val="16"/>
          <w:szCs w:val="16"/>
        </w:rPr>
        <w:t>.</w:t>
      </w:r>
    </w:p>
    <w:p w14:paraId="318CD419" w14:textId="289F7A58" w:rsidR="000E2D01" w:rsidRPr="000E2D01" w:rsidRDefault="000E2D01" w:rsidP="00410D18">
      <w:pPr>
        <w:pStyle w:val="ListParagraph"/>
        <w:numPr>
          <w:ilvl w:val="0"/>
          <w:numId w:val="34"/>
        </w:numPr>
        <w:ind w:right="169"/>
        <w:rPr>
          <w:rFonts w:eastAsia="Malgun Gothic" w:cstheme="minorHAnsi"/>
          <w:b/>
          <w:sz w:val="16"/>
          <w:szCs w:val="16"/>
        </w:rPr>
      </w:pPr>
      <w:r w:rsidRPr="000E2D01">
        <w:rPr>
          <w:rFonts w:eastAsia="Malgun Gothic" w:cstheme="minorHAnsi"/>
          <w:b/>
          <w:sz w:val="16"/>
          <w:szCs w:val="16"/>
        </w:rPr>
        <w:t>Extracurricular Activities:</w:t>
      </w:r>
      <w:r w:rsidR="007C7EB8">
        <w:rPr>
          <w:rFonts w:eastAsia="Malgun Gothic" w:cstheme="minorHAnsi"/>
          <w:sz w:val="16"/>
          <w:szCs w:val="16"/>
        </w:rPr>
        <w:t xml:space="preserve"> </w:t>
      </w:r>
      <w:r w:rsidR="00381BAE">
        <w:rPr>
          <w:rFonts w:eastAsia="Malgun Gothic" w:cstheme="minorHAnsi"/>
          <w:sz w:val="16"/>
          <w:szCs w:val="16"/>
        </w:rPr>
        <w:t>Basketball, Chess</w:t>
      </w:r>
    </w:p>
    <w:p w14:paraId="52F13EDE" w14:textId="771B3A0C" w:rsidR="00111C88" w:rsidRPr="00102F1D" w:rsidRDefault="00E66DFE" w:rsidP="00102F1D">
      <w:pPr>
        <w:shd w:val="clear" w:color="auto" w:fill="E7E6E6" w:themeFill="background2"/>
        <w:tabs>
          <w:tab w:val="right" w:pos="10915"/>
        </w:tabs>
        <w:spacing w:before="120" w:after="120"/>
        <w:jc w:val="center"/>
        <w:rPr>
          <w:rFonts w:ascii="Times New Roman" w:eastAsia="Malgun Gothic" w:hAnsi="Times New Roman" w:cs="Times New Roman"/>
          <w:b/>
          <w:sz w:val="20"/>
          <w:szCs w:val="20"/>
        </w:rPr>
      </w:pPr>
      <w:r w:rsidRPr="00DB1ED6">
        <w:rPr>
          <w:rFonts w:ascii="Times New Roman" w:eastAsia="Malgun Gothic" w:hAnsi="Times New Roman" w:cs="Times New Roman"/>
          <w:b/>
          <w:sz w:val="20"/>
          <w:szCs w:val="20"/>
        </w:rPr>
        <w:t>REFERENCES</w:t>
      </w:r>
    </w:p>
    <w:p w14:paraId="2BE0E3A8" w14:textId="07DF2304" w:rsidR="003176A4" w:rsidRPr="00182603" w:rsidRDefault="003176A4" w:rsidP="000E2D01">
      <w:pPr>
        <w:pStyle w:val="ListParagraph"/>
        <w:numPr>
          <w:ilvl w:val="0"/>
          <w:numId w:val="22"/>
        </w:numPr>
        <w:ind w:right="169"/>
        <w:rPr>
          <w:rFonts w:eastAsia="Malgun Gothic" w:cstheme="minorHAnsi"/>
          <w:sz w:val="16"/>
          <w:szCs w:val="16"/>
        </w:rPr>
      </w:pPr>
      <w:r w:rsidRPr="003176A4">
        <w:rPr>
          <w:rFonts w:eastAsia="Malgun Gothic" w:cstheme="minorHAnsi"/>
          <w:sz w:val="16"/>
          <w:szCs w:val="16"/>
        </w:rPr>
        <w:t xml:space="preserve">Prof. Dr. Mini M G, Principal, Govt. Model Engineering College, Kochi. Email ID: </w:t>
      </w:r>
      <w:hyperlink r:id="rId8" w:history="1">
        <w:r w:rsidRPr="00182603">
          <w:rPr>
            <w:rStyle w:val="Hyperlink"/>
            <w:rFonts w:eastAsia="Malgun Gothic" w:cstheme="minorHAnsi"/>
            <w:b/>
            <w:bCs/>
            <w:color w:val="000000" w:themeColor="text1"/>
            <w:sz w:val="16"/>
            <w:szCs w:val="16"/>
            <w:u w:val="none"/>
          </w:rPr>
          <w:t>principal@mec.ac.in</w:t>
        </w:r>
      </w:hyperlink>
    </w:p>
    <w:p w14:paraId="623BF5CD" w14:textId="3D34F22E" w:rsidR="008E0712" w:rsidRPr="00FF2E96" w:rsidRDefault="003176A4" w:rsidP="009C4DCB">
      <w:pPr>
        <w:pStyle w:val="ListParagraph"/>
        <w:numPr>
          <w:ilvl w:val="0"/>
          <w:numId w:val="22"/>
        </w:numPr>
        <w:ind w:right="169"/>
        <w:rPr>
          <w:rFonts w:eastAsia="Malgun Gothic" w:cstheme="minorHAnsi"/>
          <w:sz w:val="16"/>
          <w:szCs w:val="16"/>
        </w:rPr>
      </w:pPr>
      <w:r w:rsidRPr="003176A4">
        <w:rPr>
          <w:rFonts w:eastAsia="Malgun Gothic" w:cstheme="minorHAnsi"/>
          <w:sz w:val="16"/>
          <w:szCs w:val="16"/>
        </w:rPr>
        <w:t>Prof. Dr. Binu V P, HOD, Computer Science Engineering, Govt. Model Engineering College, Kochi.</w:t>
      </w:r>
      <w:r>
        <w:rPr>
          <w:rFonts w:eastAsia="Malgun Gothic" w:cstheme="minorHAnsi"/>
          <w:sz w:val="16"/>
          <w:szCs w:val="16"/>
        </w:rPr>
        <w:t xml:space="preserve"> </w:t>
      </w:r>
      <w:r w:rsidRPr="003176A4">
        <w:rPr>
          <w:rFonts w:eastAsia="Malgun Gothic" w:cstheme="minorHAnsi"/>
          <w:sz w:val="16"/>
          <w:szCs w:val="16"/>
        </w:rPr>
        <w:t xml:space="preserve">Email ID: </w:t>
      </w:r>
      <w:hyperlink r:id="rId9" w:history="1">
        <w:r w:rsidRPr="00182603">
          <w:rPr>
            <w:rStyle w:val="Hyperlink"/>
            <w:rFonts w:eastAsia="Malgun Gothic" w:cstheme="minorHAnsi"/>
            <w:b/>
            <w:bCs/>
            <w:color w:val="000000" w:themeColor="text1"/>
            <w:sz w:val="16"/>
            <w:szCs w:val="16"/>
            <w:u w:val="none"/>
          </w:rPr>
          <w:t>hodcs@mec.ac.in</w:t>
        </w:r>
      </w:hyperlink>
    </w:p>
    <w:p w14:paraId="3151B56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40797AF0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0F6E286D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10118BE8" w14:textId="77777777" w:rsidR="008E0712" w:rsidRPr="00DB1ED6" w:rsidRDefault="008E0712" w:rsidP="009C4DCB">
      <w:pPr>
        <w:rPr>
          <w:rFonts w:eastAsia="Malgun Gothic" w:cstheme="minorHAnsi"/>
          <w:sz w:val="16"/>
          <w:szCs w:val="16"/>
        </w:rPr>
      </w:pPr>
    </w:p>
    <w:p w14:paraId="72F34AFA" w14:textId="2F88557B" w:rsidR="008E0712" w:rsidRPr="00DB1ED6" w:rsidRDefault="008E0712" w:rsidP="002A5E57">
      <w:pPr>
        <w:rPr>
          <w:rFonts w:eastAsia="Malgun Gothic" w:cstheme="minorHAnsi"/>
          <w:sz w:val="16"/>
          <w:szCs w:val="16"/>
        </w:rPr>
      </w:pPr>
    </w:p>
    <w:p w14:paraId="1E571BB8" w14:textId="678E5C55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B790DCE" w14:textId="4E138B60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5ED6BF29" w14:textId="6F706733" w:rsidR="002A5E57" w:rsidRDefault="002A5E57" w:rsidP="009C4DCB">
      <w:pPr>
        <w:tabs>
          <w:tab w:val="left" w:pos="9220"/>
        </w:tabs>
        <w:rPr>
          <w:rFonts w:eastAsia="Malgun Gothic" w:cstheme="minorHAnsi"/>
          <w:sz w:val="16"/>
          <w:szCs w:val="16"/>
        </w:rPr>
      </w:pPr>
    </w:p>
    <w:p w14:paraId="1523B5C4" w14:textId="16B6119C" w:rsidR="00E205C7" w:rsidRPr="0015080A" w:rsidRDefault="00E205C7" w:rsidP="0015080A">
      <w:pPr>
        <w:rPr>
          <w:rFonts w:eastAsia="Malgun Gothic" w:cstheme="minorHAnsi"/>
          <w:sz w:val="16"/>
          <w:szCs w:val="16"/>
        </w:rPr>
      </w:pPr>
    </w:p>
    <w:sectPr w:rsidR="00E205C7" w:rsidRPr="0015080A" w:rsidSect="00CA7D8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075" w:right="425" w:bottom="851" w:left="397" w:header="56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7EBB" w14:textId="77777777" w:rsidR="00CA7D8C" w:rsidRDefault="00CA7D8C" w:rsidP="00B933D3">
      <w:r>
        <w:separator/>
      </w:r>
    </w:p>
  </w:endnote>
  <w:endnote w:type="continuationSeparator" w:id="0">
    <w:p w14:paraId="0F38AEC0" w14:textId="77777777" w:rsidR="00CA7D8C" w:rsidRDefault="00CA7D8C" w:rsidP="00B93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7CD6E" w14:textId="77777777" w:rsidR="0045622B" w:rsidRDefault="003B19BE" w:rsidP="00364883">
    <w:pPr>
      <w:pStyle w:val="Footer"/>
      <w:pBdr>
        <w:top w:val="thinThickSmallGap" w:sz="12" w:space="1" w:color="auto"/>
      </w:pBdr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89472" behindDoc="0" locked="0" layoutInCell="1" allowOverlap="1" wp14:anchorId="2987123E" wp14:editId="3BB10748">
              <wp:simplePos x="0" y="0"/>
              <wp:positionH relativeFrom="margin">
                <wp:posOffset>-11430</wp:posOffset>
              </wp:positionH>
              <wp:positionV relativeFrom="paragraph">
                <wp:posOffset>32948</wp:posOffset>
              </wp:positionV>
              <wp:extent cx="2360930" cy="250292"/>
              <wp:effectExtent l="0" t="0" r="3810" b="0"/>
              <wp:wrapNone/>
              <wp:docPr id="740684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5029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AED800" w14:textId="0A062635" w:rsidR="003B19BE" w:rsidRPr="00BB1178" w:rsidRDefault="00983CD7" w:rsidP="003B19BE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APJ A</w:t>
                          </w:r>
                          <w:r w:rsidR="003B19BE" w:rsidRPr="00BB1178"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  <w:r w:rsidR="003B19BE" w:rsidRPr="00BB1178">
                            <w:rPr>
                              <w:rFonts w:ascii="Times New Roman" w:hAnsi="Times New Roman" w:cs="Times New Roman"/>
                            </w:rPr>
                            <w:t>ul Kalam Technological University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8712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.9pt;margin-top:2.6pt;width:185.9pt;height:19.7pt;z-index:25168947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" filled="f" stroked="f">
              <v:textbox inset="0,0,0,0">
                <w:txbxContent>
                  <w:p w14:paraId="6DAED800" w14:textId="0A062635" w:rsidR="003B19BE" w:rsidRPr="00BB1178" w:rsidRDefault="00983CD7" w:rsidP="003B19BE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APJ A</w:t>
                    </w:r>
                    <w:r w:rsidR="003B19BE" w:rsidRPr="00BB1178">
                      <w:rPr>
                        <w:rFonts w:ascii="Times New Roman" w:hAnsi="Times New Roman" w:cs="Times New Roman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</w:rPr>
                      <w:t>d</w:t>
                    </w:r>
                    <w:r w:rsidR="003B19BE" w:rsidRPr="00BB1178">
                      <w:rPr>
                        <w:rFonts w:ascii="Times New Roman" w:hAnsi="Times New Roman" w:cs="Times New Roman"/>
                      </w:rPr>
                      <w:t>ul Kalam Technological University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597786810"/>
        <w:docPartObj>
          <w:docPartGallery w:val="Page Numbers (Bottom of Page)"/>
          <w:docPartUnique/>
        </w:docPartObj>
      </w:sdtPr>
      <w:sdtContent>
        <w:sdt>
          <w:sdtPr>
            <w:id w:val="-1473362014"/>
            <w:docPartObj>
              <w:docPartGallery w:val="Page Numbers (Top of Page)"/>
              <w:docPartUnique/>
            </w:docPartObj>
          </w:sdtPr>
          <w:sdtContent>
            <w:r w:rsidR="00560DD3">
              <w:t xml:space="preserve"> 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06E52" w14:textId="77777777" w:rsidR="00A33DE4" w:rsidRPr="007F239F" w:rsidRDefault="00883552" w:rsidP="00E45CAE">
    <w:pPr>
      <w:pStyle w:val="Footer"/>
      <w:pBdr>
        <w:top w:val="thinThickSmallGap" w:sz="12" w:space="0" w:color="auto"/>
      </w:pBdr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153CBE36" wp14:editId="5A8CE989">
              <wp:simplePos x="0" y="0"/>
              <wp:positionH relativeFrom="column">
                <wp:posOffset>-15240</wp:posOffset>
              </wp:positionH>
              <wp:positionV relativeFrom="page">
                <wp:posOffset>10297867</wp:posOffset>
              </wp:positionV>
              <wp:extent cx="2815590" cy="262255"/>
              <wp:effectExtent l="0" t="0" r="0" b="0"/>
              <wp:wrapNone/>
              <wp:docPr id="740683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5590" cy="262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F9625" w14:textId="77777777" w:rsidR="00E45CAE" w:rsidRPr="00BB1178" w:rsidRDefault="00E45CAE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BB1178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APJ Abdul Kalam Technological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53CBE36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-1.2pt;margin-top:810.85pt;width:221.7pt;height:20.65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" filled="f" stroked="f">
              <v:textbox style="mso-fit-shape-to-text:t">
                <w:txbxContent>
                  <w:p w14:paraId="5E5F9625" w14:textId="77777777" w:rsidR="00E45CAE" w:rsidRPr="00BB1178" w:rsidRDefault="00E45CAE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BB1178">
                      <w:rPr>
                        <w:rFonts w:ascii="Times New Roman" w:hAnsi="Times New Roman" w:cs="Times New Roman"/>
                        <w:lang w:val="en-US"/>
                      </w:rPr>
                      <w:t>APJ Abdul Kalam Technological University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45CAE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2690CD7" wp14:editId="231E86BF">
              <wp:simplePos x="0" y="0"/>
              <wp:positionH relativeFrom="margin">
                <wp:posOffset>252095</wp:posOffset>
              </wp:positionH>
              <wp:positionV relativeFrom="paragraph">
                <wp:posOffset>10271760</wp:posOffset>
              </wp:positionV>
              <wp:extent cx="2811145" cy="262255"/>
              <wp:effectExtent l="0" t="0" r="0" b="0"/>
              <wp:wrapNone/>
              <wp:docPr id="7406837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1145" cy="262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2E54E" w14:textId="77777777" w:rsidR="00E45CAE" w:rsidRDefault="00E45CAE" w:rsidP="00E45CAE">
                          <w:r>
                            <w:t>APJ Adbul Kalam Technological University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2690CD7" id="_x0000_s1038" type="#_x0000_t202" style="position:absolute;margin-left:19.85pt;margin-top:808.8pt;width:221.35pt;height:20.65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" filled="f" stroked="f">
              <v:textbox style="mso-fit-shape-to-text:t">
                <w:txbxContent>
                  <w:p w14:paraId="4482E54E" w14:textId="77777777" w:rsidR="00E45CAE" w:rsidRDefault="00E45CAE" w:rsidP="00E45CAE">
                    <w:r>
                      <w:t>APJ Adbul Kalam Technological University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635B7" w14:textId="77777777" w:rsidR="00CA7D8C" w:rsidRDefault="00CA7D8C" w:rsidP="00B933D3">
      <w:r>
        <w:separator/>
      </w:r>
    </w:p>
  </w:footnote>
  <w:footnote w:type="continuationSeparator" w:id="0">
    <w:p w14:paraId="0E61C605" w14:textId="77777777" w:rsidR="00CA7D8C" w:rsidRDefault="00CA7D8C" w:rsidP="00B93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31534" w14:textId="22C86A9A" w:rsidR="00CE31E9" w:rsidRDefault="00CE31E9" w:rsidP="00CE31E9">
    <w:pPr>
      <w:pStyle w:val="Header"/>
      <w:tabs>
        <w:tab w:val="clear" w:pos="4513"/>
        <w:tab w:val="left" w:pos="0"/>
        <w:tab w:val="center" w:pos="3544"/>
      </w:tabs>
    </w:pPr>
    <w:r w:rsidRPr="00A546B2">
      <w:rPr>
        <w:rFonts w:ascii="Book Antiqua" w:hAnsi="Book Antiqua"/>
        <w:noProof/>
        <w:color w:val="FFFFFF" w:themeColor="background1"/>
        <w:lang w:eastAsia="en-IN"/>
      </w:rPr>
      <w:drawing>
        <wp:anchor distT="0" distB="0" distL="114300" distR="114300" simplePos="0" relativeHeight="251734015" behindDoc="0" locked="0" layoutInCell="1" allowOverlap="1" wp14:anchorId="42F74BB8" wp14:editId="02C221ED">
          <wp:simplePos x="0" y="0"/>
          <wp:positionH relativeFrom="margin">
            <wp:posOffset>6396355</wp:posOffset>
          </wp:positionH>
          <wp:positionV relativeFrom="paragraph">
            <wp:posOffset>-203907</wp:posOffset>
          </wp:positionV>
          <wp:extent cx="670560" cy="665480"/>
          <wp:effectExtent l="0" t="0" r="0" b="1270"/>
          <wp:wrapNone/>
          <wp:docPr id="74068451" name="Picture 740684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F47481" w14:textId="4FAF4FC2" w:rsidR="00CE31E9" w:rsidRDefault="00CE31E9" w:rsidP="00CE31E9">
    <w:pPr>
      <w:pStyle w:val="Header"/>
      <w:tabs>
        <w:tab w:val="clear" w:pos="4513"/>
        <w:tab w:val="left" w:pos="0"/>
        <w:tab w:val="center" w:pos="3544"/>
      </w:tabs>
    </w:pPr>
  </w:p>
  <w:p w14:paraId="2FE0D92B" w14:textId="3966FC65" w:rsidR="00CE31E9" w:rsidRPr="009354A0" w:rsidRDefault="002A5E57" w:rsidP="0059454F">
    <w:pPr>
      <w:pStyle w:val="Header"/>
      <w:pBdr>
        <w:bottom w:val="thickThinSmallGap" w:sz="12" w:space="12" w:color="auto"/>
      </w:pBdr>
      <w:tabs>
        <w:tab w:val="clear" w:pos="4513"/>
        <w:tab w:val="left" w:pos="0"/>
        <w:tab w:val="center" w:pos="3544"/>
      </w:tabs>
      <w:spacing w:after="200"/>
    </w:pPr>
    <w:r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743231" behindDoc="0" locked="0" layoutInCell="1" allowOverlap="1" wp14:anchorId="38D1D48B" wp14:editId="350C2FF1">
              <wp:simplePos x="0" y="0"/>
              <wp:positionH relativeFrom="margin">
                <wp:posOffset>4939665</wp:posOffset>
              </wp:positionH>
              <wp:positionV relativeFrom="page">
                <wp:posOffset>842082</wp:posOffset>
              </wp:positionV>
              <wp:extent cx="2098040" cy="152400"/>
              <wp:effectExtent l="0" t="0" r="0" b="0"/>
              <wp:wrapNone/>
              <wp:docPr id="74068353" name="Text Box 74068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04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CC2472" w14:textId="77777777" w:rsidR="009354A0" w:rsidRPr="00194E0F" w:rsidRDefault="009354A0" w:rsidP="009354A0">
                          <w:pPr>
                            <w:tabs>
                              <w:tab w:val="left" w:pos="3261"/>
                            </w:tabs>
                            <w:jc w:val="right"/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Govt. Model Engineering College, Kochi</w:t>
                          </w:r>
                        </w:p>
                        <w:p w14:paraId="039EE669" w14:textId="77777777" w:rsidR="009354A0" w:rsidRPr="008D33B3" w:rsidRDefault="009354A0" w:rsidP="009354A0">
                          <w:pPr>
                            <w:tabs>
                              <w:tab w:val="left" w:pos="3261"/>
                            </w:tabs>
                            <w:rPr>
                              <w:rFonts w:eastAsia="Malgun Gothic" w:cstheme="minorHAnsi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D1D48B" id="_x0000_t202" coordsize="21600,21600" o:spt="202" path="m,l,21600r21600,l21600,xe">
              <v:stroke joinstyle="miter"/>
              <v:path gradientshapeok="t" o:connecttype="rect"/>
            </v:shapetype>
            <v:shape id="Text Box 74068353" o:spid="_x0000_s1026" type="#_x0000_t202" style="position:absolute;margin-left:388.95pt;margin-top:66.3pt;width:165.2pt;height:12pt;z-index:2517432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" filled="f" stroked="f">
              <v:textbox inset="0,0,0,0">
                <w:txbxContent>
                  <w:p w14:paraId="05CC2472" w14:textId="77777777" w:rsidR="009354A0" w:rsidRPr="00194E0F" w:rsidRDefault="009354A0" w:rsidP="009354A0">
                    <w:pPr>
                      <w:tabs>
                        <w:tab w:val="left" w:pos="3261"/>
                      </w:tabs>
                      <w:jc w:val="right"/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</w:pP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Govt. Model Engineering College, Kochi</w:t>
                    </w:r>
                  </w:p>
                  <w:p w14:paraId="039EE669" w14:textId="77777777" w:rsidR="009354A0" w:rsidRPr="008D33B3" w:rsidRDefault="009354A0" w:rsidP="009354A0">
                    <w:pPr>
                      <w:tabs>
                        <w:tab w:val="left" w:pos="3261"/>
                      </w:tabs>
                      <w:rPr>
                        <w:rFonts w:eastAsia="Malgun Gothic" w:cstheme="minorHAnsi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59454F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44255" behindDoc="0" locked="0" layoutInCell="1" allowOverlap="1" wp14:anchorId="535D0FBF" wp14:editId="3EED732D">
              <wp:simplePos x="0" y="0"/>
              <wp:positionH relativeFrom="column">
                <wp:posOffset>1905</wp:posOffset>
              </wp:positionH>
              <wp:positionV relativeFrom="page">
                <wp:posOffset>785567</wp:posOffset>
              </wp:positionV>
              <wp:extent cx="3599815" cy="213995"/>
              <wp:effectExtent l="0" t="0" r="635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213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2423C7" w14:textId="6AFF17AE" w:rsidR="00EB2827" w:rsidRPr="00BB0BD7" w:rsidRDefault="00491B24" w:rsidP="003D6839">
                          <w:pPr>
                            <w:pBdr>
                              <w:bottom w:val="single" w:sz="4" w:space="1" w:color="auto"/>
                            </w:pBd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5D0FBF" id="Text Box 60" o:spid="_x0000_s1027" type="#_x0000_t202" style="position:absolute;margin-left:.15pt;margin-top:61.85pt;width:283.45pt;height:16.85pt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" filled="f" stroked="f">
              <v:textbox inset="0,0,0,0">
                <w:txbxContent>
                  <w:p w14:paraId="652423C7" w14:textId="6AFF17AE" w:rsidR="00EB2827" w:rsidRPr="00BB0BD7" w:rsidRDefault="00491B24" w:rsidP="003D6839">
                    <w:pPr>
                      <w:pBdr>
                        <w:bottom w:val="single" w:sz="4" w:space="1" w:color="auto"/>
                      </w:pBd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NAME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4AF35" w14:textId="7FDC9DCB" w:rsidR="00ED2B8D" w:rsidRPr="00A546B2" w:rsidRDefault="00EF5891" w:rsidP="00461BDD">
    <w:pPr>
      <w:pStyle w:val="Header"/>
      <w:tabs>
        <w:tab w:val="clear" w:pos="4513"/>
        <w:tab w:val="left" w:pos="0"/>
        <w:tab w:val="center" w:pos="3544"/>
      </w:tabs>
    </w:pPr>
    <w:r w:rsidRPr="00A546B2">
      <w:rPr>
        <w:rFonts w:ascii="Book Antiqua" w:hAnsi="Book Antiqua"/>
        <w:noProof/>
        <w:color w:val="FFFFFF" w:themeColor="background1"/>
        <w:lang w:eastAsia="en-IN"/>
      </w:rPr>
      <w:drawing>
        <wp:anchor distT="0" distB="0" distL="114300" distR="114300" simplePos="0" relativeHeight="251660800" behindDoc="0" locked="0" layoutInCell="1" allowOverlap="1" wp14:anchorId="6FE8D386" wp14:editId="0EE3AA21">
          <wp:simplePos x="0" y="0"/>
          <wp:positionH relativeFrom="margin">
            <wp:posOffset>6396990</wp:posOffset>
          </wp:positionH>
          <wp:positionV relativeFrom="paragraph">
            <wp:posOffset>-70557</wp:posOffset>
          </wp:positionV>
          <wp:extent cx="670560" cy="665480"/>
          <wp:effectExtent l="0" t="0" r="0" b="1270"/>
          <wp:wrapNone/>
          <wp:docPr id="74068452" name="Picture 740684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560" cy="665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1EC3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79BB9B26" wp14:editId="51062CF6">
              <wp:simplePos x="0" y="0"/>
              <wp:positionH relativeFrom="column">
                <wp:posOffset>930295</wp:posOffset>
              </wp:positionH>
              <wp:positionV relativeFrom="paragraph">
                <wp:posOffset>171450</wp:posOffset>
              </wp:positionV>
              <wp:extent cx="135255" cy="89535"/>
              <wp:effectExtent l="0" t="0" r="0" b="5715"/>
              <wp:wrapNone/>
              <wp:docPr id="7" name="Freeform: Shap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35255" cy="89535"/>
                      </a:xfrm>
                      <a:custGeom>
                        <a:avLst/>
                        <a:gdLst>
                          <a:gd name="T0" fmla="*/ 108 w 120"/>
                          <a:gd name="T1" fmla="*/ 21 h 80"/>
                          <a:gd name="T2" fmla="*/ 108 w 120"/>
                          <a:gd name="T3" fmla="*/ 21 h 80"/>
                          <a:gd name="T4" fmla="*/ 60 w 120"/>
                          <a:gd name="T5" fmla="*/ 58 h 80"/>
                          <a:gd name="T6" fmla="*/ 12 w 120"/>
                          <a:gd name="T7" fmla="*/ 21 h 80"/>
                          <a:gd name="T8" fmla="*/ 12 w 120"/>
                          <a:gd name="T9" fmla="*/ 18 h 80"/>
                          <a:gd name="T10" fmla="*/ 16 w 120"/>
                          <a:gd name="T11" fmla="*/ 17 h 80"/>
                          <a:gd name="T12" fmla="*/ 60 w 120"/>
                          <a:gd name="T13" fmla="*/ 51 h 80"/>
                          <a:gd name="T14" fmla="*/ 104 w 120"/>
                          <a:gd name="T15" fmla="*/ 17 h 80"/>
                          <a:gd name="T16" fmla="*/ 108 w 120"/>
                          <a:gd name="T17" fmla="*/ 18 h 80"/>
                          <a:gd name="T18" fmla="*/ 108 w 120"/>
                          <a:gd name="T19" fmla="*/ 21 h 80"/>
                          <a:gd name="T20" fmla="*/ 108 w 120"/>
                          <a:gd name="T21" fmla="*/ 21 h 80"/>
                          <a:gd name="T22" fmla="*/ 114 w 120"/>
                          <a:gd name="T23" fmla="*/ 0 h 80"/>
                          <a:gd name="T24" fmla="*/ 114 w 120"/>
                          <a:gd name="T25" fmla="*/ 0 h 80"/>
                          <a:gd name="T26" fmla="*/ 6 w 120"/>
                          <a:gd name="T27" fmla="*/ 0 h 80"/>
                          <a:gd name="T28" fmla="*/ 0 w 120"/>
                          <a:gd name="T29" fmla="*/ 6 h 80"/>
                          <a:gd name="T30" fmla="*/ 0 w 120"/>
                          <a:gd name="T31" fmla="*/ 74 h 80"/>
                          <a:gd name="T32" fmla="*/ 6 w 120"/>
                          <a:gd name="T33" fmla="*/ 80 h 80"/>
                          <a:gd name="T34" fmla="*/ 114 w 120"/>
                          <a:gd name="T35" fmla="*/ 80 h 80"/>
                          <a:gd name="T36" fmla="*/ 120 w 120"/>
                          <a:gd name="T37" fmla="*/ 74 h 80"/>
                          <a:gd name="T38" fmla="*/ 120 w 120"/>
                          <a:gd name="T39" fmla="*/ 6 h 80"/>
                          <a:gd name="T40" fmla="*/ 114 w 120"/>
                          <a:gd name="T41" fmla="*/ 0 h 8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120" h="80">
                            <a:moveTo>
                              <a:pt x="108" y="21"/>
                            </a:moveTo>
                            <a:lnTo>
                              <a:pt x="108" y="21"/>
                            </a:lnTo>
                            <a:lnTo>
                              <a:pt x="60" y="58"/>
                            </a:lnTo>
                            <a:lnTo>
                              <a:pt x="12" y="21"/>
                            </a:lnTo>
                            <a:cubicBezTo>
                              <a:pt x="11" y="20"/>
                              <a:pt x="11" y="19"/>
                              <a:pt x="12" y="18"/>
                            </a:cubicBezTo>
                            <a:cubicBezTo>
                              <a:pt x="13" y="16"/>
                              <a:pt x="14" y="16"/>
                              <a:pt x="16" y="17"/>
                            </a:cubicBezTo>
                            <a:lnTo>
                              <a:pt x="60" y="51"/>
                            </a:lnTo>
                            <a:lnTo>
                              <a:pt x="104" y="17"/>
                            </a:lnTo>
                            <a:cubicBezTo>
                              <a:pt x="105" y="16"/>
                              <a:pt x="107" y="16"/>
                              <a:pt x="108" y="18"/>
                            </a:cubicBezTo>
                            <a:cubicBezTo>
                              <a:pt x="109" y="19"/>
                              <a:pt x="109" y="20"/>
                              <a:pt x="108" y="21"/>
                            </a:cubicBezTo>
                            <a:lnTo>
                              <a:pt x="108" y="21"/>
                            </a:lnTo>
                            <a:close/>
                            <a:moveTo>
                              <a:pt x="114" y="0"/>
                            </a:moveTo>
                            <a:lnTo>
                              <a:pt x="114" y="0"/>
                            </a:lnTo>
                            <a:lnTo>
                              <a:pt x="6" y="0"/>
                            </a:lnTo>
                            <a:cubicBezTo>
                              <a:pt x="3" y="0"/>
                              <a:pt x="0" y="3"/>
                              <a:pt x="0" y="6"/>
                            </a:cubicBezTo>
                            <a:lnTo>
                              <a:pt x="0" y="74"/>
                            </a:lnTo>
                            <a:cubicBezTo>
                              <a:pt x="0" y="77"/>
                              <a:pt x="3" y="80"/>
                              <a:pt x="6" y="80"/>
                            </a:cubicBezTo>
                            <a:lnTo>
                              <a:pt x="114" y="80"/>
                            </a:lnTo>
                            <a:cubicBezTo>
                              <a:pt x="117" y="80"/>
                              <a:pt x="120" y="77"/>
                              <a:pt x="120" y="74"/>
                            </a:cubicBezTo>
                            <a:lnTo>
                              <a:pt x="120" y="6"/>
                            </a:lnTo>
                            <a:cubicBezTo>
                              <a:pt x="120" y="3"/>
                              <a:pt x="117" y="0"/>
                              <a:pt x="114" y="0"/>
                            </a:cubicBez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DAD72F" id="Freeform: Shape 7" o:spid="_x0000_s1026" style="position:absolute;margin-left:73.25pt;margin-top:13.5pt;width:10.65pt;height:7.0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" path="m108,21r,l60,58,12,21v-1,-1,-1,-2,,-3c13,16,14,16,16,17l60,51,104,17v1,-1,3,-1,4,1c109,19,109,20,108,21r,xm114,r,l6,c3,,,3,,6l,74v,3,3,6,6,6l114,80v3,,6,-3,6,-6l120,6c120,3,117,,114,xe" fillcolor="black [3213]" stroked="f" strokeweight="0">
              <v:path arrowok="t" o:connecttype="custom" o:connectlocs="121730,23503;121730,23503;67628,64913;13526,23503;13526,20145;18034,19026;67628,57079;117221,19026;121730,20145;121730,23503;121730,23503;128492,0;128492,0;6763,0;0,6715;0,82820;6763,89535;128492,89535;135255,82820;135255,6715;128492,0" o:connectangles="0,0,0,0,0,0,0,0,0,0,0,0,0,0,0,0,0,0,0,0,0"/>
              <o:lock v:ext="edit" aspectratio="t" verticies="t"/>
            </v:shape>
          </w:pict>
        </mc:Fallback>
      </mc:AlternateContent>
    </w:r>
    <w:r w:rsidR="00461BDD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26847" behindDoc="0" locked="0" layoutInCell="1" allowOverlap="1" wp14:anchorId="0E9CF4D2" wp14:editId="4E0EB9D6">
              <wp:simplePos x="0" y="0"/>
              <wp:positionH relativeFrom="column">
                <wp:posOffset>1162685</wp:posOffset>
              </wp:positionH>
              <wp:positionV relativeFrom="paragraph">
                <wp:posOffset>135444</wp:posOffset>
              </wp:positionV>
              <wp:extent cx="2519680" cy="153670"/>
              <wp:effectExtent l="0" t="0" r="1397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9680" cy="1536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8314FB4" w14:textId="2EAD9840" w:rsidR="00162914" w:rsidRPr="00345000" w:rsidRDefault="00D55B0F" w:rsidP="00162914">
                          <w:pPr>
                            <w:tabs>
                              <w:tab w:val="left" w:pos="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jozefantonyneelamkavil</w:t>
                          </w:r>
                          <w:r w:rsidR="00162914">
                            <w:rPr>
                              <w:sz w:val="18"/>
                              <w:szCs w:val="18"/>
                            </w:rPr>
                            <w:t>.mec@gmail.com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9CF4D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9" type="#_x0000_t202" style="position:absolute;margin-left:91.55pt;margin-top:10.65pt;width:198.4pt;height:12.1pt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" filled="f" stroked="f" strokeweight=".5pt">
              <v:textbox inset="0,0,0,0">
                <w:txbxContent>
                  <w:p w14:paraId="38314FB4" w14:textId="2EAD9840" w:rsidR="00162914" w:rsidRPr="00345000" w:rsidRDefault="00D55B0F" w:rsidP="00162914">
                    <w:pPr>
                      <w:tabs>
                        <w:tab w:val="left" w:pos="0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jozefantonyneelamkavil</w:t>
                    </w:r>
                    <w:r w:rsidR="00162914">
                      <w:rPr>
                        <w:sz w:val="18"/>
                        <w:szCs w:val="18"/>
                      </w:rPr>
                      <w:t>.mec@gmail.com</w:t>
                    </w:r>
                  </w:p>
                </w:txbxContent>
              </v:textbox>
            </v:shape>
          </w:pict>
        </mc:Fallback>
      </mc:AlternateContent>
    </w:r>
    <w:r w:rsidR="00162914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6C5696A0" wp14:editId="379BE8BE">
              <wp:simplePos x="0" y="0"/>
              <wp:positionH relativeFrom="column">
                <wp:posOffset>49530</wp:posOffset>
              </wp:positionH>
              <wp:positionV relativeFrom="paragraph">
                <wp:posOffset>-164704</wp:posOffset>
              </wp:positionV>
              <wp:extent cx="728980" cy="928370"/>
              <wp:effectExtent l="0" t="0" r="13970" b="24130"/>
              <wp:wrapNone/>
              <wp:docPr id="1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8980" cy="928370"/>
                      </a:xfrm>
                      <a:prstGeom prst="rect">
                        <a:avLst/>
                      </a:prstGeom>
                      <a:blipFill>
                        <a:blip r:embed="rId2"/>
                        <a:stretch>
                          <a:fillRect/>
                        </a:stretch>
                      </a:blipFill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BFC529" id="Rectangle 3" o:spid="_x0000_s1026" style="position:absolute;margin-left:3.9pt;margin-top:-12.95pt;width:57.4pt;height:73.1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" strokecolor="black [3213]" strokeweight=".25pt">
              <v:fill r:id="rId3" o:title="" recolor="t" rotate="t" type="frame"/>
            </v:rect>
          </w:pict>
        </mc:Fallback>
      </mc:AlternateContent>
    </w:r>
    <w:r w:rsidR="00E45CAE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603456" behindDoc="0" locked="0" layoutInCell="1" allowOverlap="1" wp14:anchorId="58DCFD07" wp14:editId="5E99FECD">
              <wp:simplePos x="0" y="0"/>
              <wp:positionH relativeFrom="column">
                <wp:posOffset>915670</wp:posOffset>
              </wp:positionH>
              <wp:positionV relativeFrom="paragraph">
                <wp:posOffset>-196850</wp:posOffset>
              </wp:positionV>
              <wp:extent cx="3482340" cy="213995"/>
              <wp:effectExtent l="0" t="0" r="3810" b="0"/>
              <wp:wrapSquare wrapText="bothSides"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2340" cy="213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002A8F" w14:textId="452C90B5" w:rsidR="00ED2B8D" w:rsidRPr="00BB0BD7" w:rsidRDefault="002D6476" w:rsidP="00ED2B8D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JOZEF ANTONY NEELAMKAVIL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DCFD07" id="Text Box 10" o:spid="_x0000_s1030" type="#_x0000_t202" style="position:absolute;margin-left:72.1pt;margin-top:-15.5pt;width:274.2pt;height:16.85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" filled="f" stroked="f">
              <v:textbox inset="0,0,0,0">
                <w:txbxContent>
                  <w:p w14:paraId="5A002A8F" w14:textId="452C90B5" w:rsidR="00ED2B8D" w:rsidRPr="00BB0BD7" w:rsidRDefault="002D6476" w:rsidP="00ED2B8D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JOZEF ANTONY NEELAMKAVIL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D2B8D" w:rsidRPr="00A546B2">
      <w:t xml:space="preserve">                            </w:t>
    </w:r>
  </w:p>
  <w:p w14:paraId="44125E05" w14:textId="332EED51" w:rsidR="00ED2B8D" w:rsidRPr="00A546B2" w:rsidRDefault="00ED2B8D" w:rsidP="00204B9D">
    <w:pPr>
      <w:pStyle w:val="Header"/>
      <w:tabs>
        <w:tab w:val="left" w:pos="1843"/>
      </w:tabs>
    </w:pPr>
    <w:r w:rsidRPr="00A546B2">
      <w:t xml:space="preserve">                                           </w:t>
    </w:r>
  </w:p>
  <w:p w14:paraId="0FADB086" w14:textId="4EDC91AA" w:rsidR="00ED2B8D" w:rsidRPr="00D8290F" w:rsidRDefault="00EF1EC3" w:rsidP="00D8290F">
    <w:pPr>
      <w:pStyle w:val="Header"/>
      <w:tabs>
        <w:tab w:val="left" w:pos="1985"/>
      </w:tabs>
      <w:rPr>
        <w:vertAlign w:val="subscript"/>
      </w:rPr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2E445806" wp14:editId="3B84A1D9">
              <wp:simplePos x="0" y="0"/>
              <wp:positionH relativeFrom="column">
                <wp:posOffset>2461895</wp:posOffset>
              </wp:positionH>
              <wp:positionV relativeFrom="paragraph">
                <wp:posOffset>43180</wp:posOffset>
              </wp:positionV>
              <wp:extent cx="900000" cy="127000"/>
              <wp:effectExtent l="0" t="0" r="14605" b="6350"/>
              <wp:wrapNone/>
              <wp:docPr id="36" name="Text 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000" cy="127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90566C" w14:textId="01781B75" w:rsidR="00345000" w:rsidRPr="00345000" w:rsidRDefault="00D55B0F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05</w:t>
                          </w:r>
                          <w:r w:rsidR="00E074FA">
                            <w:rPr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sz w:val="18"/>
                              <w:szCs w:val="18"/>
                            </w:rPr>
                            <w:t>02</w:t>
                          </w:r>
                          <w:r w:rsidR="00E074FA">
                            <w:rPr>
                              <w:sz w:val="18"/>
                              <w:szCs w:val="18"/>
                            </w:rPr>
                            <w:t>/</w:t>
                          </w:r>
                          <w:r>
                            <w:rPr>
                              <w:sz w:val="18"/>
                              <w:szCs w:val="18"/>
                            </w:rPr>
                            <w:t>2003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445806" id="Text Box 36" o:spid="_x0000_s1031" type="#_x0000_t202" style="position:absolute;margin-left:193.85pt;margin-top:3.4pt;width:70.85pt;height:1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" filled="f" stroked="f" strokeweight=".5pt">
              <v:textbox inset="0,0,0,0">
                <w:txbxContent>
                  <w:p w14:paraId="2F90566C" w14:textId="01781B75" w:rsidR="00345000" w:rsidRPr="00345000" w:rsidRDefault="00D55B0F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05</w:t>
                    </w:r>
                    <w:r w:rsidR="00E074FA">
                      <w:rPr>
                        <w:sz w:val="18"/>
                        <w:szCs w:val="18"/>
                      </w:rPr>
                      <w:t>/</w:t>
                    </w:r>
                    <w:r>
                      <w:rPr>
                        <w:sz w:val="18"/>
                        <w:szCs w:val="18"/>
                      </w:rPr>
                      <w:t>02</w:t>
                    </w:r>
                    <w:r w:rsidR="00E074FA">
                      <w:rPr>
                        <w:sz w:val="18"/>
                        <w:szCs w:val="18"/>
                      </w:rPr>
                      <w:t>/</w:t>
                    </w:r>
                    <w:r>
                      <w:rPr>
                        <w:sz w:val="18"/>
                        <w:szCs w:val="18"/>
                      </w:rPr>
                      <w:t>2003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AC5C2A2" wp14:editId="2CED868E">
              <wp:simplePos x="0" y="0"/>
              <wp:positionH relativeFrom="column">
                <wp:posOffset>942955</wp:posOffset>
              </wp:positionH>
              <wp:positionV relativeFrom="page">
                <wp:posOffset>767715</wp:posOffset>
              </wp:positionV>
              <wp:extent cx="111760" cy="104140"/>
              <wp:effectExtent l="0" t="0" r="2540" b="0"/>
              <wp:wrapNone/>
              <wp:docPr id="9" name="Freeform: Shap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11760" cy="104140"/>
                      </a:xfrm>
                      <a:custGeom>
                        <a:avLst/>
                        <a:gdLst>
                          <a:gd name="T0" fmla="*/ 477 w 2552"/>
                          <a:gd name="T1" fmla="*/ 11 h 2616"/>
                          <a:gd name="T2" fmla="*/ 580 w 2552"/>
                          <a:gd name="T3" fmla="*/ 77 h 2616"/>
                          <a:gd name="T4" fmla="*/ 742 w 2552"/>
                          <a:gd name="T5" fmla="*/ 241 h 2616"/>
                          <a:gd name="T6" fmla="*/ 854 w 2552"/>
                          <a:gd name="T7" fmla="*/ 356 h 2616"/>
                          <a:gd name="T8" fmla="*/ 900 w 2552"/>
                          <a:gd name="T9" fmla="*/ 449 h 2616"/>
                          <a:gd name="T10" fmla="*/ 892 w 2552"/>
                          <a:gd name="T11" fmla="*/ 540 h 2616"/>
                          <a:gd name="T12" fmla="*/ 830 w 2552"/>
                          <a:gd name="T13" fmla="*/ 629 h 2616"/>
                          <a:gd name="T14" fmla="*/ 727 w 2552"/>
                          <a:gd name="T15" fmla="*/ 723 h 2616"/>
                          <a:gd name="T16" fmla="*/ 669 w 2552"/>
                          <a:gd name="T17" fmla="*/ 823 h 2616"/>
                          <a:gd name="T18" fmla="*/ 663 w 2552"/>
                          <a:gd name="T19" fmla="*/ 925 h 2616"/>
                          <a:gd name="T20" fmla="*/ 707 w 2552"/>
                          <a:gd name="T21" fmla="*/ 1027 h 2616"/>
                          <a:gd name="T22" fmla="*/ 918 w 2552"/>
                          <a:gd name="T23" fmla="*/ 1253 h 2616"/>
                          <a:gd name="T24" fmla="*/ 1402 w 2552"/>
                          <a:gd name="T25" fmla="*/ 1718 h 2616"/>
                          <a:gd name="T26" fmla="*/ 1630 w 2552"/>
                          <a:gd name="T27" fmla="*/ 1918 h 2616"/>
                          <a:gd name="T28" fmla="*/ 1727 w 2552"/>
                          <a:gd name="T29" fmla="*/ 1946 h 2616"/>
                          <a:gd name="T30" fmla="*/ 1823 w 2552"/>
                          <a:gd name="T31" fmla="*/ 1921 h 2616"/>
                          <a:gd name="T32" fmla="*/ 1914 w 2552"/>
                          <a:gd name="T33" fmla="*/ 1836 h 2616"/>
                          <a:gd name="T34" fmla="*/ 2018 w 2552"/>
                          <a:gd name="T35" fmla="*/ 1737 h 2616"/>
                          <a:gd name="T36" fmla="*/ 2121 w 2552"/>
                          <a:gd name="T37" fmla="*/ 1703 h 2616"/>
                          <a:gd name="T38" fmla="*/ 2222 w 2552"/>
                          <a:gd name="T39" fmla="*/ 1728 h 2616"/>
                          <a:gd name="T40" fmla="*/ 2320 w 2552"/>
                          <a:gd name="T41" fmla="*/ 1810 h 2616"/>
                          <a:gd name="T42" fmla="*/ 2529 w 2552"/>
                          <a:gd name="T43" fmla="*/ 2061 h 2616"/>
                          <a:gd name="T44" fmla="*/ 2552 w 2552"/>
                          <a:gd name="T45" fmla="*/ 2149 h 2616"/>
                          <a:gd name="T46" fmla="*/ 2538 w 2552"/>
                          <a:gd name="T47" fmla="*/ 2228 h 2616"/>
                          <a:gd name="T48" fmla="*/ 2506 w 2552"/>
                          <a:gd name="T49" fmla="*/ 2287 h 2616"/>
                          <a:gd name="T50" fmla="*/ 2475 w 2552"/>
                          <a:gd name="T51" fmla="*/ 2321 h 2616"/>
                          <a:gd name="T52" fmla="*/ 2458 w 2552"/>
                          <a:gd name="T53" fmla="*/ 2336 h 2616"/>
                          <a:gd name="T54" fmla="*/ 2412 w 2552"/>
                          <a:gd name="T55" fmla="*/ 2374 h 2616"/>
                          <a:gd name="T56" fmla="*/ 2347 w 2552"/>
                          <a:gd name="T57" fmla="*/ 2426 h 2616"/>
                          <a:gd name="T58" fmla="*/ 2269 w 2552"/>
                          <a:gd name="T59" fmla="*/ 2482 h 2616"/>
                          <a:gd name="T60" fmla="*/ 2187 w 2552"/>
                          <a:gd name="T61" fmla="*/ 2532 h 2616"/>
                          <a:gd name="T62" fmla="*/ 2109 w 2552"/>
                          <a:gd name="T63" fmla="*/ 2567 h 2616"/>
                          <a:gd name="T64" fmla="*/ 1964 w 2552"/>
                          <a:gd name="T65" fmla="*/ 2605 h 2616"/>
                          <a:gd name="T66" fmla="*/ 1848 w 2552"/>
                          <a:gd name="T67" fmla="*/ 2616 h 2616"/>
                          <a:gd name="T68" fmla="*/ 1752 w 2552"/>
                          <a:gd name="T69" fmla="*/ 2606 h 2616"/>
                          <a:gd name="T70" fmla="*/ 1668 w 2552"/>
                          <a:gd name="T71" fmla="*/ 2581 h 2616"/>
                          <a:gd name="T72" fmla="*/ 1589 w 2552"/>
                          <a:gd name="T73" fmla="*/ 2544 h 2616"/>
                          <a:gd name="T74" fmla="*/ 1439 w 2552"/>
                          <a:gd name="T75" fmla="*/ 2469 h 2616"/>
                          <a:gd name="T76" fmla="*/ 1167 w 2552"/>
                          <a:gd name="T77" fmla="*/ 2314 h 2616"/>
                          <a:gd name="T78" fmla="*/ 916 w 2552"/>
                          <a:gd name="T79" fmla="*/ 2146 h 2616"/>
                          <a:gd name="T80" fmla="*/ 689 w 2552"/>
                          <a:gd name="T81" fmla="*/ 1959 h 2616"/>
                          <a:gd name="T82" fmla="*/ 488 w 2552"/>
                          <a:gd name="T83" fmla="*/ 1751 h 2616"/>
                          <a:gd name="T84" fmla="*/ 314 w 2552"/>
                          <a:gd name="T85" fmla="*/ 1520 h 2616"/>
                          <a:gd name="T86" fmla="*/ 170 w 2552"/>
                          <a:gd name="T87" fmla="*/ 1261 h 2616"/>
                          <a:gd name="T88" fmla="*/ 59 w 2552"/>
                          <a:gd name="T89" fmla="*/ 972 h 2616"/>
                          <a:gd name="T90" fmla="*/ 4 w 2552"/>
                          <a:gd name="T91" fmla="*/ 734 h 2616"/>
                          <a:gd name="T92" fmla="*/ 11 w 2552"/>
                          <a:gd name="T93" fmla="*/ 543 h 2616"/>
                          <a:gd name="T94" fmla="*/ 63 w 2552"/>
                          <a:gd name="T95" fmla="*/ 365 h 2616"/>
                          <a:gd name="T96" fmla="*/ 160 w 2552"/>
                          <a:gd name="T97" fmla="*/ 197 h 2616"/>
                          <a:gd name="T98" fmla="*/ 279 w 2552"/>
                          <a:gd name="T99" fmla="*/ 61 h 2616"/>
                          <a:gd name="T100" fmla="*/ 377 w 2552"/>
                          <a:gd name="T101" fmla="*/ 6 h 26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552" h="2616">
                            <a:moveTo>
                              <a:pt x="410" y="0"/>
                            </a:moveTo>
                            <a:lnTo>
                              <a:pt x="443" y="2"/>
                            </a:lnTo>
                            <a:lnTo>
                              <a:pt x="477" y="11"/>
                            </a:lnTo>
                            <a:lnTo>
                              <a:pt x="511" y="26"/>
                            </a:lnTo>
                            <a:lnTo>
                              <a:pt x="545" y="48"/>
                            </a:lnTo>
                            <a:lnTo>
                              <a:pt x="580" y="77"/>
                            </a:lnTo>
                            <a:lnTo>
                              <a:pt x="634" y="132"/>
                            </a:lnTo>
                            <a:lnTo>
                              <a:pt x="688" y="186"/>
                            </a:lnTo>
                            <a:lnTo>
                              <a:pt x="742" y="241"/>
                            </a:lnTo>
                            <a:lnTo>
                              <a:pt x="798" y="294"/>
                            </a:lnTo>
                            <a:lnTo>
                              <a:pt x="829" y="324"/>
                            </a:lnTo>
                            <a:lnTo>
                              <a:pt x="854" y="356"/>
                            </a:lnTo>
                            <a:lnTo>
                              <a:pt x="875" y="387"/>
                            </a:lnTo>
                            <a:lnTo>
                              <a:pt x="890" y="418"/>
                            </a:lnTo>
                            <a:lnTo>
                              <a:pt x="900" y="449"/>
                            </a:lnTo>
                            <a:lnTo>
                              <a:pt x="904" y="480"/>
                            </a:lnTo>
                            <a:lnTo>
                              <a:pt x="901" y="510"/>
                            </a:lnTo>
                            <a:lnTo>
                              <a:pt x="892" y="540"/>
                            </a:lnTo>
                            <a:lnTo>
                              <a:pt x="878" y="571"/>
                            </a:lnTo>
                            <a:lnTo>
                              <a:pt x="857" y="600"/>
                            </a:lnTo>
                            <a:lnTo>
                              <a:pt x="830" y="629"/>
                            </a:lnTo>
                            <a:lnTo>
                              <a:pt x="797" y="658"/>
                            </a:lnTo>
                            <a:lnTo>
                              <a:pt x="758" y="690"/>
                            </a:lnTo>
                            <a:lnTo>
                              <a:pt x="727" y="723"/>
                            </a:lnTo>
                            <a:lnTo>
                              <a:pt x="702" y="755"/>
                            </a:lnTo>
                            <a:lnTo>
                              <a:pt x="683" y="789"/>
                            </a:lnTo>
                            <a:lnTo>
                              <a:pt x="669" y="823"/>
                            </a:lnTo>
                            <a:lnTo>
                              <a:pt x="661" y="856"/>
                            </a:lnTo>
                            <a:lnTo>
                              <a:pt x="659" y="890"/>
                            </a:lnTo>
                            <a:lnTo>
                              <a:pt x="663" y="925"/>
                            </a:lnTo>
                            <a:lnTo>
                              <a:pt x="672" y="959"/>
                            </a:lnTo>
                            <a:lnTo>
                              <a:pt x="687" y="992"/>
                            </a:lnTo>
                            <a:lnTo>
                              <a:pt x="707" y="1027"/>
                            </a:lnTo>
                            <a:lnTo>
                              <a:pt x="731" y="1060"/>
                            </a:lnTo>
                            <a:lnTo>
                              <a:pt x="760" y="1093"/>
                            </a:lnTo>
                            <a:lnTo>
                              <a:pt x="918" y="1253"/>
                            </a:lnTo>
                            <a:lnTo>
                              <a:pt x="1077" y="1409"/>
                            </a:lnTo>
                            <a:lnTo>
                              <a:pt x="1239" y="1565"/>
                            </a:lnTo>
                            <a:lnTo>
                              <a:pt x="1402" y="1718"/>
                            </a:lnTo>
                            <a:lnTo>
                              <a:pt x="1566" y="1870"/>
                            </a:lnTo>
                            <a:lnTo>
                              <a:pt x="1598" y="1897"/>
                            </a:lnTo>
                            <a:lnTo>
                              <a:pt x="1630" y="1918"/>
                            </a:lnTo>
                            <a:lnTo>
                              <a:pt x="1662" y="1933"/>
                            </a:lnTo>
                            <a:lnTo>
                              <a:pt x="1695" y="1943"/>
                            </a:lnTo>
                            <a:lnTo>
                              <a:pt x="1727" y="1946"/>
                            </a:lnTo>
                            <a:lnTo>
                              <a:pt x="1759" y="1944"/>
                            </a:lnTo>
                            <a:lnTo>
                              <a:pt x="1792" y="1936"/>
                            </a:lnTo>
                            <a:lnTo>
                              <a:pt x="1823" y="1921"/>
                            </a:lnTo>
                            <a:lnTo>
                              <a:pt x="1854" y="1899"/>
                            </a:lnTo>
                            <a:lnTo>
                              <a:pt x="1884" y="1871"/>
                            </a:lnTo>
                            <a:lnTo>
                              <a:pt x="1914" y="1836"/>
                            </a:lnTo>
                            <a:lnTo>
                              <a:pt x="1948" y="1796"/>
                            </a:lnTo>
                            <a:lnTo>
                              <a:pt x="1982" y="1763"/>
                            </a:lnTo>
                            <a:lnTo>
                              <a:pt x="2018" y="1737"/>
                            </a:lnTo>
                            <a:lnTo>
                              <a:pt x="2052" y="1719"/>
                            </a:lnTo>
                            <a:lnTo>
                              <a:pt x="2086" y="1708"/>
                            </a:lnTo>
                            <a:lnTo>
                              <a:pt x="2121" y="1703"/>
                            </a:lnTo>
                            <a:lnTo>
                              <a:pt x="2155" y="1705"/>
                            </a:lnTo>
                            <a:lnTo>
                              <a:pt x="2189" y="1714"/>
                            </a:lnTo>
                            <a:lnTo>
                              <a:pt x="2222" y="1728"/>
                            </a:lnTo>
                            <a:lnTo>
                              <a:pt x="2256" y="1749"/>
                            </a:lnTo>
                            <a:lnTo>
                              <a:pt x="2288" y="1776"/>
                            </a:lnTo>
                            <a:lnTo>
                              <a:pt x="2320" y="1810"/>
                            </a:lnTo>
                            <a:lnTo>
                              <a:pt x="2353" y="1848"/>
                            </a:lnTo>
                            <a:lnTo>
                              <a:pt x="2509" y="2031"/>
                            </a:lnTo>
                            <a:lnTo>
                              <a:pt x="2529" y="2061"/>
                            </a:lnTo>
                            <a:lnTo>
                              <a:pt x="2542" y="2090"/>
                            </a:lnTo>
                            <a:lnTo>
                              <a:pt x="2550" y="2121"/>
                            </a:lnTo>
                            <a:lnTo>
                              <a:pt x="2552" y="2149"/>
                            </a:lnTo>
                            <a:lnTo>
                              <a:pt x="2551" y="2176"/>
                            </a:lnTo>
                            <a:lnTo>
                              <a:pt x="2546" y="2202"/>
                            </a:lnTo>
                            <a:lnTo>
                              <a:pt x="2538" y="2228"/>
                            </a:lnTo>
                            <a:lnTo>
                              <a:pt x="2528" y="2250"/>
                            </a:lnTo>
                            <a:lnTo>
                              <a:pt x="2517" y="2270"/>
                            </a:lnTo>
                            <a:lnTo>
                              <a:pt x="2506" y="2287"/>
                            </a:lnTo>
                            <a:lnTo>
                              <a:pt x="2494" y="2302"/>
                            </a:lnTo>
                            <a:lnTo>
                              <a:pt x="2484" y="2313"/>
                            </a:lnTo>
                            <a:lnTo>
                              <a:pt x="2475" y="2321"/>
                            </a:lnTo>
                            <a:lnTo>
                              <a:pt x="2473" y="2322"/>
                            </a:lnTo>
                            <a:lnTo>
                              <a:pt x="2467" y="2327"/>
                            </a:lnTo>
                            <a:lnTo>
                              <a:pt x="2458" y="2336"/>
                            </a:lnTo>
                            <a:lnTo>
                              <a:pt x="2445" y="2347"/>
                            </a:lnTo>
                            <a:lnTo>
                              <a:pt x="2430" y="2360"/>
                            </a:lnTo>
                            <a:lnTo>
                              <a:pt x="2412" y="2374"/>
                            </a:lnTo>
                            <a:lnTo>
                              <a:pt x="2392" y="2390"/>
                            </a:lnTo>
                            <a:lnTo>
                              <a:pt x="2371" y="2408"/>
                            </a:lnTo>
                            <a:lnTo>
                              <a:pt x="2347" y="2426"/>
                            </a:lnTo>
                            <a:lnTo>
                              <a:pt x="2322" y="2444"/>
                            </a:lnTo>
                            <a:lnTo>
                              <a:pt x="2296" y="2464"/>
                            </a:lnTo>
                            <a:lnTo>
                              <a:pt x="2269" y="2482"/>
                            </a:lnTo>
                            <a:lnTo>
                              <a:pt x="2243" y="2500"/>
                            </a:lnTo>
                            <a:lnTo>
                              <a:pt x="2214" y="2517"/>
                            </a:lnTo>
                            <a:lnTo>
                              <a:pt x="2187" y="2532"/>
                            </a:lnTo>
                            <a:lnTo>
                              <a:pt x="2161" y="2546"/>
                            </a:lnTo>
                            <a:lnTo>
                              <a:pt x="2135" y="2558"/>
                            </a:lnTo>
                            <a:lnTo>
                              <a:pt x="2109" y="2567"/>
                            </a:lnTo>
                            <a:lnTo>
                              <a:pt x="2058" y="2583"/>
                            </a:lnTo>
                            <a:lnTo>
                              <a:pt x="2010" y="2595"/>
                            </a:lnTo>
                            <a:lnTo>
                              <a:pt x="1964" y="2605"/>
                            </a:lnTo>
                            <a:lnTo>
                              <a:pt x="1923" y="2611"/>
                            </a:lnTo>
                            <a:lnTo>
                              <a:pt x="1884" y="2615"/>
                            </a:lnTo>
                            <a:lnTo>
                              <a:pt x="1848" y="2616"/>
                            </a:lnTo>
                            <a:lnTo>
                              <a:pt x="1814" y="2615"/>
                            </a:lnTo>
                            <a:lnTo>
                              <a:pt x="1782" y="2611"/>
                            </a:lnTo>
                            <a:lnTo>
                              <a:pt x="1752" y="2606"/>
                            </a:lnTo>
                            <a:lnTo>
                              <a:pt x="1723" y="2599"/>
                            </a:lnTo>
                            <a:lnTo>
                              <a:pt x="1695" y="2591"/>
                            </a:lnTo>
                            <a:lnTo>
                              <a:pt x="1668" y="2581"/>
                            </a:lnTo>
                            <a:lnTo>
                              <a:pt x="1641" y="2570"/>
                            </a:lnTo>
                            <a:lnTo>
                              <a:pt x="1615" y="2558"/>
                            </a:lnTo>
                            <a:lnTo>
                              <a:pt x="1589" y="2544"/>
                            </a:lnTo>
                            <a:lnTo>
                              <a:pt x="1561" y="2531"/>
                            </a:lnTo>
                            <a:lnTo>
                              <a:pt x="1534" y="2517"/>
                            </a:lnTo>
                            <a:lnTo>
                              <a:pt x="1439" y="2469"/>
                            </a:lnTo>
                            <a:lnTo>
                              <a:pt x="1347" y="2418"/>
                            </a:lnTo>
                            <a:lnTo>
                              <a:pt x="1256" y="2367"/>
                            </a:lnTo>
                            <a:lnTo>
                              <a:pt x="1167" y="2314"/>
                            </a:lnTo>
                            <a:lnTo>
                              <a:pt x="1081" y="2260"/>
                            </a:lnTo>
                            <a:lnTo>
                              <a:pt x="997" y="2203"/>
                            </a:lnTo>
                            <a:lnTo>
                              <a:pt x="916" y="2146"/>
                            </a:lnTo>
                            <a:lnTo>
                              <a:pt x="838" y="2085"/>
                            </a:lnTo>
                            <a:lnTo>
                              <a:pt x="762" y="2024"/>
                            </a:lnTo>
                            <a:lnTo>
                              <a:pt x="689" y="1959"/>
                            </a:lnTo>
                            <a:lnTo>
                              <a:pt x="619" y="1893"/>
                            </a:lnTo>
                            <a:lnTo>
                              <a:pt x="551" y="1823"/>
                            </a:lnTo>
                            <a:lnTo>
                              <a:pt x="488" y="1751"/>
                            </a:lnTo>
                            <a:lnTo>
                              <a:pt x="426" y="1677"/>
                            </a:lnTo>
                            <a:lnTo>
                              <a:pt x="369" y="1600"/>
                            </a:lnTo>
                            <a:lnTo>
                              <a:pt x="314" y="1520"/>
                            </a:lnTo>
                            <a:lnTo>
                              <a:pt x="263" y="1436"/>
                            </a:lnTo>
                            <a:lnTo>
                              <a:pt x="214" y="1351"/>
                            </a:lnTo>
                            <a:lnTo>
                              <a:pt x="170" y="1261"/>
                            </a:lnTo>
                            <a:lnTo>
                              <a:pt x="130" y="1168"/>
                            </a:lnTo>
                            <a:lnTo>
                              <a:pt x="92" y="1072"/>
                            </a:lnTo>
                            <a:lnTo>
                              <a:pt x="59" y="972"/>
                            </a:lnTo>
                            <a:lnTo>
                              <a:pt x="29" y="868"/>
                            </a:lnTo>
                            <a:lnTo>
                              <a:pt x="14" y="801"/>
                            </a:lnTo>
                            <a:lnTo>
                              <a:pt x="4" y="734"/>
                            </a:lnTo>
                            <a:lnTo>
                              <a:pt x="0" y="669"/>
                            </a:lnTo>
                            <a:lnTo>
                              <a:pt x="2" y="606"/>
                            </a:lnTo>
                            <a:lnTo>
                              <a:pt x="11" y="543"/>
                            </a:lnTo>
                            <a:lnTo>
                              <a:pt x="23" y="483"/>
                            </a:lnTo>
                            <a:lnTo>
                              <a:pt x="41" y="423"/>
                            </a:lnTo>
                            <a:lnTo>
                              <a:pt x="63" y="365"/>
                            </a:lnTo>
                            <a:lnTo>
                              <a:pt x="91" y="307"/>
                            </a:lnTo>
                            <a:lnTo>
                              <a:pt x="124" y="252"/>
                            </a:lnTo>
                            <a:lnTo>
                              <a:pt x="160" y="197"/>
                            </a:lnTo>
                            <a:lnTo>
                              <a:pt x="201" y="144"/>
                            </a:lnTo>
                            <a:lnTo>
                              <a:pt x="247" y="92"/>
                            </a:lnTo>
                            <a:lnTo>
                              <a:pt x="279" y="61"/>
                            </a:lnTo>
                            <a:lnTo>
                              <a:pt x="311" y="36"/>
                            </a:lnTo>
                            <a:lnTo>
                              <a:pt x="345" y="18"/>
                            </a:lnTo>
                            <a:lnTo>
                              <a:pt x="377" y="6"/>
                            </a:lnTo>
                            <a:lnTo>
                              <a:pt x="410" y="0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9DF82" id="Freeform: Shape 9" o:spid="_x0000_s1026" style="position:absolute;margin-left:74.25pt;margin-top:60.45pt;width:8.8pt;height:8.2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<v:path arrowok="t" o:connecttype="custom" o:connectlocs="20889,438;25400,3065;32494,9594;37399,14172;39414,17874;39063,21497;36348,25040;31838,28782;29298,32763;29035,36823;30962,40884;40202,49881;61398,68392;71383,76353;75631,77468;79835,76473;83820,73089;88374,69148;92885,67795;97308,68790;101600,72054;110753,82046;111760,85549;111147,88694;109746,91043;108388,92396;107643,92994;105629,94506;102782,96576;99367,98806;95776,100796;92360,102189;86010,103702;80930,104140;76726,103742;73047,102747;69587,101274;63018,98288;51107,92118;40114,85430;30173,77986;21371,69705;13751,60509;7445,50199;2584,38694;175,29220;482,21616;2759,14530;7007,7842;12218,2428;16510,239" o:connectangles="0,0,0,0,0,0,0,0,0,0,0,0,0,0,0,0,0,0,0,0,0,0,0,0,0,0,0,0,0,0,0,0,0,0,0,0,0,0,0,0,0,0,0,0,0,0,0,0,0,0,0"/>
              <o:lock v:ext="edit" aspectratio="t"/>
              <w10:wrap anchory="page"/>
            </v:shape>
          </w:pict>
        </mc:Fallback>
      </mc:AlternateContent>
    </w:r>
    <w:r w:rsidR="002111F0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0F955699" wp14:editId="2F4FC3E3">
              <wp:simplePos x="0" y="0"/>
              <wp:positionH relativeFrom="column">
                <wp:posOffset>1163955</wp:posOffset>
              </wp:positionH>
              <wp:positionV relativeFrom="paragraph">
                <wp:posOffset>38735</wp:posOffset>
              </wp:positionV>
              <wp:extent cx="900000" cy="127000"/>
              <wp:effectExtent l="0" t="0" r="14605" b="635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000" cy="127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33E78D" w14:textId="74B6393A" w:rsidR="00345000" w:rsidRPr="00345000" w:rsidRDefault="003D49C0" w:rsidP="008B2F1C">
                          <w:pPr>
                            <w:tabs>
                              <w:tab w:val="left" w:pos="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+91 </w:t>
                          </w:r>
                          <w:r w:rsidR="00D55B0F">
                            <w:rPr>
                              <w:sz w:val="18"/>
                              <w:szCs w:val="18"/>
                            </w:rPr>
                            <w:t>9562431225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55699" id="Text Box 35" o:spid="_x0000_s1032" type="#_x0000_t202" style="position:absolute;margin-left:91.65pt;margin-top:3.05pt;width:70.85pt;height:1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" filled="f" stroked="f" strokeweight=".5pt">
              <v:textbox inset="0,0,0,0">
                <w:txbxContent>
                  <w:p w14:paraId="5433E78D" w14:textId="74B6393A" w:rsidR="00345000" w:rsidRPr="00345000" w:rsidRDefault="003D49C0" w:rsidP="008B2F1C">
                    <w:pPr>
                      <w:tabs>
                        <w:tab w:val="left" w:pos="0"/>
                      </w:tabs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+91 </w:t>
                    </w:r>
                    <w:r w:rsidR="00D55B0F">
                      <w:rPr>
                        <w:sz w:val="18"/>
                        <w:szCs w:val="18"/>
                      </w:rPr>
                      <w:t>9562431225</w:t>
                    </w:r>
                  </w:p>
                </w:txbxContent>
              </v:textbox>
            </v:shape>
          </w:pict>
        </mc:Fallback>
      </mc:AlternateContent>
    </w:r>
    <w:r w:rsidR="009354A0" w:rsidRPr="00CB73E9">
      <w:rPr>
        <w:noProof/>
        <w:lang w:eastAsia="en-IN"/>
      </w:rPr>
      <w:drawing>
        <wp:anchor distT="0" distB="0" distL="114300" distR="114300" simplePos="0" relativeHeight="251646464" behindDoc="0" locked="0" layoutInCell="1" allowOverlap="1" wp14:anchorId="6865AB74" wp14:editId="4DBF7790">
          <wp:simplePos x="0" y="0"/>
          <wp:positionH relativeFrom="column">
            <wp:posOffset>2252980</wp:posOffset>
          </wp:positionH>
          <wp:positionV relativeFrom="page">
            <wp:posOffset>766445</wp:posOffset>
          </wp:positionV>
          <wp:extent cx="104400" cy="104400"/>
          <wp:effectExtent l="0" t="0" r="0" b="0"/>
          <wp:wrapNone/>
          <wp:docPr id="74068453" name="Graphic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Graphic 192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 flipH="1" flipV="1">
                    <a:off x="0" y="0"/>
                    <a:ext cx="104400" cy="1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B8D" w:rsidRPr="00A546B2">
      <w:t xml:space="preserve">                     </w:t>
    </w:r>
  </w:p>
  <w:p w14:paraId="1559BBD4" w14:textId="044D5E8F" w:rsidR="00ED2B8D" w:rsidRPr="00A546B2" w:rsidRDefault="0081172F" w:rsidP="00011FF8">
    <w:pPr>
      <w:pStyle w:val="Header"/>
      <w:tabs>
        <w:tab w:val="clear" w:pos="4513"/>
        <w:tab w:val="clear" w:pos="9026"/>
        <w:tab w:val="left" w:pos="3544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379320B7" wp14:editId="5C5C7679">
              <wp:simplePos x="0" y="0"/>
              <wp:positionH relativeFrom="column">
                <wp:posOffset>2465705</wp:posOffset>
              </wp:positionH>
              <wp:positionV relativeFrom="paragraph">
                <wp:posOffset>109220</wp:posOffset>
              </wp:positionV>
              <wp:extent cx="384810" cy="121920"/>
              <wp:effectExtent l="0" t="0" r="15240" b="6350"/>
              <wp:wrapNone/>
              <wp:docPr id="4" name="Text Box 4">
                <a:hlinkClick xmlns:a="http://schemas.openxmlformats.org/drawingml/2006/main" r:id="rId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4810" cy="121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6E26C7" w14:textId="1637F7D7" w:rsidR="00ED2B8D" w:rsidRPr="00C47728" w:rsidRDefault="00000000" w:rsidP="00ED2B8D">
                          <w:pPr>
                            <w:rPr>
                              <w:rFonts w:eastAsia="Malgun Gothic" w:cstheme="min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7" w:history="1">
                            <w:r w:rsidR="00ED2B8D" w:rsidRPr="00C47728">
                              <w:rPr>
                                <w:rStyle w:val="Hyperlink"/>
                                <w:rFonts w:eastAsia="Malgun Gothic" w:cstheme="minorHAnsi"/>
                                <w:bCs/>
                                <w:color w:val="000000" w:themeColor="text1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GitHub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9320B7" id="Text Box 4" o:spid="_x0000_s1033" type="#_x0000_t202" href="https://github.com/jzf21" style="position:absolute;margin-left:194.15pt;margin-top:8.6pt;width:30.3pt;height:9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" o:button="t" filled="f" stroked="f" strokeweight=".5pt">
              <v:fill o:detectmouseclick="t"/>
              <v:textbox style="mso-fit-shape-to-text:t" inset="0,0,0,0">
                <w:txbxContent>
                  <w:p w14:paraId="176E26C7" w14:textId="1637F7D7" w:rsidR="00ED2B8D" w:rsidRPr="00C47728" w:rsidRDefault="00000000" w:rsidP="00ED2B8D">
                    <w:pPr>
                      <w:rPr>
                        <w:rFonts w:eastAsia="Malgun Gothic" w:cstheme="minorHAnsi"/>
                        <w:b/>
                        <w:color w:val="000000" w:themeColor="text1"/>
                        <w:sz w:val="18"/>
                        <w:szCs w:val="18"/>
                      </w:rPr>
                    </w:pPr>
                    <w:hyperlink r:id="rId8" w:history="1">
                      <w:r w:rsidR="00ED2B8D" w:rsidRPr="00C47728">
                        <w:rPr>
                          <w:rStyle w:val="Hyperlink"/>
                          <w:rFonts w:eastAsia="Malgun Gothic" w:cstheme="minorHAnsi"/>
                          <w:bCs/>
                          <w:color w:val="000000" w:themeColor="text1"/>
                          <w:sz w:val="18"/>
                          <w:szCs w:val="18"/>
                          <w:u w:val="none"/>
                          <w:lang w:val="en-US"/>
                        </w:rPr>
                        <w:t>GitHub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220B9F78" wp14:editId="1C33D015">
              <wp:simplePos x="0" y="0"/>
              <wp:positionH relativeFrom="column">
                <wp:posOffset>3683000</wp:posOffset>
              </wp:positionH>
              <wp:positionV relativeFrom="paragraph">
                <wp:posOffset>111125</wp:posOffset>
              </wp:positionV>
              <wp:extent cx="543560" cy="147320"/>
              <wp:effectExtent l="0" t="0" r="8890" b="63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560" cy="1473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A9B979" w14:textId="235AA1FC" w:rsidR="00ED2B8D" w:rsidRPr="00C47728" w:rsidRDefault="00000000" w:rsidP="00ED2B8D">
                          <w:pPr>
                            <w:rPr>
                              <w:rFonts w:eastAsia="Malgun Gothic" w:cstheme="minorHAnsi"/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hyperlink r:id="rId9" w:history="1">
                            <w:r w:rsidR="00ED2B8D" w:rsidRPr="00C47728">
                              <w:rPr>
                                <w:rStyle w:val="Hyperlink"/>
                                <w:rFonts w:eastAsia="Malgun Gothic" w:cstheme="minorHAnsi"/>
                                <w:bCs/>
                                <w:color w:val="000000" w:themeColor="text1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Portfolio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0B9F78" id="Text Box 5" o:spid="_x0000_s1034" type="#_x0000_t202" style="position:absolute;margin-left:290pt;margin-top:8.75pt;width:42.8pt;height:11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" filled="f" stroked="f" strokeweight=".5pt">
              <v:textbox style="mso-fit-shape-to-text:t" inset="0,0,0,0">
                <w:txbxContent>
                  <w:p w14:paraId="53A9B979" w14:textId="235AA1FC" w:rsidR="00ED2B8D" w:rsidRPr="00C47728" w:rsidRDefault="00000000" w:rsidP="00ED2B8D">
                    <w:pPr>
                      <w:rPr>
                        <w:rFonts w:eastAsia="Malgun Gothic" w:cstheme="minorHAnsi"/>
                        <w:bCs/>
                        <w:color w:val="000000" w:themeColor="text1"/>
                        <w:sz w:val="18"/>
                        <w:szCs w:val="18"/>
                      </w:rPr>
                    </w:pPr>
                    <w:hyperlink r:id="rId10" w:history="1">
                      <w:r w:rsidR="00ED2B8D" w:rsidRPr="00C47728">
                        <w:rPr>
                          <w:rStyle w:val="Hyperlink"/>
                          <w:rFonts w:eastAsia="Malgun Gothic" w:cstheme="minorHAnsi"/>
                          <w:bCs/>
                          <w:color w:val="000000" w:themeColor="text1"/>
                          <w:sz w:val="18"/>
                          <w:szCs w:val="18"/>
                          <w:u w:val="none"/>
                          <w:lang w:val="en-US"/>
                        </w:rPr>
                        <w:t>Portfolio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10976" behindDoc="0" locked="0" layoutInCell="1" allowOverlap="1" wp14:anchorId="74CBA189" wp14:editId="2BCA7295">
          <wp:simplePos x="0" y="0"/>
          <wp:positionH relativeFrom="column">
            <wp:posOffset>3461385</wp:posOffset>
          </wp:positionH>
          <wp:positionV relativeFrom="page">
            <wp:posOffset>986155</wp:posOffset>
          </wp:positionV>
          <wp:extent cx="143510" cy="143510"/>
          <wp:effectExtent l="0" t="0" r="8890" b="8890"/>
          <wp:wrapNone/>
          <wp:docPr id="74068454" name="Graphic 55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68454" name="Graphic 55">
                    <a:hlinkClick r:id="rId11"/>
                  </pic:cNvPr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ook Antiqua" w:hAnsi="Book Antiqua"/>
        <w:noProof/>
        <w:lang w:eastAsia="en-IN"/>
      </w:rPr>
      <w:drawing>
        <wp:anchor distT="0" distB="0" distL="114300" distR="114300" simplePos="0" relativeHeight="251718144" behindDoc="0" locked="0" layoutInCell="1" allowOverlap="1" wp14:anchorId="160F39E7" wp14:editId="57500E17">
          <wp:simplePos x="0" y="0"/>
          <wp:positionH relativeFrom="column">
            <wp:posOffset>2233295</wp:posOffset>
          </wp:positionH>
          <wp:positionV relativeFrom="page">
            <wp:posOffset>986790</wp:posOffset>
          </wp:positionV>
          <wp:extent cx="143510" cy="143510"/>
          <wp:effectExtent l="0" t="0" r="8890" b="8890"/>
          <wp:wrapNone/>
          <wp:docPr id="74068455" name="Graphic 56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68455" name="Graphic 56">
                    <a:hlinkClick r:id="rId8"/>
                  </pic:cNvPr>
                  <pic:cNvPicPr/>
                </pic:nvPicPr>
                <pic:blipFill>
                  <a:blip r:embed="rId1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290F">
      <w:rPr>
        <w:noProof/>
        <w:lang w:eastAsia="en-IN"/>
      </w:rPr>
      <mc:AlternateContent>
        <mc:Choice Requires="wps">
          <w:drawing>
            <wp:anchor distT="45720" distB="45720" distL="114300" distR="114300" simplePos="0" relativeHeight="251726336" behindDoc="0" locked="0" layoutInCell="1" allowOverlap="1" wp14:anchorId="6E564CD3" wp14:editId="14F62046">
              <wp:simplePos x="0" y="0"/>
              <wp:positionH relativeFrom="margin">
                <wp:posOffset>4940300</wp:posOffset>
              </wp:positionH>
              <wp:positionV relativeFrom="page">
                <wp:posOffset>986155</wp:posOffset>
              </wp:positionV>
              <wp:extent cx="2098040" cy="1524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804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3619A" w14:textId="77777777" w:rsidR="00ED2B8D" w:rsidRPr="00194E0F" w:rsidRDefault="00ED2B8D" w:rsidP="0020437B">
                          <w:pPr>
                            <w:tabs>
                              <w:tab w:val="left" w:pos="3261"/>
                            </w:tabs>
                            <w:jc w:val="right"/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Govt. Model Engineering College</w:t>
                          </w:r>
                          <w:r w:rsidR="008D33B3"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194E0F">
                            <w:rPr>
                              <w:rFonts w:ascii="Times New Roman" w:eastAsia="Malgun Gothic" w:hAnsi="Times New Roman" w:cs="Times New Roman"/>
                              <w:b/>
                              <w:sz w:val="18"/>
                              <w:szCs w:val="18"/>
                            </w:rPr>
                            <w:t>Kochi</w:t>
                          </w:r>
                        </w:p>
                        <w:p w14:paraId="610413A1" w14:textId="77777777" w:rsidR="00ED2B8D" w:rsidRPr="008D33B3" w:rsidRDefault="00ED2B8D" w:rsidP="0020437B">
                          <w:pPr>
                            <w:tabs>
                              <w:tab w:val="left" w:pos="3261"/>
                            </w:tabs>
                            <w:rPr>
                              <w:rFonts w:eastAsia="Malgun Gothic" w:cstheme="minorHAnsi"/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564CD3" id="Text Box 6" o:spid="_x0000_s1035" type="#_x0000_t202" style="position:absolute;margin-left:389pt;margin-top:77.65pt;width:165.2pt;height:12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" filled="f" stroked="f">
              <v:textbox inset="0,0,0,0">
                <w:txbxContent>
                  <w:p w14:paraId="1143619A" w14:textId="77777777" w:rsidR="00ED2B8D" w:rsidRPr="00194E0F" w:rsidRDefault="00ED2B8D" w:rsidP="0020437B">
                    <w:pPr>
                      <w:tabs>
                        <w:tab w:val="left" w:pos="3261"/>
                      </w:tabs>
                      <w:jc w:val="right"/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</w:pP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Govt. Model Engineering College</w:t>
                    </w:r>
                    <w:r w:rsidR="008D33B3"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 xml:space="preserve">, </w:t>
                    </w:r>
                    <w:r w:rsidRPr="00194E0F">
                      <w:rPr>
                        <w:rFonts w:ascii="Times New Roman" w:eastAsia="Malgun Gothic" w:hAnsi="Times New Roman" w:cs="Times New Roman"/>
                        <w:b/>
                        <w:sz w:val="18"/>
                        <w:szCs w:val="18"/>
                      </w:rPr>
                      <w:t>Kochi</w:t>
                    </w:r>
                  </w:p>
                  <w:p w14:paraId="610413A1" w14:textId="77777777" w:rsidR="00ED2B8D" w:rsidRPr="008D33B3" w:rsidRDefault="00ED2B8D" w:rsidP="0020437B">
                    <w:pPr>
                      <w:tabs>
                        <w:tab w:val="left" w:pos="3261"/>
                      </w:tabs>
                      <w:rPr>
                        <w:rFonts w:eastAsia="Malgun Gothic" w:cstheme="minorHAnsi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2111F0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2912C5A" wp14:editId="2B2A5CEA">
              <wp:simplePos x="0" y="0"/>
              <wp:positionH relativeFrom="column">
                <wp:posOffset>1158240</wp:posOffset>
              </wp:positionH>
              <wp:positionV relativeFrom="paragraph">
                <wp:posOffset>109220</wp:posOffset>
              </wp:positionV>
              <wp:extent cx="435610" cy="130810"/>
              <wp:effectExtent l="0" t="0" r="2540" b="381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610" cy="1308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EEAC9" w14:textId="53BA5B25" w:rsidR="00ED2B8D" w:rsidRPr="00C47728" w:rsidRDefault="00000000" w:rsidP="00ED2B8D">
                          <w:pPr>
                            <w:rPr>
                              <w:rFonts w:eastAsia="Malgun Gothic" w:cstheme="minorHAnsi"/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hyperlink r:id="rId16" w:history="1">
                            <w:r w:rsidR="000801A2" w:rsidRPr="00C47728">
                              <w:rPr>
                                <w:rStyle w:val="Hyperlink"/>
                                <w:rFonts w:eastAsia="Malgun Gothic" w:cstheme="minorHAnsi"/>
                                <w:color w:val="000000" w:themeColor="text1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912C5A" id="Text Box 3" o:spid="_x0000_s1036" type="#_x0000_t202" style="position:absolute;margin-left:91.2pt;margin-top:8.6pt;width:34.3pt;height:10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" filled="f" stroked="f">
              <v:textbox style="mso-fit-shape-to-text:t" inset="0,0,0,0">
                <w:txbxContent>
                  <w:p w14:paraId="487EEAC9" w14:textId="53BA5B25" w:rsidR="00ED2B8D" w:rsidRPr="00C47728" w:rsidRDefault="00000000" w:rsidP="00ED2B8D">
                    <w:pPr>
                      <w:rPr>
                        <w:rFonts w:eastAsia="Malgun Gothic" w:cstheme="minorHAnsi"/>
                        <w:color w:val="000000" w:themeColor="text1"/>
                        <w:sz w:val="18"/>
                        <w:szCs w:val="18"/>
                        <w:lang w:val="en-US"/>
                      </w:rPr>
                    </w:pPr>
                    <w:hyperlink r:id="rId17" w:history="1">
                      <w:r w:rsidR="000801A2" w:rsidRPr="00C47728">
                        <w:rPr>
                          <w:rStyle w:val="Hyperlink"/>
                          <w:rFonts w:eastAsia="Malgun Gothic" w:cstheme="minorHAnsi"/>
                          <w:color w:val="000000" w:themeColor="text1"/>
                          <w:sz w:val="18"/>
                          <w:szCs w:val="18"/>
                          <w:u w:val="none"/>
                          <w:lang w:val="en-US"/>
                        </w:rPr>
                        <w:t>LinkedIn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9354A0">
      <w:rPr>
        <w:rFonts w:ascii="Book Antiqua" w:hAnsi="Book Antiqua"/>
        <w:noProof/>
        <w:lang w:eastAsia="en-IN"/>
      </w:rPr>
      <w:drawing>
        <wp:anchor distT="0" distB="0" distL="114300" distR="114300" simplePos="0" relativeHeight="251725312" behindDoc="0" locked="0" layoutInCell="1" allowOverlap="1" wp14:anchorId="164FCE65" wp14:editId="1188675A">
          <wp:simplePos x="0" y="0"/>
          <wp:positionH relativeFrom="column">
            <wp:posOffset>928080</wp:posOffset>
          </wp:positionH>
          <wp:positionV relativeFrom="page">
            <wp:posOffset>985742</wp:posOffset>
          </wp:positionV>
          <wp:extent cx="143510" cy="143510"/>
          <wp:effectExtent l="0" t="0" r="8890" b="8890"/>
          <wp:wrapNone/>
          <wp:docPr id="74068456" name="Graphic 57">
            <a:hlinkClick xmlns:a="http://schemas.openxmlformats.org/drawingml/2006/main" r:id="rId1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68456" name="Graphic 57">
                    <a:hlinkClick r:id="rId17"/>
                  </pic:cNvPr>
                  <pic:cNvPicPr/>
                </pic:nvPicPr>
                <pic:blipFill>
                  <a:blip r:embed="rId1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" cy="14351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354A0">
      <w:tab/>
    </w:r>
    <w:r w:rsidR="005F51BA">
      <w:softHyphen/>
    </w:r>
    <w:r w:rsidR="005F51BA">
      <w:softHyphen/>
    </w:r>
  </w:p>
  <w:p w14:paraId="2E8781DE" w14:textId="0DF84134" w:rsidR="00ED2B8D" w:rsidRPr="009C4018" w:rsidRDefault="00ED2B8D" w:rsidP="002111F0">
    <w:pPr>
      <w:pStyle w:val="Header"/>
      <w:pBdr>
        <w:bottom w:val="thickThinSmallGap" w:sz="12" w:space="1" w:color="auto"/>
      </w:pBdr>
      <w:rPr>
        <w:rStyle w:val="Hyperlink"/>
        <w:color w:val="auto"/>
        <w:sz w:val="16"/>
        <w:szCs w:val="16"/>
        <w:u w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75pt;height:75pt;visibility:visible" o:bullet="t">
        <v:imagedata r:id="rId1" o:title="" croptop="5936f" cropbottom="4698f" cropleft="5937f" cropright="3212f"/>
      </v:shape>
    </w:pict>
  </w:numPicBullet>
  <w:numPicBullet w:numPicBulletId="1">
    <w:pict>
      <v:shape id="_x0000_i1035" type="#_x0000_t75" style="width:10.95pt;height:10pt;visibility:visible" o:bullet="t">
        <v:imagedata r:id="rId2" o:title=""/>
      </v:shape>
    </w:pict>
  </w:numPicBullet>
  <w:numPicBullet w:numPicBulletId="2">
    <w:pict>
      <v:shape id="_x0000_i1036" type="#_x0000_t75" style="width:7.3pt;height:6.4pt;visibility:visible" o:bullet="t">
        <v:imagedata r:id="rId3" o:title=""/>
      </v:shape>
    </w:pict>
  </w:numPicBullet>
  <w:numPicBullet w:numPicBulletId="3">
    <w:pict>
      <v:shape id="_x0000_i1037" type="#_x0000_t75" alt="Receiver with solid fill" style="width:11.05pt;height:11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" o:bullet="t">
        <v:imagedata r:id="rId4" o:title="" cropleft="-2979f"/>
      </v:shape>
    </w:pict>
  </w:numPicBullet>
  <w:abstractNum w:abstractNumId="0" w15:restartNumberingAfterBreak="0">
    <w:nsid w:val="00EB6D85"/>
    <w:multiLevelType w:val="hybridMultilevel"/>
    <w:tmpl w:val="D16C9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0FCC"/>
    <w:multiLevelType w:val="hybridMultilevel"/>
    <w:tmpl w:val="8B001B54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0CE721BA"/>
    <w:multiLevelType w:val="hybridMultilevel"/>
    <w:tmpl w:val="0FAA4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D0306"/>
    <w:multiLevelType w:val="hybridMultilevel"/>
    <w:tmpl w:val="6DDC0BA4"/>
    <w:lvl w:ilvl="0" w:tplc="D020D4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8804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AC03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38B5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7AE2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145D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0C7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101F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601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47F63AA"/>
    <w:multiLevelType w:val="hybridMultilevel"/>
    <w:tmpl w:val="57084768"/>
    <w:lvl w:ilvl="0" w:tplc="4009000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02" w:hanging="360"/>
      </w:pPr>
      <w:rPr>
        <w:rFonts w:ascii="Wingdings" w:hAnsi="Wingdings" w:hint="default"/>
      </w:rPr>
    </w:lvl>
  </w:abstractNum>
  <w:abstractNum w:abstractNumId="5" w15:restartNumberingAfterBreak="0">
    <w:nsid w:val="26C473B4"/>
    <w:multiLevelType w:val="hybridMultilevel"/>
    <w:tmpl w:val="00B2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E3BE9"/>
    <w:multiLevelType w:val="hybridMultilevel"/>
    <w:tmpl w:val="19C86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C0A4C"/>
    <w:multiLevelType w:val="hybridMultilevel"/>
    <w:tmpl w:val="F688644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002705"/>
    <w:multiLevelType w:val="hybridMultilevel"/>
    <w:tmpl w:val="3252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34986"/>
    <w:multiLevelType w:val="hybridMultilevel"/>
    <w:tmpl w:val="D530542E"/>
    <w:lvl w:ilvl="0" w:tplc="E962F3C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BE95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907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4A4A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4889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F49D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AA66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4827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CFE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E291E4A"/>
    <w:multiLevelType w:val="hybridMultilevel"/>
    <w:tmpl w:val="4B381FDC"/>
    <w:lvl w:ilvl="0" w:tplc="B97433D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4DB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2E5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40C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667A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7A05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1A16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C03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FEE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F1C1078"/>
    <w:multiLevelType w:val="hybridMultilevel"/>
    <w:tmpl w:val="2184272A"/>
    <w:lvl w:ilvl="0" w:tplc="CC3234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FE1A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4C06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0F8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BCF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60DE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7643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0B8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C025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33A21B28"/>
    <w:multiLevelType w:val="hybridMultilevel"/>
    <w:tmpl w:val="6742EEF0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3" w15:restartNumberingAfterBreak="0">
    <w:nsid w:val="355B2C14"/>
    <w:multiLevelType w:val="hybridMultilevel"/>
    <w:tmpl w:val="8F94B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071DE"/>
    <w:multiLevelType w:val="hybridMultilevel"/>
    <w:tmpl w:val="4D16B8D0"/>
    <w:lvl w:ilvl="0" w:tplc="40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5" w15:restartNumberingAfterBreak="0">
    <w:nsid w:val="3A865D57"/>
    <w:multiLevelType w:val="hybridMultilevel"/>
    <w:tmpl w:val="5B74F5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2B14892"/>
    <w:multiLevelType w:val="hybridMultilevel"/>
    <w:tmpl w:val="64546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259B6"/>
    <w:multiLevelType w:val="hybridMultilevel"/>
    <w:tmpl w:val="B8FC2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B21C5"/>
    <w:multiLevelType w:val="hybridMultilevel"/>
    <w:tmpl w:val="778A6F3C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9" w15:restartNumberingAfterBreak="0">
    <w:nsid w:val="4BB22C92"/>
    <w:multiLevelType w:val="hybridMultilevel"/>
    <w:tmpl w:val="55728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2154B"/>
    <w:multiLevelType w:val="hybridMultilevel"/>
    <w:tmpl w:val="C9EE234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D97B6B"/>
    <w:multiLevelType w:val="hybridMultilevel"/>
    <w:tmpl w:val="B99E7E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AA0029"/>
    <w:multiLevelType w:val="hybridMultilevel"/>
    <w:tmpl w:val="99723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44D82"/>
    <w:multiLevelType w:val="hybridMultilevel"/>
    <w:tmpl w:val="8FCC2C78"/>
    <w:lvl w:ilvl="0" w:tplc="40090005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4" w15:restartNumberingAfterBreak="0">
    <w:nsid w:val="5F2F4683"/>
    <w:multiLevelType w:val="hybridMultilevel"/>
    <w:tmpl w:val="AA52B0AC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5" w15:restartNumberingAfterBreak="0">
    <w:nsid w:val="60B82FBE"/>
    <w:multiLevelType w:val="hybridMultilevel"/>
    <w:tmpl w:val="7E480B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81CA0"/>
    <w:multiLevelType w:val="hybridMultilevel"/>
    <w:tmpl w:val="C8E0CB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90ACE"/>
    <w:multiLevelType w:val="multilevel"/>
    <w:tmpl w:val="7D3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51088"/>
    <w:multiLevelType w:val="hybridMultilevel"/>
    <w:tmpl w:val="EA16D8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13FDE"/>
    <w:multiLevelType w:val="hybridMultilevel"/>
    <w:tmpl w:val="C5C25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505C63"/>
    <w:multiLevelType w:val="hybridMultilevel"/>
    <w:tmpl w:val="2176F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B140C"/>
    <w:multiLevelType w:val="hybridMultilevel"/>
    <w:tmpl w:val="8F5E6A64"/>
    <w:lvl w:ilvl="0" w:tplc="40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2" w15:restartNumberingAfterBreak="0">
    <w:nsid w:val="76531DC8"/>
    <w:multiLevelType w:val="hybridMultilevel"/>
    <w:tmpl w:val="5AF60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E137A"/>
    <w:multiLevelType w:val="hybridMultilevel"/>
    <w:tmpl w:val="DEE0B058"/>
    <w:lvl w:ilvl="0" w:tplc="AD7295F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222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BAD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B4F9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6C1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261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86A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9AD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DA28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7C866E3D"/>
    <w:multiLevelType w:val="hybridMultilevel"/>
    <w:tmpl w:val="F140A40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59567578">
    <w:abstractNumId w:val="16"/>
  </w:num>
  <w:num w:numId="2" w16cid:durableId="797407346">
    <w:abstractNumId w:val="1"/>
  </w:num>
  <w:num w:numId="3" w16cid:durableId="647561406">
    <w:abstractNumId w:val="18"/>
  </w:num>
  <w:num w:numId="4" w16cid:durableId="236063014">
    <w:abstractNumId w:val="24"/>
  </w:num>
  <w:num w:numId="5" w16cid:durableId="70349623">
    <w:abstractNumId w:val="12"/>
  </w:num>
  <w:num w:numId="6" w16cid:durableId="1487431230">
    <w:abstractNumId w:val="3"/>
  </w:num>
  <w:num w:numId="7" w16cid:durableId="565334559">
    <w:abstractNumId w:val="11"/>
  </w:num>
  <w:num w:numId="8" w16cid:durableId="187641168">
    <w:abstractNumId w:val="33"/>
  </w:num>
  <w:num w:numId="9" w16cid:durableId="1865509837">
    <w:abstractNumId w:val="10"/>
  </w:num>
  <w:num w:numId="10" w16cid:durableId="1203832357">
    <w:abstractNumId w:val="9"/>
  </w:num>
  <w:num w:numId="11" w16cid:durableId="1139497874">
    <w:abstractNumId w:val="2"/>
  </w:num>
  <w:num w:numId="12" w16cid:durableId="1902130293">
    <w:abstractNumId w:val="0"/>
  </w:num>
  <w:num w:numId="13" w16cid:durableId="1039428688">
    <w:abstractNumId w:val="30"/>
  </w:num>
  <w:num w:numId="14" w16cid:durableId="172768570">
    <w:abstractNumId w:val="32"/>
  </w:num>
  <w:num w:numId="15" w16cid:durableId="1262176387">
    <w:abstractNumId w:val="31"/>
  </w:num>
  <w:num w:numId="16" w16cid:durableId="436487278">
    <w:abstractNumId w:val="25"/>
  </w:num>
  <w:num w:numId="17" w16cid:durableId="1651593138">
    <w:abstractNumId w:val="7"/>
  </w:num>
  <w:num w:numId="18" w16cid:durableId="1784180839">
    <w:abstractNumId w:val="20"/>
  </w:num>
  <w:num w:numId="19" w16cid:durableId="892085724">
    <w:abstractNumId w:val="14"/>
  </w:num>
  <w:num w:numId="20" w16cid:durableId="612053176">
    <w:abstractNumId w:val="5"/>
  </w:num>
  <w:num w:numId="21" w16cid:durableId="363941239">
    <w:abstractNumId w:val="4"/>
  </w:num>
  <w:num w:numId="22" w16cid:durableId="227113842">
    <w:abstractNumId w:val="29"/>
  </w:num>
  <w:num w:numId="23" w16cid:durableId="2039888783">
    <w:abstractNumId w:val="17"/>
  </w:num>
  <w:num w:numId="24" w16cid:durableId="642394140">
    <w:abstractNumId w:val="26"/>
  </w:num>
  <w:num w:numId="25" w16cid:durableId="461190239">
    <w:abstractNumId w:val="34"/>
  </w:num>
  <w:num w:numId="26" w16cid:durableId="964121735">
    <w:abstractNumId w:val="28"/>
  </w:num>
  <w:num w:numId="27" w16cid:durableId="1768964521">
    <w:abstractNumId w:val="21"/>
  </w:num>
  <w:num w:numId="28" w16cid:durableId="1944995702">
    <w:abstractNumId w:val="23"/>
  </w:num>
  <w:num w:numId="29" w16cid:durableId="884759964">
    <w:abstractNumId w:val="8"/>
  </w:num>
  <w:num w:numId="30" w16cid:durableId="466703195">
    <w:abstractNumId w:val="22"/>
  </w:num>
  <w:num w:numId="31" w16cid:durableId="47388349">
    <w:abstractNumId w:val="6"/>
  </w:num>
  <w:num w:numId="32" w16cid:durableId="1032457794">
    <w:abstractNumId w:val="15"/>
  </w:num>
  <w:num w:numId="33" w16cid:durableId="33233519">
    <w:abstractNumId w:val="13"/>
  </w:num>
  <w:num w:numId="34" w16cid:durableId="86116081">
    <w:abstractNumId w:val="19"/>
  </w:num>
  <w:num w:numId="35" w16cid:durableId="203595681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C47"/>
    <w:rsid w:val="00011FF8"/>
    <w:rsid w:val="000150D0"/>
    <w:rsid w:val="00021E6E"/>
    <w:rsid w:val="00025C6B"/>
    <w:rsid w:val="00027930"/>
    <w:rsid w:val="00034715"/>
    <w:rsid w:val="00045C7E"/>
    <w:rsid w:val="00054657"/>
    <w:rsid w:val="00061C4F"/>
    <w:rsid w:val="000705FE"/>
    <w:rsid w:val="00071EEF"/>
    <w:rsid w:val="000801A2"/>
    <w:rsid w:val="00080248"/>
    <w:rsid w:val="00092B44"/>
    <w:rsid w:val="000979EC"/>
    <w:rsid w:val="000A43F3"/>
    <w:rsid w:val="000B6E44"/>
    <w:rsid w:val="000B75B5"/>
    <w:rsid w:val="000B7722"/>
    <w:rsid w:val="000C1E6C"/>
    <w:rsid w:val="000C273D"/>
    <w:rsid w:val="000D4E57"/>
    <w:rsid w:val="000E2D01"/>
    <w:rsid w:val="000F0D73"/>
    <w:rsid w:val="000F107B"/>
    <w:rsid w:val="000F2049"/>
    <w:rsid w:val="00102F1D"/>
    <w:rsid w:val="0010594B"/>
    <w:rsid w:val="001077A0"/>
    <w:rsid w:val="00111C88"/>
    <w:rsid w:val="00116C79"/>
    <w:rsid w:val="00145DD4"/>
    <w:rsid w:val="00146711"/>
    <w:rsid w:val="0015080A"/>
    <w:rsid w:val="00150DC2"/>
    <w:rsid w:val="00150F45"/>
    <w:rsid w:val="0015389E"/>
    <w:rsid w:val="00154F8D"/>
    <w:rsid w:val="001560C6"/>
    <w:rsid w:val="00160C85"/>
    <w:rsid w:val="00161C30"/>
    <w:rsid w:val="00162914"/>
    <w:rsid w:val="00182603"/>
    <w:rsid w:val="00186488"/>
    <w:rsid w:val="001868D1"/>
    <w:rsid w:val="00192496"/>
    <w:rsid w:val="00194E0F"/>
    <w:rsid w:val="0019561E"/>
    <w:rsid w:val="001A7178"/>
    <w:rsid w:val="001B2F78"/>
    <w:rsid w:val="001B72CD"/>
    <w:rsid w:val="001C5A98"/>
    <w:rsid w:val="001E23D5"/>
    <w:rsid w:val="001E4DDD"/>
    <w:rsid w:val="001F6C1B"/>
    <w:rsid w:val="00200D91"/>
    <w:rsid w:val="002041D3"/>
    <w:rsid w:val="0020437B"/>
    <w:rsid w:val="00204B9D"/>
    <w:rsid w:val="002111F0"/>
    <w:rsid w:val="00215ED2"/>
    <w:rsid w:val="00220D88"/>
    <w:rsid w:val="00240952"/>
    <w:rsid w:val="002418C2"/>
    <w:rsid w:val="002426E3"/>
    <w:rsid w:val="002528D3"/>
    <w:rsid w:val="00255540"/>
    <w:rsid w:val="00256F5F"/>
    <w:rsid w:val="0026761A"/>
    <w:rsid w:val="00275155"/>
    <w:rsid w:val="00275DB8"/>
    <w:rsid w:val="0027603F"/>
    <w:rsid w:val="002872B7"/>
    <w:rsid w:val="002878C3"/>
    <w:rsid w:val="002977CE"/>
    <w:rsid w:val="00297A8F"/>
    <w:rsid w:val="002A1C3D"/>
    <w:rsid w:val="002A2427"/>
    <w:rsid w:val="002A5E57"/>
    <w:rsid w:val="002B0399"/>
    <w:rsid w:val="002B31FD"/>
    <w:rsid w:val="002B53B4"/>
    <w:rsid w:val="002C4E89"/>
    <w:rsid w:val="002D6476"/>
    <w:rsid w:val="002D753C"/>
    <w:rsid w:val="002E2371"/>
    <w:rsid w:val="002E50B4"/>
    <w:rsid w:val="003176A4"/>
    <w:rsid w:val="0032022E"/>
    <w:rsid w:val="00321B3B"/>
    <w:rsid w:val="00323CA4"/>
    <w:rsid w:val="00336663"/>
    <w:rsid w:val="00340A2C"/>
    <w:rsid w:val="00345000"/>
    <w:rsid w:val="00346C76"/>
    <w:rsid w:val="00353FBF"/>
    <w:rsid w:val="003613B9"/>
    <w:rsid w:val="003618A2"/>
    <w:rsid w:val="00361C05"/>
    <w:rsid w:val="00362136"/>
    <w:rsid w:val="0036222B"/>
    <w:rsid w:val="00364883"/>
    <w:rsid w:val="003754FF"/>
    <w:rsid w:val="00381BAE"/>
    <w:rsid w:val="003874EA"/>
    <w:rsid w:val="003924EB"/>
    <w:rsid w:val="00394381"/>
    <w:rsid w:val="0039636F"/>
    <w:rsid w:val="003963AF"/>
    <w:rsid w:val="003A00F3"/>
    <w:rsid w:val="003A40B6"/>
    <w:rsid w:val="003B19BE"/>
    <w:rsid w:val="003B22C4"/>
    <w:rsid w:val="003C78CA"/>
    <w:rsid w:val="003D179C"/>
    <w:rsid w:val="003D2B6E"/>
    <w:rsid w:val="003D368A"/>
    <w:rsid w:val="003D45A5"/>
    <w:rsid w:val="003D49C0"/>
    <w:rsid w:val="003D6839"/>
    <w:rsid w:val="003E1898"/>
    <w:rsid w:val="003E4211"/>
    <w:rsid w:val="003F3259"/>
    <w:rsid w:val="00402102"/>
    <w:rsid w:val="00402232"/>
    <w:rsid w:val="00406537"/>
    <w:rsid w:val="004070D6"/>
    <w:rsid w:val="00410D18"/>
    <w:rsid w:val="00412D74"/>
    <w:rsid w:val="00413152"/>
    <w:rsid w:val="00415BF9"/>
    <w:rsid w:val="0041601C"/>
    <w:rsid w:val="00425335"/>
    <w:rsid w:val="00431A03"/>
    <w:rsid w:val="0043202E"/>
    <w:rsid w:val="0043431D"/>
    <w:rsid w:val="00434677"/>
    <w:rsid w:val="00445DAC"/>
    <w:rsid w:val="0045622B"/>
    <w:rsid w:val="00461BDD"/>
    <w:rsid w:val="004630E6"/>
    <w:rsid w:val="004633C2"/>
    <w:rsid w:val="0047135F"/>
    <w:rsid w:val="00477813"/>
    <w:rsid w:val="0049112E"/>
    <w:rsid w:val="00491B24"/>
    <w:rsid w:val="00493C47"/>
    <w:rsid w:val="004A19FB"/>
    <w:rsid w:val="004A6482"/>
    <w:rsid w:val="004B13F7"/>
    <w:rsid w:val="004B19FF"/>
    <w:rsid w:val="004B6AFC"/>
    <w:rsid w:val="004B7E4E"/>
    <w:rsid w:val="004C3901"/>
    <w:rsid w:val="004C647C"/>
    <w:rsid w:val="004E33D3"/>
    <w:rsid w:val="004E6439"/>
    <w:rsid w:val="004F0C79"/>
    <w:rsid w:val="004F407B"/>
    <w:rsid w:val="004F57BE"/>
    <w:rsid w:val="00501459"/>
    <w:rsid w:val="00502529"/>
    <w:rsid w:val="00502702"/>
    <w:rsid w:val="005044B7"/>
    <w:rsid w:val="0050482F"/>
    <w:rsid w:val="00504B06"/>
    <w:rsid w:val="005073F4"/>
    <w:rsid w:val="0051514E"/>
    <w:rsid w:val="00522A34"/>
    <w:rsid w:val="0053157D"/>
    <w:rsid w:val="00531BF0"/>
    <w:rsid w:val="00557307"/>
    <w:rsid w:val="00560DD3"/>
    <w:rsid w:val="00567961"/>
    <w:rsid w:val="00570128"/>
    <w:rsid w:val="0059454F"/>
    <w:rsid w:val="0059543C"/>
    <w:rsid w:val="00596D44"/>
    <w:rsid w:val="005A1EB7"/>
    <w:rsid w:val="005A7075"/>
    <w:rsid w:val="005B5306"/>
    <w:rsid w:val="005B72EF"/>
    <w:rsid w:val="005C2532"/>
    <w:rsid w:val="005D4D4A"/>
    <w:rsid w:val="005D6C53"/>
    <w:rsid w:val="005E4CB6"/>
    <w:rsid w:val="005F2852"/>
    <w:rsid w:val="005F51BA"/>
    <w:rsid w:val="00614168"/>
    <w:rsid w:val="006207E4"/>
    <w:rsid w:val="00625B4A"/>
    <w:rsid w:val="0063164E"/>
    <w:rsid w:val="00631F0B"/>
    <w:rsid w:val="00632904"/>
    <w:rsid w:val="00637B97"/>
    <w:rsid w:val="006404FA"/>
    <w:rsid w:val="006438EF"/>
    <w:rsid w:val="00645536"/>
    <w:rsid w:val="00654381"/>
    <w:rsid w:val="0068247A"/>
    <w:rsid w:val="0068561E"/>
    <w:rsid w:val="0068696C"/>
    <w:rsid w:val="006A5F5F"/>
    <w:rsid w:val="006B4699"/>
    <w:rsid w:val="006C2F53"/>
    <w:rsid w:val="006C3649"/>
    <w:rsid w:val="006D177A"/>
    <w:rsid w:val="006D7DA4"/>
    <w:rsid w:val="006E7C55"/>
    <w:rsid w:val="006F06D4"/>
    <w:rsid w:val="006F1452"/>
    <w:rsid w:val="00711E05"/>
    <w:rsid w:val="007154E6"/>
    <w:rsid w:val="00722EFB"/>
    <w:rsid w:val="00722FBF"/>
    <w:rsid w:val="007315BB"/>
    <w:rsid w:val="00736AC5"/>
    <w:rsid w:val="00736C8E"/>
    <w:rsid w:val="00743907"/>
    <w:rsid w:val="00744C1F"/>
    <w:rsid w:val="00747B22"/>
    <w:rsid w:val="00753DC4"/>
    <w:rsid w:val="00757B42"/>
    <w:rsid w:val="00761E4C"/>
    <w:rsid w:val="00771681"/>
    <w:rsid w:val="00774ECD"/>
    <w:rsid w:val="0077551E"/>
    <w:rsid w:val="00780A2C"/>
    <w:rsid w:val="00786F9B"/>
    <w:rsid w:val="007B01A4"/>
    <w:rsid w:val="007B0FC2"/>
    <w:rsid w:val="007B31BE"/>
    <w:rsid w:val="007B3C2D"/>
    <w:rsid w:val="007C1586"/>
    <w:rsid w:val="007C1F74"/>
    <w:rsid w:val="007C7EB8"/>
    <w:rsid w:val="007D7D6D"/>
    <w:rsid w:val="007E2B9A"/>
    <w:rsid w:val="007E5D9A"/>
    <w:rsid w:val="007F239F"/>
    <w:rsid w:val="007F4C5B"/>
    <w:rsid w:val="007F5A3F"/>
    <w:rsid w:val="00800AAB"/>
    <w:rsid w:val="0081172F"/>
    <w:rsid w:val="0081619A"/>
    <w:rsid w:val="00817DFB"/>
    <w:rsid w:val="00826316"/>
    <w:rsid w:val="00827C3E"/>
    <w:rsid w:val="00833518"/>
    <w:rsid w:val="00836C9E"/>
    <w:rsid w:val="008374B3"/>
    <w:rsid w:val="008579CA"/>
    <w:rsid w:val="00876BD5"/>
    <w:rsid w:val="00883552"/>
    <w:rsid w:val="00887C36"/>
    <w:rsid w:val="0089662F"/>
    <w:rsid w:val="008B2F1C"/>
    <w:rsid w:val="008B3BD2"/>
    <w:rsid w:val="008B70B9"/>
    <w:rsid w:val="008C0608"/>
    <w:rsid w:val="008C0BA7"/>
    <w:rsid w:val="008C1F9A"/>
    <w:rsid w:val="008C267E"/>
    <w:rsid w:val="008C5D87"/>
    <w:rsid w:val="008D0E06"/>
    <w:rsid w:val="008D33B3"/>
    <w:rsid w:val="008E0157"/>
    <w:rsid w:val="008E0712"/>
    <w:rsid w:val="008E1889"/>
    <w:rsid w:val="008E2D91"/>
    <w:rsid w:val="008F289A"/>
    <w:rsid w:val="008F2BB4"/>
    <w:rsid w:val="00902EF4"/>
    <w:rsid w:val="0090560D"/>
    <w:rsid w:val="0090671F"/>
    <w:rsid w:val="0091266A"/>
    <w:rsid w:val="009160A0"/>
    <w:rsid w:val="00917ABF"/>
    <w:rsid w:val="009230FE"/>
    <w:rsid w:val="00927123"/>
    <w:rsid w:val="00930891"/>
    <w:rsid w:val="00930EEC"/>
    <w:rsid w:val="0093223C"/>
    <w:rsid w:val="009354A0"/>
    <w:rsid w:val="0094159C"/>
    <w:rsid w:val="009416B4"/>
    <w:rsid w:val="00941F17"/>
    <w:rsid w:val="00952735"/>
    <w:rsid w:val="00952C17"/>
    <w:rsid w:val="00956105"/>
    <w:rsid w:val="0097090B"/>
    <w:rsid w:val="009709A2"/>
    <w:rsid w:val="00976E64"/>
    <w:rsid w:val="00983CD7"/>
    <w:rsid w:val="00984262"/>
    <w:rsid w:val="00991866"/>
    <w:rsid w:val="00994EB4"/>
    <w:rsid w:val="00997E85"/>
    <w:rsid w:val="009A092F"/>
    <w:rsid w:val="009A215A"/>
    <w:rsid w:val="009B4202"/>
    <w:rsid w:val="009B4978"/>
    <w:rsid w:val="009B63FB"/>
    <w:rsid w:val="009C4018"/>
    <w:rsid w:val="009C4DCB"/>
    <w:rsid w:val="009C642B"/>
    <w:rsid w:val="009D23E1"/>
    <w:rsid w:val="009D6C9B"/>
    <w:rsid w:val="009E39C2"/>
    <w:rsid w:val="009F132E"/>
    <w:rsid w:val="009F172B"/>
    <w:rsid w:val="009F6E7F"/>
    <w:rsid w:val="009F73F7"/>
    <w:rsid w:val="009F768B"/>
    <w:rsid w:val="00A0289E"/>
    <w:rsid w:val="00A030A9"/>
    <w:rsid w:val="00A33DE4"/>
    <w:rsid w:val="00A364E2"/>
    <w:rsid w:val="00A37D5A"/>
    <w:rsid w:val="00A4156D"/>
    <w:rsid w:val="00A4325A"/>
    <w:rsid w:val="00A45CBB"/>
    <w:rsid w:val="00A528AD"/>
    <w:rsid w:val="00A546B2"/>
    <w:rsid w:val="00A62C2C"/>
    <w:rsid w:val="00A71011"/>
    <w:rsid w:val="00A77188"/>
    <w:rsid w:val="00A77AF2"/>
    <w:rsid w:val="00A80EA2"/>
    <w:rsid w:val="00A8310D"/>
    <w:rsid w:val="00A8503D"/>
    <w:rsid w:val="00A8581D"/>
    <w:rsid w:val="00A94977"/>
    <w:rsid w:val="00A94F04"/>
    <w:rsid w:val="00A95603"/>
    <w:rsid w:val="00A97D78"/>
    <w:rsid w:val="00AB5A9B"/>
    <w:rsid w:val="00AD4A67"/>
    <w:rsid w:val="00AF1548"/>
    <w:rsid w:val="00AF2718"/>
    <w:rsid w:val="00AF2BB8"/>
    <w:rsid w:val="00B2319C"/>
    <w:rsid w:val="00B23A6E"/>
    <w:rsid w:val="00B23C84"/>
    <w:rsid w:val="00B30656"/>
    <w:rsid w:val="00B35C23"/>
    <w:rsid w:val="00B44C40"/>
    <w:rsid w:val="00B54351"/>
    <w:rsid w:val="00B55E96"/>
    <w:rsid w:val="00B61C53"/>
    <w:rsid w:val="00B6706D"/>
    <w:rsid w:val="00B933D3"/>
    <w:rsid w:val="00BA0FBE"/>
    <w:rsid w:val="00BA1AFE"/>
    <w:rsid w:val="00BA22B6"/>
    <w:rsid w:val="00BA2A69"/>
    <w:rsid w:val="00BA2CB9"/>
    <w:rsid w:val="00BA4D95"/>
    <w:rsid w:val="00BA7834"/>
    <w:rsid w:val="00BB0BD7"/>
    <w:rsid w:val="00BB1178"/>
    <w:rsid w:val="00BC54A2"/>
    <w:rsid w:val="00BD3A9F"/>
    <w:rsid w:val="00BD4554"/>
    <w:rsid w:val="00BD6338"/>
    <w:rsid w:val="00BF32A1"/>
    <w:rsid w:val="00BF6A8E"/>
    <w:rsid w:val="00BF7491"/>
    <w:rsid w:val="00C206C0"/>
    <w:rsid w:val="00C22D36"/>
    <w:rsid w:val="00C43BC5"/>
    <w:rsid w:val="00C461BB"/>
    <w:rsid w:val="00C47728"/>
    <w:rsid w:val="00C668F5"/>
    <w:rsid w:val="00C75543"/>
    <w:rsid w:val="00C76D11"/>
    <w:rsid w:val="00C83DAF"/>
    <w:rsid w:val="00C914C4"/>
    <w:rsid w:val="00C95A5C"/>
    <w:rsid w:val="00CA16F9"/>
    <w:rsid w:val="00CA639E"/>
    <w:rsid w:val="00CA6541"/>
    <w:rsid w:val="00CA6FD6"/>
    <w:rsid w:val="00CA6FDC"/>
    <w:rsid w:val="00CA7D8C"/>
    <w:rsid w:val="00CB0B82"/>
    <w:rsid w:val="00CB2557"/>
    <w:rsid w:val="00CD44BA"/>
    <w:rsid w:val="00CE31E9"/>
    <w:rsid w:val="00CE54DE"/>
    <w:rsid w:val="00CE556E"/>
    <w:rsid w:val="00CE65FF"/>
    <w:rsid w:val="00CF195E"/>
    <w:rsid w:val="00CF2B10"/>
    <w:rsid w:val="00CF4E01"/>
    <w:rsid w:val="00D00955"/>
    <w:rsid w:val="00D06510"/>
    <w:rsid w:val="00D1320A"/>
    <w:rsid w:val="00D13F99"/>
    <w:rsid w:val="00D1452D"/>
    <w:rsid w:val="00D14A7D"/>
    <w:rsid w:val="00D16CE0"/>
    <w:rsid w:val="00D179C5"/>
    <w:rsid w:val="00D236EC"/>
    <w:rsid w:val="00D239D8"/>
    <w:rsid w:val="00D27AF5"/>
    <w:rsid w:val="00D31E64"/>
    <w:rsid w:val="00D3790A"/>
    <w:rsid w:val="00D379AD"/>
    <w:rsid w:val="00D44E62"/>
    <w:rsid w:val="00D55B0F"/>
    <w:rsid w:val="00D57DCA"/>
    <w:rsid w:val="00D61944"/>
    <w:rsid w:val="00D62322"/>
    <w:rsid w:val="00D62CC8"/>
    <w:rsid w:val="00D660D2"/>
    <w:rsid w:val="00D66198"/>
    <w:rsid w:val="00D67BAA"/>
    <w:rsid w:val="00D723C7"/>
    <w:rsid w:val="00D741DE"/>
    <w:rsid w:val="00D757F4"/>
    <w:rsid w:val="00D75A2F"/>
    <w:rsid w:val="00D80576"/>
    <w:rsid w:val="00D8290F"/>
    <w:rsid w:val="00D854F7"/>
    <w:rsid w:val="00D9453C"/>
    <w:rsid w:val="00DA2C0A"/>
    <w:rsid w:val="00DB1ED6"/>
    <w:rsid w:val="00DB44E8"/>
    <w:rsid w:val="00DC1E77"/>
    <w:rsid w:val="00DC52A1"/>
    <w:rsid w:val="00DC5430"/>
    <w:rsid w:val="00DD27C3"/>
    <w:rsid w:val="00DD59E7"/>
    <w:rsid w:val="00DD6A64"/>
    <w:rsid w:val="00DF1E5B"/>
    <w:rsid w:val="00DF6485"/>
    <w:rsid w:val="00E00F60"/>
    <w:rsid w:val="00E06876"/>
    <w:rsid w:val="00E074FA"/>
    <w:rsid w:val="00E127A1"/>
    <w:rsid w:val="00E14FBB"/>
    <w:rsid w:val="00E205C7"/>
    <w:rsid w:val="00E30E20"/>
    <w:rsid w:val="00E32674"/>
    <w:rsid w:val="00E3524F"/>
    <w:rsid w:val="00E45CAE"/>
    <w:rsid w:val="00E66DFE"/>
    <w:rsid w:val="00E75A95"/>
    <w:rsid w:val="00E7664E"/>
    <w:rsid w:val="00E77C30"/>
    <w:rsid w:val="00E82523"/>
    <w:rsid w:val="00E87354"/>
    <w:rsid w:val="00E962A8"/>
    <w:rsid w:val="00E97CB5"/>
    <w:rsid w:val="00EA1424"/>
    <w:rsid w:val="00EA248A"/>
    <w:rsid w:val="00EA6067"/>
    <w:rsid w:val="00EB2328"/>
    <w:rsid w:val="00EB2827"/>
    <w:rsid w:val="00EC630E"/>
    <w:rsid w:val="00EC6C12"/>
    <w:rsid w:val="00ED2B8D"/>
    <w:rsid w:val="00EE3A6E"/>
    <w:rsid w:val="00EE78CC"/>
    <w:rsid w:val="00EE7DA9"/>
    <w:rsid w:val="00EF1EC3"/>
    <w:rsid w:val="00EF3748"/>
    <w:rsid w:val="00EF5891"/>
    <w:rsid w:val="00EF5E3E"/>
    <w:rsid w:val="00F0450D"/>
    <w:rsid w:val="00F04C03"/>
    <w:rsid w:val="00F060EB"/>
    <w:rsid w:val="00F1066A"/>
    <w:rsid w:val="00F12960"/>
    <w:rsid w:val="00F4167F"/>
    <w:rsid w:val="00F47E74"/>
    <w:rsid w:val="00F52065"/>
    <w:rsid w:val="00F67DC6"/>
    <w:rsid w:val="00F74D72"/>
    <w:rsid w:val="00F752C4"/>
    <w:rsid w:val="00F7741C"/>
    <w:rsid w:val="00F82F83"/>
    <w:rsid w:val="00F868CE"/>
    <w:rsid w:val="00F929E1"/>
    <w:rsid w:val="00F92C7E"/>
    <w:rsid w:val="00F92D1E"/>
    <w:rsid w:val="00FA1F25"/>
    <w:rsid w:val="00FA400B"/>
    <w:rsid w:val="00FB198C"/>
    <w:rsid w:val="00FB3EC0"/>
    <w:rsid w:val="00FC07D4"/>
    <w:rsid w:val="00FD3432"/>
    <w:rsid w:val="00FE5679"/>
    <w:rsid w:val="00FF0885"/>
    <w:rsid w:val="00FF2107"/>
    <w:rsid w:val="00FF2E96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63DBA"/>
  <w15:docId w15:val="{126F926A-4538-4B17-83AA-ADB2A499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3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3D3"/>
  </w:style>
  <w:style w:type="paragraph" w:styleId="Footer">
    <w:name w:val="footer"/>
    <w:basedOn w:val="Normal"/>
    <w:link w:val="FooterChar"/>
    <w:uiPriority w:val="99"/>
    <w:unhideWhenUsed/>
    <w:rsid w:val="00B933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3D3"/>
  </w:style>
  <w:style w:type="table" w:styleId="TableGrid">
    <w:name w:val="Table Grid"/>
    <w:basedOn w:val="TableNormal"/>
    <w:uiPriority w:val="39"/>
    <w:rsid w:val="00654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77CE"/>
    <w:rPr>
      <w:rFonts w:eastAsiaTheme="minorEastAsia"/>
      <w:kern w:val="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801A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368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0150D0"/>
    <w:rPr>
      <w:rFonts w:eastAsiaTheme="minorEastAsia"/>
      <w:kern w:val="0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150D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1548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A7075"/>
    <w:rPr>
      <w:color w:val="605E5C"/>
      <w:shd w:val="clear" w:color="auto" w:fill="E1DFDD"/>
    </w:rPr>
  </w:style>
  <w:style w:type="paragraph" w:customStyle="1" w:styleId="Style1">
    <w:name w:val="Style1"/>
    <w:basedOn w:val="Header"/>
    <w:link w:val="Style1Char"/>
    <w:rsid w:val="00F67DC6"/>
    <w:pPr>
      <w:pBdr>
        <w:bottom w:val="thickThinSmallGap" w:sz="12" w:space="1" w:color="auto"/>
      </w:pBdr>
      <w:tabs>
        <w:tab w:val="clear" w:pos="4513"/>
        <w:tab w:val="clear" w:pos="9026"/>
        <w:tab w:val="left" w:pos="2999"/>
      </w:tabs>
      <w:spacing w:before="120" w:after="120"/>
    </w:pPr>
  </w:style>
  <w:style w:type="character" w:customStyle="1" w:styleId="Style1Char">
    <w:name w:val="Style1 Char"/>
    <w:basedOn w:val="HeaderChar"/>
    <w:link w:val="Style1"/>
    <w:rsid w:val="00F67DC6"/>
  </w:style>
  <w:style w:type="paragraph" w:styleId="NormalWeb">
    <w:name w:val="Normal (Web)"/>
    <w:basedOn w:val="Normal"/>
    <w:uiPriority w:val="99"/>
    <w:semiHidden/>
    <w:unhideWhenUsed/>
    <w:rsid w:val="00111C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5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ipal@mec.ac.i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odcs@mec.ac.i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zf21" TargetMode="External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3" Type="http://schemas.openxmlformats.org/officeDocument/2006/relationships/image" Target="media/image7.jpeg"/><Relationship Id="rId7" Type="http://schemas.openxmlformats.org/officeDocument/2006/relationships/hyperlink" Target="https://github.com/jzf21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s://www.linkedin.com/in/jzf21/" TargetMode="External"/><Relationship Id="rId2" Type="http://schemas.openxmlformats.org/officeDocument/2006/relationships/image" Target="media/image6.jpeg"/><Relationship Id="rId16" Type="http://schemas.openxmlformats.org/officeDocument/2006/relationships/hyperlink" Target="https://www.linkedin.com/in/jzf21/" TargetMode="External"/><Relationship Id="rId1" Type="http://schemas.openxmlformats.org/officeDocument/2006/relationships/image" Target="media/image5.png"/><Relationship Id="rId6" Type="http://schemas.openxmlformats.org/officeDocument/2006/relationships/hyperlink" Target="https://github.com/jzf21" TargetMode="External"/><Relationship Id="rId11" Type="http://schemas.openxmlformats.org/officeDocument/2006/relationships/hyperlink" Target="https://jzf21.vercel.app" TargetMode="External"/><Relationship Id="rId5" Type="http://schemas.openxmlformats.org/officeDocument/2006/relationships/image" Target="media/image8.svg"/><Relationship Id="rId15" Type="http://schemas.openxmlformats.org/officeDocument/2006/relationships/image" Target="media/image12.svg"/><Relationship Id="rId10" Type="http://schemas.openxmlformats.org/officeDocument/2006/relationships/hyperlink" Target="https://jzf21.vercel.app/" TargetMode="External"/><Relationship Id="rId19" Type="http://schemas.openxmlformats.org/officeDocument/2006/relationships/image" Target="media/image14.svg"/><Relationship Id="rId4" Type="http://schemas.openxmlformats.org/officeDocument/2006/relationships/image" Target="media/image7.png"/><Relationship Id="rId9" Type="http://schemas.openxmlformats.org/officeDocument/2006/relationships/hyperlink" Target="https://jzf21.vercel.app/" TargetMode="External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c\Documents\Custom%20Office%20Templates\Resume%2025th%20Dec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DD549-F197-4585-A278-AF478A68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25th Dec 2</Template>
  <TotalTime>0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Jozef Antony</cp:lastModifiedBy>
  <cp:revision>2</cp:revision>
  <cp:lastPrinted>2024-02-09T15:32:00Z</cp:lastPrinted>
  <dcterms:created xsi:type="dcterms:W3CDTF">2024-03-29T04:24:00Z</dcterms:created>
  <dcterms:modified xsi:type="dcterms:W3CDTF">2024-03-29T04:24:00Z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2024-02-05T17:58:32Z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cb8d74a0-1b2e-49ae-bcc6-0bd0bd56d39f</vt:lpwstr>
  </property>
  <property fmtid="{D5CDD505-2E9C-101B-9397-08002B2CF9AE}" pid="7" name="MSIP_Label_defa4170-0d19-0005-0004-bc88714345d2_ActionId">
    <vt:lpwstr>492c9e8e-7d89-478c-a863-ef251ce649b2</vt:lpwstr>
  </property>
  <property fmtid="{D5CDD505-2E9C-101B-9397-08002B2CF9AE}" pid="8" name="MSIP_Label_defa4170-0d19-0005-0004-bc88714345d2_ContentBits">
    <vt:lpwstr>0</vt:lpwstr>
  </property>
</Properties>
</file>